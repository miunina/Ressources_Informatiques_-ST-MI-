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Gill Sans MT Condensed" w:hAnsi="Gill Sans MT Condensed"/>
          <w:sz w:val="22"/>
          <w:szCs w:val="22"/>
        </w:rPr>
        <w:id w:val="1579936583"/>
        <w:docPartObj>
          <w:docPartGallery w:val="Cover Pages"/>
          <w:docPartUnique/>
        </w:docPartObj>
      </w:sdtPr>
      <w:sdtContent>
        <w:p w:rsidR="00CE0918" w:rsidRPr="00387393" w:rsidRDefault="00FE2A60">
          <w:pPr>
            <w:rPr>
              <w:rFonts w:ascii="Gill Sans MT Condensed" w:hAnsi="Gill Sans MT Condensed"/>
              <w:sz w:val="22"/>
              <w:szCs w:val="22"/>
            </w:rPr>
          </w:pPr>
          <w:r w:rsidRPr="00387393">
            <w:rPr>
              <w:rFonts w:ascii="Gill Sans MT Condensed" w:hAnsi="Gill Sans MT Condensed"/>
              <w:noProof/>
              <w:sz w:val="22"/>
              <w:szCs w:val="22"/>
              <w:lang w:eastAsia="fr-FR"/>
            </w:rPr>
            <mc:AlternateContent>
              <mc:Choice Requires="wpg">
                <w:drawing>
                  <wp:anchor distT="0" distB="0" distL="114300" distR="114300" simplePos="0" relativeHeight="251681792" behindDoc="1" locked="0" layoutInCell="1" allowOverlap="1">
                    <wp:simplePos x="0" y="0"/>
                    <wp:positionH relativeFrom="page">
                      <wp:align>center</wp:align>
                    </wp:positionH>
                    <wp:positionV relativeFrom="page">
                      <wp:align>center</wp:align>
                    </wp:positionV>
                    <wp:extent cx="6858000" cy="9271635"/>
                    <wp:effectExtent l="0" t="0" r="0" b="571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239000"/>
                                <a:ext cx="6858000" cy="143182"/>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C285D" w:rsidRDefault="00FC285D" w:rsidP="00CE0918">
                                  <w:pPr>
                                    <w:pStyle w:val="Sansinterligne"/>
                                    <w:jc w:val="center"/>
                                    <w:rPr>
                                      <w:caps/>
                                      <w:color w:val="FFFFFF" w:themeColor="background1"/>
                                    </w:rPr>
                                  </w:pPr>
                                  <w:sdt>
                                    <w:sdtPr>
                                      <w:rPr>
                                        <w:caps/>
                                        <w:color w:val="FFFFFF" w:themeColor="background1"/>
                                        <w:sz w:val="28"/>
                                        <w:szCs w:val="28"/>
                                      </w:rPr>
                                      <w:alias w:val="Société"/>
                                      <w:tag w:val=""/>
                                      <w:id w:val="922067218"/>
                                      <w:dataBinding w:prefixMappings="xmlns:ns0='http://schemas.openxmlformats.org/officeDocument/2006/extended-properties' " w:xpath="/ns0:Properties[1]/ns0:Company[1]" w:storeItemID="{6668398D-A668-4E3E-A5EB-62B293D839F1}"/>
                                      <w:text/>
                                    </w:sdtPr>
                                    <w:sdtContent>
                                      <w:r w:rsidRPr="00363B09">
                                        <w:rPr>
                                          <w:caps/>
                                          <w:color w:val="FFFFFF" w:themeColor="background1"/>
                                          <w:sz w:val="28"/>
                                          <w:szCs w:val="28"/>
                                        </w:rPr>
                                        <w:t>AKLI  Yassamine &amp;&amp; MEDDAS NESRINE</w:t>
                                      </w:r>
                                    </w:sdtContent>
                                  </w:sdt>
                                  <w:r>
                                    <w:rPr>
                                      <w:caps/>
                                      <w:color w:val="FFFFFF" w:themeColor="background1"/>
                                    </w:rPr>
                                    <w:t xml:space="preserve"> | </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002060"/>
                                      <w:sz w:val="72"/>
                                      <w:szCs w:val="72"/>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FC285D" w:rsidRPr="00BD3187" w:rsidRDefault="00FC285D" w:rsidP="007F51C4">
                                      <w:pPr>
                                        <w:pStyle w:val="Sansinterligne"/>
                                        <w:pBdr>
                                          <w:bottom w:val="single" w:sz="6" w:space="3" w:color="7F7F7F" w:themeColor="text1" w:themeTint="80"/>
                                        </w:pBdr>
                                        <w:jc w:val="center"/>
                                        <w:rPr>
                                          <w:rFonts w:asciiTheme="majorHAnsi" w:eastAsiaTheme="majorEastAsia" w:hAnsiTheme="majorHAnsi" w:cstheme="majorBidi"/>
                                          <w:color w:val="002060"/>
                                          <w:sz w:val="96"/>
                                          <w:szCs w:val="96"/>
                                        </w:rPr>
                                      </w:pPr>
                                      <w:r>
                                        <w:rPr>
                                          <w:rFonts w:asciiTheme="majorHAnsi" w:eastAsiaTheme="majorEastAsia" w:hAnsiTheme="majorHAnsi" w:cstheme="majorBidi"/>
                                          <w:color w:val="002060"/>
                                          <w:sz w:val="72"/>
                                          <w:szCs w:val="72"/>
                                        </w:rPr>
                                        <w:t>Mini projet d’Algo</w:t>
                                      </w:r>
                                    </w:p>
                                  </w:sdtContent>
                                </w:sdt>
                                <w:sdt>
                                  <w:sdtPr>
                                    <w:rPr>
                                      <w:rFonts w:ascii="Arial Unicode MS" w:eastAsia="Arial Unicode MS" w:cs="Arial Unicode MS"/>
                                      <w:color w:val="0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FC285D" w:rsidRPr="00363B09" w:rsidRDefault="00FC285D" w:rsidP="007F51C4">
                                      <w:pPr>
                                        <w:pStyle w:val="Sansinterligne"/>
                                        <w:spacing w:before="240"/>
                                        <w:jc w:val="center"/>
                                        <w:rPr>
                                          <w:caps/>
                                          <w:color w:val="000000" w:themeColor="text2"/>
                                          <w:sz w:val="36"/>
                                          <w:szCs w:val="36"/>
                                        </w:rPr>
                                      </w:pPr>
                                      <w:r>
                                        <w:rPr>
                                          <w:rFonts w:ascii="Arial Unicode MS" w:eastAsia="Arial Unicode MS" w:hAnsi="Arial Unicode MS" w:cs="Arial Unicode MS"/>
                                          <w:color w:val="000000"/>
                                          <w:sz w:val="36"/>
                                          <w:szCs w:val="36"/>
                                        </w:rPr>
                                        <w:t>Implémentation et analyse de quelques algorithmes de Tri</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e 119" o:spid="_x0000_s1026" style="position:absolute;margin-left:0;margin-top:0;width:540pt;height:730.05pt;z-index:-251634688;mso-position-horizontal:center;mso-position-horizontal-relative:page;mso-position-vertical:center;mso-position-vertical-relative:page"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">
                    <v:rect id="Rectangle 120" o:spid="_x0000_s1027" style="position:absolute;top:72390;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bQ8cQA&#10;AADcAAAADwAAAGRycy9kb3ducmV2LnhtbESPQWvCQBCF70L/wzKFXkQ35lAkuooIhUJPNQ30OM2O&#10;STQ7G3bXGP9951DobYb35r1vtvvJ9WqkEDvPBlbLDBRx7W3HjYGv8m2xBhUTssXeMxl4UIT97mm2&#10;xcL6O3/SeEqNkhCOBRpoUxoKrWPdksO49AOxaGcfHCZZQ6NtwLuEu17nWfaqHXYsDS0OdGypvp5u&#10;zkBfVfP8XP005aW0IZ+P4fFNH8a8PE+HDahEU/o3/12/W8HPBV+ekQn0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G0PHEAAAA3AAAAA8AAAAAAAAAAAAAAAAAmAIAAGRycy9k&#10;b3ducmV2LnhtbFBLBQYAAAAABAAEAPUAAACJAwAAAAA=&#10;" fillcolor="#002060" stroked="f" strokeweight="1pt" insetpen="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joasMA&#10;AADcAAAADwAAAGRycy9kb3ducmV2LnhtbERPTWvCQBC9F/wPywi91Y1SQomu0gqCpCKY1oO3ITsm&#10;wexs2F2T9N93C0Jv83ifs9qMphU9Od9YVjCfJSCIS6sbrhR8f+1e3kD4gKyxtUwKfsjDZj15WmGm&#10;7cAn6otQiRjCPkMFdQhdJqUvazLoZ7YjjtzVOoMhQldJ7XCI4aaViyRJpcGGY0ONHW1rKm/F3Sj4&#10;OBxy7Y/n/HQpPlO8bV9dRXulnqfj+xJEoDH8ix/uvY7zF3P4eyZe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joasMAAADcAAAADwAAAAAAAAAAAAAAAACYAgAAZHJzL2Rv&#10;d25yZXYueG1sUEsFBgAAAAAEAAQA9QAAAIgDAAAAAA==&#10;" fillcolor="#b2b2b2 [3205]" stroked="f" strokeweight="1pt" insetpen="t">
                      <v:textbox inset="36pt,14.4pt,36pt,36pt">
                        <w:txbxContent>
                          <w:p w:rsidR="00FC285D" w:rsidRDefault="00FC285D" w:rsidP="00CE0918">
                            <w:pPr>
                              <w:pStyle w:val="Sansinterligne"/>
                              <w:jc w:val="center"/>
                              <w:rPr>
                                <w:caps/>
                                <w:color w:val="FFFFFF" w:themeColor="background1"/>
                              </w:rPr>
                            </w:pPr>
                            <w:sdt>
                              <w:sdtPr>
                                <w:rPr>
                                  <w:caps/>
                                  <w:color w:val="FFFFFF" w:themeColor="background1"/>
                                  <w:sz w:val="28"/>
                                  <w:szCs w:val="28"/>
                                </w:rPr>
                                <w:alias w:val="Société"/>
                                <w:tag w:val=""/>
                                <w:id w:val="922067218"/>
                                <w:dataBinding w:prefixMappings="xmlns:ns0='http://schemas.openxmlformats.org/officeDocument/2006/extended-properties' " w:xpath="/ns0:Properties[1]/ns0:Company[1]" w:storeItemID="{6668398D-A668-4E3E-A5EB-62B293D839F1}"/>
                                <w:text/>
                              </w:sdtPr>
                              <w:sdtContent>
                                <w:r w:rsidRPr="00363B09">
                                  <w:rPr>
                                    <w:caps/>
                                    <w:color w:val="FFFFFF" w:themeColor="background1"/>
                                    <w:sz w:val="28"/>
                                    <w:szCs w:val="28"/>
                                  </w:rPr>
                                  <w:t>AKLI  Yassamine &amp;&amp; MEDDAS NESRINE</w:t>
                                </w:r>
                              </w:sdtContent>
                            </w:sdt>
                            <w:r>
                              <w:rPr>
                                <w:caps/>
                                <w:color w:val="FFFFFF" w:themeColor="background1"/>
                              </w:rPr>
                              <w:t xml:space="preserve"> | </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002060"/>
                                <w:sz w:val="72"/>
                                <w:szCs w:val="72"/>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FC285D" w:rsidRPr="00BD3187" w:rsidRDefault="00FC285D" w:rsidP="007F51C4">
                                <w:pPr>
                                  <w:pStyle w:val="Sansinterligne"/>
                                  <w:pBdr>
                                    <w:bottom w:val="single" w:sz="6" w:space="3" w:color="7F7F7F" w:themeColor="text1" w:themeTint="80"/>
                                  </w:pBdr>
                                  <w:jc w:val="center"/>
                                  <w:rPr>
                                    <w:rFonts w:asciiTheme="majorHAnsi" w:eastAsiaTheme="majorEastAsia" w:hAnsiTheme="majorHAnsi" w:cstheme="majorBidi"/>
                                    <w:color w:val="002060"/>
                                    <w:sz w:val="96"/>
                                    <w:szCs w:val="96"/>
                                  </w:rPr>
                                </w:pPr>
                                <w:r>
                                  <w:rPr>
                                    <w:rFonts w:asciiTheme="majorHAnsi" w:eastAsiaTheme="majorEastAsia" w:hAnsiTheme="majorHAnsi" w:cstheme="majorBidi"/>
                                    <w:color w:val="002060"/>
                                    <w:sz w:val="72"/>
                                    <w:szCs w:val="72"/>
                                  </w:rPr>
                                  <w:t>Mini projet d’Algo</w:t>
                                </w:r>
                              </w:p>
                            </w:sdtContent>
                          </w:sdt>
                          <w:sdt>
                            <w:sdtPr>
                              <w:rPr>
                                <w:rFonts w:ascii="Arial Unicode MS" w:eastAsia="Arial Unicode MS" w:cs="Arial Unicode MS"/>
                                <w:color w:val="0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FC285D" w:rsidRPr="00363B09" w:rsidRDefault="00FC285D" w:rsidP="007F51C4">
                                <w:pPr>
                                  <w:pStyle w:val="Sansinterligne"/>
                                  <w:spacing w:before="240"/>
                                  <w:jc w:val="center"/>
                                  <w:rPr>
                                    <w:caps/>
                                    <w:color w:val="000000" w:themeColor="text2"/>
                                    <w:sz w:val="36"/>
                                    <w:szCs w:val="36"/>
                                  </w:rPr>
                                </w:pPr>
                                <w:r>
                                  <w:rPr>
                                    <w:rFonts w:ascii="Arial Unicode MS" w:eastAsia="Arial Unicode MS" w:hAnsi="Arial Unicode MS" w:cs="Arial Unicode MS"/>
                                    <w:color w:val="000000"/>
                                    <w:sz w:val="36"/>
                                    <w:szCs w:val="36"/>
                                  </w:rPr>
                                  <w:t>Implémentation et analyse de quelques algorithmes de Tri</w:t>
                                </w:r>
                              </w:p>
                            </w:sdtContent>
                          </w:sdt>
                        </w:txbxContent>
                      </v:textbox>
                    </v:shape>
                    <w10:wrap anchorx="page" anchory="page"/>
                  </v:group>
                </w:pict>
              </mc:Fallback>
            </mc:AlternateContent>
          </w:r>
          <w:r w:rsidR="00CE0918" w:rsidRPr="00387393">
            <w:rPr>
              <w:rFonts w:ascii="Gill Sans MT Condensed" w:hAnsi="Gill Sans MT Condensed"/>
              <w:noProof/>
              <w:sz w:val="22"/>
              <w:szCs w:val="22"/>
              <w:lang w:eastAsia="fr-FR"/>
            </w:rPr>
            <mc:AlternateContent>
              <mc:Choice Requires="wps">
                <w:drawing>
                  <wp:anchor distT="0" distB="0" distL="114300" distR="114300" simplePos="0" relativeHeight="251682816" behindDoc="0" locked="0" layoutInCell="1" allowOverlap="1">
                    <wp:simplePos x="0" y="0"/>
                    <wp:positionH relativeFrom="column">
                      <wp:posOffset>-358140</wp:posOffset>
                    </wp:positionH>
                    <wp:positionV relativeFrom="paragraph">
                      <wp:posOffset>-594360</wp:posOffset>
                    </wp:positionV>
                    <wp:extent cx="6454140" cy="1257300"/>
                    <wp:effectExtent l="0" t="0" r="22860" b="19050"/>
                    <wp:wrapNone/>
                    <wp:docPr id="1" name="Zone de texte 1"/>
                    <wp:cNvGraphicFramePr/>
                    <a:graphic xmlns:a="http://schemas.openxmlformats.org/drawingml/2006/main">
                      <a:graphicData uri="http://schemas.microsoft.com/office/word/2010/wordprocessingShape">
                        <wps:wsp>
                          <wps:cNvSpPr txBox="1"/>
                          <wps:spPr>
                            <a:xfrm>
                              <a:off x="0" y="0"/>
                              <a:ext cx="6454140" cy="1257300"/>
                            </a:xfrm>
                            <a:prstGeom prst="rect">
                              <a:avLst/>
                            </a:prstGeom>
                            <a:solidFill>
                              <a:srgbClr val="002060"/>
                            </a:solidFill>
                            <a:ln/>
                          </wps:spPr>
                          <wps:style>
                            <a:lnRef idx="2">
                              <a:schemeClr val="accent1"/>
                            </a:lnRef>
                            <a:fillRef idx="1">
                              <a:schemeClr val="lt1"/>
                            </a:fillRef>
                            <a:effectRef idx="0">
                              <a:schemeClr val="accent1"/>
                            </a:effectRef>
                            <a:fontRef idx="minor">
                              <a:schemeClr val="dk1"/>
                            </a:fontRef>
                          </wps:style>
                          <wps:txbx>
                            <w:txbxContent>
                              <w:p w:rsidR="00FC285D" w:rsidRDefault="00FC285D" w:rsidP="00363B09">
                                <w:pPr>
                                  <w:pStyle w:val="Default"/>
                                  <w:jc w:val="center"/>
                                </w:pPr>
                              </w:p>
                              <w:p w:rsidR="00FC285D" w:rsidRPr="00363B09" w:rsidRDefault="00FC285D" w:rsidP="00363B09">
                                <w:pPr>
                                  <w:pStyle w:val="Default"/>
                                  <w:jc w:val="center"/>
                                  <w:rPr>
                                    <w:color w:val="F8F8F8" w:themeColor="background2"/>
                                    <w:sz w:val="32"/>
                                    <w:szCs w:val="32"/>
                                  </w:rPr>
                                </w:pPr>
                                <w:r w:rsidRPr="00363B09">
                                  <w:rPr>
                                    <w:b/>
                                    <w:bCs/>
                                    <w:color w:val="F8F8F8" w:themeColor="background2"/>
                                    <w:sz w:val="32"/>
                                    <w:szCs w:val="32"/>
                                  </w:rPr>
                                  <w:t xml:space="preserve">USTHB </w:t>
                                </w:r>
                                <w:r w:rsidRPr="00363B09">
                                  <w:rPr>
                                    <w:color w:val="F8F8F8" w:themeColor="background2"/>
                                    <w:sz w:val="32"/>
                                    <w:szCs w:val="32"/>
                                  </w:rPr>
                                  <w:t>Module ALGO (L2Acad)</w:t>
                                </w:r>
                              </w:p>
                              <w:p w:rsidR="00FC285D" w:rsidRPr="00363B09" w:rsidRDefault="00FC285D" w:rsidP="00363B09">
                                <w:pPr>
                                  <w:pStyle w:val="Default"/>
                                  <w:jc w:val="center"/>
                                  <w:rPr>
                                    <w:color w:val="F8F8F8" w:themeColor="background2"/>
                                    <w:sz w:val="32"/>
                                    <w:szCs w:val="32"/>
                                  </w:rPr>
                                </w:pPr>
                                <w:r w:rsidRPr="00363B09">
                                  <w:rPr>
                                    <w:b/>
                                    <w:bCs/>
                                    <w:color w:val="F8F8F8" w:themeColor="background2"/>
                                    <w:sz w:val="32"/>
                                    <w:szCs w:val="32"/>
                                  </w:rPr>
                                  <w:t xml:space="preserve">Faculté d’électronique et d’informatique </w:t>
                                </w:r>
                                <w:r w:rsidRPr="00363B09">
                                  <w:rPr>
                                    <w:color w:val="F8F8F8" w:themeColor="background2"/>
                                    <w:sz w:val="32"/>
                                    <w:szCs w:val="32"/>
                                  </w:rPr>
                                  <w:t>Année 2017/2018</w:t>
                                </w:r>
                              </w:p>
                              <w:p w:rsidR="00FC285D" w:rsidRPr="00363B09" w:rsidRDefault="00FC285D" w:rsidP="00363B09">
                                <w:pPr>
                                  <w:jc w:val="center"/>
                                  <w:rPr>
                                    <w:color w:val="F8F8F8" w:themeColor="background2"/>
                                    <w:sz w:val="32"/>
                                    <w:szCs w:val="32"/>
                                    <w14:textOutline w14:w="9525" w14:cap="rnd" w14:cmpd="sng" w14:algn="ctr">
                                      <w14:solidFill>
                                        <w14:schemeClr w14:val="bg1"/>
                                      </w14:solidFill>
                                      <w14:prstDash w14:val="solid"/>
                                      <w14:bevel/>
                                    </w14:textOutline>
                                  </w:rPr>
                                </w:pPr>
                                <w:r w:rsidRPr="00363B09">
                                  <w:rPr>
                                    <w:b/>
                                    <w:bCs/>
                                    <w:color w:val="F8F8F8" w:themeColor="background2"/>
                                    <w:sz w:val="32"/>
                                    <w:szCs w:val="32"/>
                                  </w:rPr>
                                  <w:t>Département d’informatique Section A groupe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 o:spid="_x0000_s1030" type="#_x0000_t202" style="position:absolute;margin-left:-28.2pt;margin-top:-46.8pt;width:508.2pt;height:9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" fillcolor="#002060" strokecolor="#ddd [3204]" strokeweight="1pt" insetpen="t">
                    <v:textbox>
                      <w:txbxContent>
                        <w:p w:rsidR="00FC285D" w:rsidRDefault="00FC285D" w:rsidP="00363B09">
                          <w:pPr>
                            <w:pStyle w:val="Default"/>
                            <w:jc w:val="center"/>
                          </w:pPr>
                        </w:p>
                        <w:p w:rsidR="00FC285D" w:rsidRPr="00363B09" w:rsidRDefault="00FC285D" w:rsidP="00363B09">
                          <w:pPr>
                            <w:pStyle w:val="Default"/>
                            <w:jc w:val="center"/>
                            <w:rPr>
                              <w:color w:val="F8F8F8" w:themeColor="background2"/>
                              <w:sz w:val="32"/>
                              <w:szCs w:val="32"/>
                            </w:rPr>
                          </w:pPr>
                          <w:r w:rsidRPr="00363B09">
                            <w:rPr>
                              <w:b/>
                              <w:bCs/>
                              <w:color w:val="F8F8F8" w:themeColor="background2"/>
                              <w:sz w:val="32"/>
                              <w:szCs w:val="32"/>
                            </w:rPr>
                            <w:t xml:space="preserve">USTHB </w:t>
                          </w:r>
                          <w:r w:rsidRPr="00363B09">
                            <w:rPr>
                              <w:color w:val="F8F8F8" w:themeColor="background2"/>
                              <w:sz w:val="32"/>
                              <w:szCs w:val="32"/>
                            </w:rPr>
                            <w:t>Module ALGO (L2Acad)</w:t>
                          </w:r>
                        </w:p>
                        <w:p w:rsidR="00FC285D" w:rsidRPr="00363B09" w:rsidRDefault="00FC285D" w:rsidP="00363B09">
                          <w:pPr>
                            <w:pStyle w:val="Default"/>
                            <w:jc w:val="center"/>
                            <w:rPr>
                              <w:color w:val="F8F8F8" w:themeColor="background2"/>
                              <w:sz w:val="32"/>
                              <w:szCs w:val="32"/>
                            </w:rPr>
                          </w:pPr>
                          <w:r w:rsidRPr="00363B09">
                            <w:rPr>
                              <w:b/>
                              <w:bCs/>
                              <w:color w:val="F8F8F8" w:themeColor="background2"/>
                              <w:sz w:val="32"/>
                              <w:szCs w:val="32"/>
                            </w:rPr>
                            <w:t xml:space="preserve">Faculté d’électronique et d’informatique </w:t>
                          </w:r>
                          <w:r w:rsidRPr="00363B09">
                            <w:rPr>
                              <w:color w:val="F8F8F8" w:themeColor="background2"/>
                              <w:sz w:val="32"/>
                              <w:szCs w:val="32"/>
                            </w:rPr>
                            <w:t>Année 2017/2018</w:t>
                          </w:r>
                        </w:p>
                        <w:p w:rsidR="00FC285D" w:rsidRPr="00363B09" w:rsidRDefault="00FC285D" w:rsidP="00363B09">
                          <w:pPr>
                            <w:jc w:val="center"/>
                            <w:rPr>
                              <w:color w:val="F8F8F8" w:themeColor="background2"/>
                              <w:sz w:val="32"/>
                              <w:szCs w:val="32"/>
                              <w14:textOutline w14:w="9525" w14:cap="rnd" w14:cmpd="sng" w14:algn="ctr">
                                <w14:solidFill>
                                  <w14:schemeClr w14:val="bg1"/>
                                </w14:solidFill>
                                <w14:prstDash w14:val="solid"/>
                                <w14:bevel/>
                              </w14:textOutline>
                            </w:rPr>
                          </w:pPr>
                          <w:r w:rsidRPr="00363B09">
                            <w:rPr>
                              <w:b/>
                              <w:bCs/>
                              <w:color w:val="F8F8F8" w:themeColor="background2"/>
                              <w:sz w:val="32"/>
                              <w:szCs w:val="32"/>
                            </w:rPr>
                            <w:t>Département d’informatique Section A groupe 2</w:t>
                          </w:r>
                        </w:p>
                      </w:txbxContent>
                    </v:textbox>
                  </v:shape>
                </w:pict>
              </mc:Fallback>
            </mc:AlternateContent>
          </w:r>
        </w:p>
        <w:p w:rsidR="00CE0918" w:rsidRPr="00387393" w:rsidRDefault="00CE0918">
          <w:pPr>
            <w:rPr>
              <w:rFonts w:ascii="Gill Sans MT Condensed" w:hAnsi="Gill Sans MT Condensed"/>
              <w:sz w:val="22"/>
              <w:szCs w:val="22"/>
            </w:rPr>
          </w:pPr>
          <w:r w:rsidRPr="00387393">
            <w:rPr>
              <w:rFonts w:ascii="Gill Sans MT Condensed" w:hAnsi="Gill Sans MT Condensed"/>
              <w:noProof/>
              <w:sz w:val="22"/>
              <w:szCs w:val="22"/>
              <w:lang w:eastAsia="fr-FR"/>
            </w:rPr>
            <mc:AlternateContent>
              <mc:Choice Requires="wps">
                <w:drawing>
                  <wp:anchor distT="0" distB="0" distL="114300" distR="114300" simplePos="0" relativeHeight="251683840" behindDoc="0" locked="0" layoutInCell="1" allowOverlap="1">
                    <wp:simplePos x="0" y="0"/>
                    <wp:positionH relativeFrom="margin">
                      <wp:align>left</wp:align>
                    </wp:positionH>
                    <wp:positionV relativeFrom="paragraph">
                      <wp:posOffset>6993255</wp:posOffset>
                    </wp:positionV>
                    <wp:extent cx="5155777" cy="124015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5155777" cy="1240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285D" w:rsidRPr="00363B09" w:rsidRDefault="00FC285D" w:rsidP="007F51C4">
                                <w:pPr>
                                  <w:jc w:val="center"/>
                                  <w:rPr>
                                    <w:sz w:val="28"/>
                                    <w:szCs w:val="28"/>
                                  </w:rPr>
                                </w:pPr>
                                <w:r w:rsidRPr="00363B09">
                                  <w:rPr>
                                    <w:sz w:val="28"/>
                                    <w:szCs w:val="28"/>
                                  </w:rPr>
                                  <w:t>Chargé de cours et de TD : Mme S.BOUKHADOUMA</w:t>
                                </w:r>
                              </w:p>
                              <w:p w:rsidR="00FC285D" w:rsidRPr="00363B09" w:rsidRDefault="00FC285D" w:rsidP="007F51C4">
                                <w:pPr>
                                  <w:jc w:val="center"/>
                                  <w:rPr>
                                    <w:sz w:val="28"/>
                                    <w:szCs w:val="28"/>
                                  </w:rPr>
                                </w:pPr>
                                <w:r w:rsidRPr="00363B09">
                                  <w:rPr>
                                    <w:sz w:val="28"/>
                                    <w:szCs w:val="28"/>
                                  </w:rPr>
                                  <w:t>Chargé de TP : Mme BOUAKKAZ</w:t>
                                </w:r>
                              </w:p>
                              <w:p w:rsidR="00FC285D" w:rsidRDefault="00FC28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 o:spid="_x0000_s1031" type="#_x0000_t202" style="position:absolute;margin-left:0;margin-top:550.65pt;width:405.95pt;height:97.6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" filled="f" stroked="f" strokeweight=".5pt">
                    <v:textbox>
                      <w:txbxContent>
                        <w:p w:rsidR="00FC285D" w:rsidRPr="00363B09" w:rsidRDefault="00FC285D" w:rsidP="007F51C4">
                          <w:pPr>
                            <w:jc w:val="center"/>
                            <w:rPr>
                              <w:sz w:val="28"/>
                              <w:szCs w:val="28"/>
                            </w:rPr>
                          </w:pPr>
                          <w:r w:rsidRPr="00363B09">
                            <w:rPr>
                              <w:sz w:val="28"/>
                              <w:szCs w:val="28"/>
                            </w:rPr>
                            <w:t>Chargé de cours et de TD : Mme S.BOUKHADOUMA</w:t>
                          </w:r>
                        </w:p>
                        <w:p w:rsidR="00FC285D" w:rsidRPr="00363B09" w:rsidRDefault="00FC285D" w:rsidP="007F51C4">
                          <w:pPr>
                            <w:jc w:val="center"/>
                            <w:rPr>
                              <w:sz w:val="28"/>
                              <w:szCs w:val="28"/>
                            </w:rPr>
                          </w:pPr>
                          <w:r w:rsidRPr="00363B09">
                            <w:rPr>
                              <w:sz w:val="28"/>
                              <w:szCs w:val="28"/>
                            </w:rPr>
                            <w:t>Chargé de TP : Mme BOUAKKAZ</w:t>
                          </w:r>
                        </w:p>
                        <w:p w:rsidR="00FC285D" w:rsidRDefault="00FC285D"/>
                      </w:txbxContent>
                    </v:textbox>
                    <w10:wrap anchorx="margin"/>
                  </v:shape>
                </w:pict>
              </mc:Fallback>
            </mc:AlternateContent>
          </w:r>
          <w:r w:rsidRPr="00387393">
            <w:rPr>
              <w:rFonts w:ascii="Gill Sans MT Condensed" w:hAnsi="Gill Sans MT Condensed"/>
              <w:sz w:val="22"/>
              <w:szCs w:val="22"/>
            </w:rPr>
            <w:br w:type="page"/>
          </w:r>
        </w:p>
      </w:sdtContent>
    </w:sdt>
    <w:p w:rsidR="00227669" w:rsidRPr="00BC0ADA" w:rsidRDefault="00D80821" w:rsidP="00A61745">
      <w:pPr>
        <w:pStyle w:val="Titre4"/>
        <w:rPr>
          <w:rFonts w:ascii="Gill Sans MT Condensed" w:hAnsi="Gill Sans MT Condensed"/>
          <w:color w:val="474747" w:themeColor="accent5" w:themeShade="BF"/>
          <w:sz w:val="22"/>
          <w:szCs w:val="22"/>
        </w:rPr>
      </w:pPr>
      <w:r>
        <w:rPr>
          <w:rFonts w:ascii="Gill Sans MT Condensed" w:hAnsi="Gill Sans MT Condensed"/>
          <w:noProof/>
          <w:color w:val="474747" w:themeColor="accent5" w:themeShade="BF"/>
          <w:sz w:val="22"/>
          <w:szCs w:val="22"/>
          <w:lang w:eastAsia="fr-FR"/>
        </w:rPr>
        <w:lastRenderedPageBreak/>
        <mc:AlternateContent>
          <mc:Choice Requires="wps">
            <w:drawing>
              <wp:anchor distT="0" distB="0" distL="114300" distR="114300" simplePos="0" relativeHeight="251693056" behindDoc="0" locked="0" layoutInCell="1" allowOverlap="1">
                <wp:simplePos x="0" y="0"/>
                <wp:positionH relativeFrom="column">
                  <wp:posOffset>635000</wp:posOffset>
                </wp:positionH>
                <wp:positionV relativeFrom="paragraph">
                  <wp:posOffset>-491067</wp:posOffset>
                </wp:positionV>
                <wp:extent cx="4461933" cy="287867"/>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4461933" cy="28786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80821" w:rsidRDefault="00D80821">
                            <w:r>
                              <w:t xml:space="preserve">                                               TABLE DE MATIERE</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0" o:spid="_x0000_s1032" type="#_x0000_t202" style="position:absolute;margin-left:50pt;margin-top:-38.65pt;width:351.35pt;height:22.6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" fillcolor="white [3201]" stroked="f" strokeweight=".5pt">
                <v:textbox>
                  <w:txbxContent>
                    <w:p w:rsidR="00D80821" w:rsidRDefault="00D80821">
                      <w:r>
                        <w:t xml:space="preserve">                                               TABLE DE MATIERE</w:t>
                      </w:r>
                      <w:r>
                        <w:tab/>
                      </w:r>
                    </w:p>
                  </w:txbxContent>
                </v:textbox>
              </v:shape>
            </w:pict>
          </mc:Fallback>
        </mc:AlternateContent>
      </w:r>
      <w:r w:rsidR="00A61745" w:rsidRPr="00BC0ADA">
        <w:rPr>
          <w:rFonts w:ascii="Gill Sans MT Condensed" w:hAnsi="Gill Sans MT Condensed"/>
          <w:color w:val="474747" w:themeColor="accent5" w:themeShade="BF"/>
          <w:sz w:val="22"/>
          <w:szCs w:val="22"/>
        </w:rPr>
        <w:t>Introduction</w:t>
      </w:r>
      <w:r>
        <w:rPr>
          <w:rFonts w:ascii="Gill Sans MT Condensed" w:hAnsi="Gill Sans MT Condensed"/>
          <w:color w:val="474747" w:themeColor="accent5" w:themeShade="BF"/>
          <w:sz w:val="22"/>
          <w:szCs w:val="22"/>
        </w:rPr>
        <w:t xml:space="preserve">                                                                                              1</w:t>
      </w:r>
    </w:p>
    <w:p w:rsidR="00A61745" w:rsidRPr="00BC0ADA" w:rsidRDefault="00A61745" w:rsidP="00A61745">
      <w:pPr>
        <w:rPr>
          <w:rFonts w:ascii="Gill Sans MT Condensed" w:hAnsi="Gill Sans MT Condensed"/>
          <w:color w:val="474747" w:themeColor="accent5" w:themeShade="BF"/>
          <w:sz w:val="22"/>
          <w:szCs w:val="22"/>
        </w:rPr>
      </w:pPr>
    </w:p>
    <w:p w:rsidR="00A61745" w:rsidRPr="00BC0ADA" w:rsidRDefault="00A61745" w:rsidP="00D80821">
      <w:pPr>
        <w:pStyle w:val="Titre4"/>
        <w:tabs>
          <w:tab w:val="right" w:pos="9026"/>
        </w:tabs>
        <w:rPr>
          <w:rFonts w:ascii="Gill Sans MT Condensed" w:hAnsi="Gill Sans MT Condensed"/>
          <w:color w:val="474747" w:themeColor="accent5" w:themeShade="BF"/>
          <w:sz w:val="22"/>
          <w:szCs w:val="22"/>
        </w:rPr>
      </w:pPr>
      <w:r w:rsidRPr="00BC0ADA">
        <w:rPr>
          <w:rFonts w:ascii="Gill Sans MT Condensed" w:hAnsi="Gill Sans MT Condensed"/>
          <w:color w:val="474747" w:themeColor="accent5" w:themeShade="BF"/>
          <w:sz w:val="22"/>
          <w:szCs w:val="22"/>
        </w:rPr>
        <w:t>Objectif de travail</w:t>
      </w:r>
      <w:r w:rsidR="00D80821">
        <w:rPr>
          <w:rFonts w:ascii="Gill Sans MT Condensed" w:hAnsi="Gill Sans MT Condensed"/>
          <w:color w:val="474747" w:themeColor="accent5" w:themeShade="BF"/>
          <w:sz w:val="22"/>
          <w:szCs w:val="22"/>
        </w:rPr>
        <w:t xml:space="preserve">                                  </w:t>
      </w:r>
      <w:r w:rsidR="00D80821">
        <w:rPr>
          <w:rFonts w:ascii="Gill Sans MT Condensed" w:hAnsi="Gill Sans MT Condensed"/>
          <w:color w:val="474747" w:themeColor="accent5" w:themeShade="BF"/>
          <w:sz w:val="22"/>
          <w:szCs w:val="22"/>
        </w:rPr>
        <w:tab/>
        <w:t>1</w:t>
      </w:r>
    </w:p>
    <w:p w:rsidR="00A61745" w:rsidRPr="00387393" w:rsidRDefault="00A61745" w:rsidP="00A61745">
      <w:pPr>
        <w:pStyle w:val="Default"/>
        <w:rPr>
          <w:rFonts w:ascii="Gill Sans MT Condensed" w:hAnsi="Gill Sans MT Condensed"/>
          <w:sz w:val="22"/>
          <w:szCs w:val="22"/>
        </w:rPr>
      </w:pPr>
    </w:p>
    <w:p w:rsidR="00A61745" w:rsidRPr="00BC0ADA" w:rsidRDefault="00A61745" w:rsidP="00D80821">
      <w:pPr>
        <w:pStyle w:val="Titre3"/>
        <w:tabs>
          <w:tab w:val="right" w:pos="9026"/>
        </w:tabs>
        <w:rPr>
          <w:rFonts w:ascii="Gill Sans MT Condensed" w:hAnsi="Gill Sans MT Condensed"/>
          <w:color w:val="474747" w:themeColor="accent5" w:themeShade="BF"/>
          <w:sz w:val="22"/>
          <w:szCs w:val="22"/>
        </w:rPr>
      </w:pPr>
      <w:r w:rsidRPr="00BC0ADA">
        <w:rPr>
          <w:rFonts w:ascii="Gill Sans MT Condensed" w:hAnsi="Gill Sans MT Condensed"/>
          <w:color w:val="474747" w:themeColor="accent5" w:themeShade="BF"/>
          <w:sz w:val="22"/>
          <w:szCs w:val="22"/>
        </w:rPr>
        <w:t xml:space="preserve">Organigramme général de la solution </w:t>
      </w:r>
      <w:r w:rsidR="00D80821">
        <w:rPr>
          <w:rFonts w:ascii="Gill Sans MT Condensed" w:hAnsi="Gill Sans MT Condensed"/>
          <w:color w:val="474747" w:themeColor="accent5" w:themeShade="BF"/>
          <w:sz w:val="22"/>
          <w:szCs w:val="22"/>
        </w:rPr>
        <w:tab/>
        <w:t>1</w:t>
      </w:r>
    </w:p>
    <w:p w:rsidR="00A61745" w:rsidRPr="00387393" w:rsidRDefault="00A61745" w:rsidP="00A61745">
      <w:pPr>
        <w:pStyle w:val="Default"/>
        <w:rPr>
          <w:rFonts w:ascii="Gill Sans MT Condensed" w:hAnsi="Gill Sans MT Condensed"/>
          <w:sz w:val="22"/>
          <w:szCs w:val="22"/>
        </w:rPr>
      </w:pPr>
    </w:p>
    <w:p w:rsidR="00A61745" w:rsidRPr="00BC0ADA" w:rsidRDefault="00A61745" w:rsidP="00D80821">
      <w:pPr>
        <w:pStyle w:val="Titre3"/>
        <w:tabs>
          <w:tab w:val="right" w:pos="9026"/>
        </w:tabs>
        <w:rPr>
          <w:rFonts w:ascii="Gill Sans MT Condensed" w:hAnsi="Gill Sans MT Condensed"/>
          <w:color w:val="474747" w:themeColor="accent5" w:themeShade="BF"/>
          <w:sz w:val="22"/>
          <w:szCs w:val="22"/>
        </w:rPr>
      </w:pPr>
      <w:r w:rsidRPr="00BC0ADA">
        <w:rPr>
          <w:rFonts w:ascii="Gill Sans MT Condensed" w:hAnsi="Gill Sans MT Condensed"/>
          <w:color w:val="474747" w:themeColor="accent5" w:themeShade="BF"/>
          <w:sz w:val="22"/>
          <w:szCs w:val="22"/>
        </w:rPr>
        <w:t xml:space="preserve">Description des différents algorithmes </w:t>
      </w:r>
      <w:r w:rsidR="00D80821">
        <w:rPr>
          <w:rFonts w:ascii="Gill Sans MT Condensed" w:hAnsi="Gill Sans MT Condensed"/>
          <w:color w:val="474747" w:themeColor="accent5" w:themeShade="BF"/>
          <w:sz w:val="22"/>
          <w:szCs w:val="22"/>
        </w:rPr>
        <w:tab/>
      </w:r>
    </w:p>
    <w:p w:rsidR="007E3EDA" w:rsidRDefault="00E06CF8" w:rsidP="00F518DE">
      <w:pPr>
        <w:pStyle w:val="Paragraphedeliste"/>
        <w:numPr>
          <w:ilvl w:val="0"/>
          <w:numId w:val="3"/>
        </w:numPr>
        <w:rPr>
          <w:rFonts w:ascii="Gill Sans MT Condensed" w:hAnsi="Gill Sans MT Condensed"/>
          <w:sz w:val="22"/>
          <w:szCs w:val="22"/>
        </w:rPr>
      </w:pPr>
      <w:r w:rsidRPr="00387393">
        <w:rPr>
          <w:rFonts w:ascii="Gill Sans MT Condensed" w:hAnsi="Gill Sans MT Condensed"/>
          <w:sz w:val="22"/>
          <w:szCs w:val="22"/>
        </w:rPr>
        <w:t xml:space="preserve">4  1  </w:t>
      </w:r>
      <w:r w:rsidR="00F518DE" w:rsidRPr="00387393">
        <w:rPr>
          <w:rFonts w:ascii="Gill Sans MT Condensed" w:hAnsi="Gill Sans MT Condensed"/>
          <w:sz w:val="22"/>
          <w:szCs w:val="22"/>
        </w:rPr>
        <w:t>Procédures et fonctions concernant la partie vecteur</w:t>
      </w:r>
      <w:r w:rsidR="00D80821">
        <w:rPr>
          <w:rFonts w:ascii="Gill Sans MT Condensed" w:hAnsi="Gill Sans MT Condensed"/>
          <w:sz w:val="22"/>
          <w:szCs w:val="22"/>
        </w:rPr>
        <w:t xml:space="preserve">                                                           2 </w:t>
      </w:r>
    </w:p>
    <w:p w:rsidR="00F518DE" w:rsidRPr="007E3EDA" w:rsidRDefault="007E3EDA" w:rsidP="007E3EDA">
      <w:pPr>
        <w:tabs>
          <w:tab w:val="right" w:pos="9026"/>
        </w:tabs>
        <w:ind w:left="360"/>
        <w:rPr>
          <w:rFonts w:ascii="Gill Sans MT Condensed" w:hAnsi="Gill Sans MT Condensed"/>
          <w:sz w:val="22"/>
          <w:szCs w:val="22"/>
        </w:rPr>
      </w:pPr>
      <w:r>
        <w:rPr>
          <w:rFonts w:ascii="Gill Sans MT Condensed" w:hAnsi="Gill Sans MT Condensed"/>
          <w:sz w:val="22"/>
          <w:szCs w:val="22"/>
        </w:rPr>
        <w:t xml:space="preserve">              Tri fusion</w:t>
      </w:r>
      <w:r w:rsidR="00D80821" w:rsidRPr="007E3EDA">
        <w:rPr>
          <w:rFonts w:ascii="Gill Sans MT Condensed" w:hAnsi="Gill Sans MT Condensed"/>
          <w:sz w:val="22"/>
          <w:szCs w:val="22"/>
        </w:rPr>
        <w:t xml:space="preserve"> </w:t>
      </w:r>
      <w:r>
        <w:rPr>
          <w:rFonts w:ascii="Gill Sans MT Condensed" w:hAnsi="Gill Sans MT Condensed"/>
          <w:sz w:val="22"/>
          <w:szCs w:val="22"/>
        </w:rPr>
        <w:tab/>
        <w:t>4</w:t>
      </w:r>
    </w:p>
    <w:p w:rsidR="00F518DE" w:rsidRPr="00387393" w:rsidRDefault="00E06CF8" w:rsidP="00F518DE">
      <w:pPr>
        <w:pStyle w:val="Paragraphedeliste"/>
        <w:numPr>
          <w:ilvl w:val="0"/>
          <w:numId w:val="3"/>
        </w:numPr>
        <w:rPr>
          <w:rFonts w:ascii="Gill Sans MT Condensed" w:hAnsi="Gill Sans MT Condensed"/>
          <w:sz w:val="22"/>
          <w:szCs w:val="22"/>
        </w:rPr>
      </w:pPr>
      <w:r w:rsidRPr="00387393">
        <w:rPr>
          <w:rFonts w:ascii="Gill Sans MT Condensed" w:hAnsi="Gill Sans MT Condensed"/>
          <w:sz w:val="22"/>
          <w:szCs w:val="22"/>
        </w:rPr>
        <w:t xml:space="preserve">4  2  </w:t>
      </w:r>
      <w:r w:rsidR="00F518DE" w:rsidRPr="00387393">
        <w:rPr>
          <w:rFonts w:ascii="Gill Sans MT Condensed" w:hAnsi="Gill Sans MT Condensed"/>
          <w:sz w:val="22"/>
          <w:szCs w:val="22"/>
        </w:rPr>
        <w:t>Procédures et fonctions concernant la partie Matrice</w:t>
      </w:r>
      <w:r w:rsidR="00D80821">
        <w:rPr>
          <w:rFonts w:ascii="Gill Sans MT Condensed" w:hAnsi="Gill Sans MT Condensed"/>
          <w:sz w:val="22"/>
          <w:szCs w:val="22"/>
        </w:rPr>
        <w:t xml:space="preserve">                                                           4</w:t>
      </w:r>
    </w:p>
    <w:p w:rsidR="00663982" w:rsidRPr="00387393" w:rsidRDefault="00E06CF8" w:rsidP="00BA259A">
      <w:pPr>
        <w:pStyle w:val="Paragraphedeliste"/>
        <w:numPr>
          <w:ilvl w:val="0"/>
          <w:numId w:val="4"/>
        </w:numPr>
        <w:rPr>
          <w:rFonts w:ascii="Gill Sans MT Condensed" w:hAnsi="Gill Sans MT Condensed"/>
          <w:sz w:val="22"/>
          <w:szCs w:val="22"/>
        </w:rPr>
      </w:pPr>
      <w:r w:rsidRPr="00387393">
        <w:rPr>
          <w:rFonts w:ascii="Gill Sans MT Condensed" w:hAnsi="Gill Sans MT Condensed"/>
          <w:sz w:val="22"/>
          <w:szCs w:val="22"/>
        </w:rPr>
        <w:t xml:space="preserve">4  2  1  </w:t>
      </w:r>
      <w:r w:rsidR="00663982" w:rsidRPr="00387393">
        <w:rPr>
          <w:rFonts w:ascii="Gill Sans MT Condensed" w:hAnsi="Gill Sans MT Condensed"/>
          <w:sz w:val="22"/>
          <w:szCs w:val="22"/>
        </w:rPr>
        <w:t>Tri pour une matrice d’entier</w:t>
      </w:r>
      <w:r w:rsidR="00D80821">
        <w:rPr>
          <w:rFonts w:ascii="Gill Sans MT Condensed" w:hAnsi="Gill Sans MT Condensed"/>
          <w:sz w:val="22"/>
          <w:szCs w:val="22"/>
        </w:rPr>
        <w:t xml:space="preserve">                                                         </w:t>
      </w:r>
      <w:r w:rsidR="00BA259A">
        <w:rPr>
          <w:rFonts w:ascii="Gill Sans MT Condensed" w:hAnsi="Gill Sans MT Condensed"/>
          <w:sz w:val="22"/>
          <w:szCs w:val="22"/>
        </w:rPr>
        <w:t xml:space="preserve">    </w:t>
      </w:r>
      <w:r w:rsidR="00D80821">
        <w:rPr>
          <w:rFonts w:ascii="Gill Sans MT Condensed" w:hAnsi="Gill Sans MT Condensed"/>
          <w:sz w:val="22"/>
          <w:szCs w:val="22"/>
        </w:rPr>
        <w:t xml:space="preserve"> </w:t>
      </w:r>
      <w:r w:rsidR="00BA259A">
        <w:rPr>
          <w:rFonts w:ascii="Gill Sans MT Condensed" w:hAnsi="Gill Sans MT Condensed"/>
          <w:sz w:val="22"/>
          <w:szCs w:val="22"/>
        </w:rPr>
        <w:t xml:space="preserve"> 4  </w:t>
      </w:r>
      <w:r w:rsidR="00D80821">
        <w:rPr>
          <w:rFonts w:ascii="Gill Sans MT Condensed" w:hAnsi="Gill Sans MT Condensed"/>
          <w:sz w:val="22"/>
          <w:szCs w:val="22"/>
        </w:rPr>
        <w:t xml:space="preserve">    </w:t>
      </w:r>
    </w:p>
    <w:p w:rsidR="00663982" w:rsidRPr="00387393" w:rsidRDefault="00663982" w:rsidP="00663982">
      <w:pPr>
        <w:pStyle w:val="Paragraphedeliste"/>
        <w:numPr>
          <w:ilvl w:val="0"/>
          <w:numId w:val="5"/>
        </w:numPr>
        <w:rPr>
          <w:rFonts w:ascii="Gill Sans MT Condensed" w:hAnsi="Gill Sans MT Condensed"/>
          <w:sz w:val="22"/>
          <w:szCs w:val="22"/>
        </w:rPr>
      </w:pPr>
      <w:r w:rsidRPr="00387393">
        <w:rPr>
          <w:rFonts w:ascii="Gill Sans MT Condensed" w:hAnsi="Gill Sans MT Condensed"/>
          <w:sz w:val="22"/>
          <w:szCs w:val="22"/>
        </w:rPr>
        <w:t>Tri ligne par ligne</w:t>
      </w:r>
      <w:r w:rsidR="00BA259A">
        <w:rPr>
          <w:rFonts w:ascii="Gill Sans MT Condensed" w:hAnsi="Gill Sans MT Condensed"/>
          <w:sz w:val="22"/>
          <w:szCs w:val="22"/>
        </w:rPr>
        <w:t xml:space="preserve"> </w:t>
      </w:r>
      <w:r w:rsidR="00BA259A">
        <w:rPr>
          <w:rFonts w:ascii="Gill Sans MT Condensed" w:hAnsi="Gill Sans MT Condensed"/>
          <w:sz w:val="22"/>
          <w:szCs w:val="22"/>
        </w:rPr>
        <w:t xml:space="preserve">                                                                        </w:t>
      </w:r>
      <w:r w:rsidR="00BA259A">
        <w:rPr>
          <w:rFonts w:ascii="Gill Sans MT Condensed" w:hAnsi="Gill Sans MT Condensed"/>
          <w:sz w:val="22"/>
          <w:szCs w:val="22"/>
        </w:rPr>
        <w:t xml:space="preserve">4  </w:t>
      </w:r>
    </w:p>
    <w:p w:rsidR="00663982" w:rsidRPr="00387393" w:rsidRDefault="00663982" w:rsidP="00663982">
      <w:pPr>
        <w:pStyle w:val="Paragraphedeliste"/>
        <w:numPr>
          <w:ilvl w:val="0"/>
          <w:numId w:val="5"/>
        </w:numPr>
        <w:rPr>
          <w:rFonts w:ascii="Gill Sans MT Condensed" w:hAnsi="Gill Sans MT Condensed"/>
          <w:sz w:val="22"/>
          <w:szCs w:val="22"/>
        </w:rPr>
      </w:pPr>
      <w:r w:rsidRPr="00387393">
        <w:rPr>
          <w:rFonts w:ascii="Gill Sans MT Condensed" w:hAnsi="Gill Sans MT Condensed"/>
          <w:sz w:val="22"/>
          <w:szCs w:val="22"/>
        </w:rPr>
        <w:t xml:space="preserve">Tri d’une matrice d’entier entièrement </w:t>
      </w:r>
      <w:r w:rsidR="00BA259A">
        <w:rPr>
          <w:rFonts w:ascii="Gill Sans MT Condensed" w:hAnsi="Gill Sans MT Condensed"/>
          <w:sz w:val="22"/>
          <w:szCs w:val="22"/>
        </w:rPr>
        <w:t xml:space="preserve">                                                      7</w:t>
      </w:r>
    </w:p>
    <w:p w:rsidR="00663982" w:rsidRPr="00387393" w:rsidRDefault="00E06CF8" w:rsidP="00663982">
      <w:pPr>
        <w:pStyle w:val="Paragraphedeliste"/>
        <w:numPr>
          <w:ilvl w:val="0"/>
          <w:numId w:val="4"/>
        </w:numPr>
        <w:rPr>
          <w:rFonts w:ascii="Gill Sans MT Condensed" w:hAnsi="Gill Sans MT Condensed"/>
          <w:sz w:val="22"/>
          <w:szCs w:val="22"/>
        </w:rPr>
      </w:pPr>
      <w:r w:rsidRPr="00387393">
        <w:rPr>
          <w:rFonts w:ascii="Gill Sans MT Condensed" w:hAnsi="Gill Sans MT Condensed"/>
          <w:sz w:val="22"/>
          <w:szCs w:val="22"/>
        </w:rPr>
        <w:t xml:space="preserve">4  2  2  </w:t>
      </w:r>
      <w:r w:rsidR="00663982" w:rsidRPr="00387393">
        <w:rPr>
          <w:rFonts w:ascii="Gill Sans MT Condensed" w:hAnsi="Gill Sans MT Condensed"/>
          <w:sz w:val="22"/>
          <w:szCs w:val="22"/>
        </w:rPr>
        <w:t>Tri pour une matrice de caractères</w:t>
      </w:r>
    </w:p>
    <w:p w:rsidR="00F518DE" w:rsidRPr="00387393" w:rsidRDefault="00E06CF8" w:rsidP="00F518DE">
      <w:pPr>
        <w:pStyle w:val="Paragraphedeliste"/>
        <w:numPr>
          <w:ilvl w:val="0"/>
          <w:numId w:val="3"/>
        </w:numPr>
        <w:rPr>
          <w:rFonts w:ascii="Gill Sans MT Condensed" w:hAnsi="Gill Sans MT Condensed"/>
          <w:sz w:val="22"/>
          <w:szCs w:val="22"/>
        </w:rPr>
      </w:pPr>
      <w:r w:rsidRPr="00387393">
        <w:rPr>
          <w:rFonts w:ascii="Gill Sans MT Condensed" w:hAnsi="Gill Sans MT Condensed"/>
          <w:sz w:val="22"/>
          <w:szCs w:val="22"/>
        </w:rPr>
        <w:t xml:space="preserve">4  3  </w:t>
      </w:r>
      <w:r w:rsidR="00F518DE" w:rsidRPr="00387393">
        <w:rPr>
          <w:rFonts w:ascii="Gill Sans MT Condensed" w:hAnsi="Gill Sans MT Condensed"/>
          <w:sz w:val="22"/>
          <w:szCs w:val="22"/>
        </w:rPr>
        <w:t>Procédures et fonctions concernant la partie liste</w:t>
      </w:r>
    </w:p>
    <w:p w:rsidR="00F518DE" w:rsidRPr="00387393" w:rsidRDefault="00F518DE" w:rsidP="00F518DE">
      <w:pPr>
        <w:pStyle w:val="Paragraphedeliste"/>
        <w:rPr>
          <w:rFonts w:ascii="Gill Sans MT Condensed" w:hAnsi="Gill Sans MT Condensed"/>
          <w:sz w:val="22"/>
          <w:szCs w:val="22"/>
        </w:rPr>
      </w:pPr>
    </w:p>
    <w:p w:rsidR="00A61745" w:rsidRPr="00387393" w:rsidRDefault="00A61745" w:rsidP="00A61745">
      <w:pPr>
        <w:pStyle w:val="Default"/>
        <w:rPr>
          <w:rFonts w:ascii="Gill Sans MT Condensed" w:hAnsi="Gill Sans MT Condensed"/>
          <w:sz w:val="22"/>
          <w:szCs w:val="22"/>
        </w:rPr>
      </w:pPr>
    </w:p>
    <w:p w:rsidR="00A61745" w:rsidRPr="00BC0ADA" w:rsidRDefault="00A61745" w:rsidP="00A61745">
      <w:pPr>
        <w:pStyle w:val="Titre3"/>
        <w:rPr>
          <w:rFonts w:ascii="Gill Sans MT Condensed" w:hAnsi="Gill Sans MT Condensed"/>
          <w:color w:val="474747" w:themeColor="accent5" w:themeShade="BF"/>
          <w:sz w:val="22"/>
          <w:szCs w:val="22"/>
        </w:rPr>
      </w:pPr>
      <w:r w:rsidRPr="00BC0ADA">
        <w:rPr>
          <w:rFonts w:ascii="Gill Sans MT Condensed" w:hAnsi="Gill Sans MT Condensed"/>
          <w:color w:val="474747" w:themeColor="accent5" w:themeShade="BF"/>
          <w:sz w:val="22"/>
          <w:szCs w:val="22"/>
        </w:rPr>
        <w:t>Analyse des methodes programméés</w:t>
      </w:r>
      <w:r w:rsidR="00BC0ADA" w:rsidRPr="00BC0ADA">
        <w:rPr>
          <w:rFonts w:ascii="Gill Sans MT Condensed" w:hAnsi="Gill Sans MT Condensed"/>
          <w:color w:val="474747" w:themeColor="accent5" w:themeShade="BF"/>
          <w:sz w:val="22"/>
          <w:szCs w:val="22"/>
        </w:rPr>
        <w:t xml:space="preserve"> (ANALYSE THEORIQUE)</w:t>
      </w:r>
      <w:r w:rsidR="007E3EDA">
        <w:rPr>
          <w:rFonts w:ascii="Gill Sans MT Condensed" w:hAnsi="Gill Sans MT Condensed"/>
          <w:color w:val="474747" w:themeColor="accent5" w:themeShade="BF"/>
          <w:sz w:val="22"/>
          <w:szCs w:val="22"/>
        </w:rPr>
        <w:t xml:space="preserve">                                         13</w:t>
      </w:r>
    </w:p>
    <w:p w:rsidR="00F518DE" w:rsidRPr="00387393" w:rsidRDefault="00F518DE" w:rsidP="00F518DE">
      <w:pPr>
        <w:pStyle w:val="Paragraphedeliste"/>
        <w:rPr>
          <w:rFonts w:ascii="Gill Sans MT Condensed" w:hAnsi="Gill Sans MT Condensed"/>
          <w:sz w:val="22"/>
          <w:szCs w:val="22"/>
        </w:rPr>
      </w:pPr>
      <w:r w:rsidRPr="00387393">
        <w:rPr>
          <w:rFonts w:ascii="Gill Sans MT Condensed" w:hAnsi="Gill Sans MT Condensed"/>
          <w:sz w:val="22"/>
          <w:szCs w:val="22"/>
        </w:rPr>
        <w:t xml:space="preserve">           </w:t>
      </w:r>
    </w:p>
    <w:p w:rsidR="00A61745" w:rsidRPr="00387393" w:rsidRDefault="00A61745" w:rsidP="00A61745">
      <w:pPr>
        <w:rPr>
          <w:rFonts w:ascii="Gill Sans MT Condensed" w:hAnsi="Gill Sans MT Condensed"/>
          <w:sz w:val="22"/>
          <w:szCs w:val="22"/>
        </w:rPr>
      </w:pPr>
    </w:p>
    <w:p w:rsidR="00A61745" w:rsidRDefault="00A61745" w:rsidP="00227669">
      <w:pPr>
        <w:pStyle w:val="Titre3"/>
        <w:rPr>
          <w:rFonts w:ascii="Gill Sans MT Condensed" w:hAnsi="Gill Sans MT Condensed"/>
          <w:color w:val="474747" w:themeColor="accent5" w:themeShade="BF"/>
          <w:sz w:val="22"/>
          <w:szCs w:val="22"/>
        </w:rPr>
      </w:pPr>
      <w:r w:rsidRPr="00BC0ADA">
        <w:rPr>
          <w:rFonts w:ascii="Gill Sans MT Condensed" w:hAnsi="Gill Sans MT Condensed"/>
          <w:color w:val="474747" w:themeColor="accent5" w:themeShade="BF"/>
          <w:sz w:val="22"/>
          <w:szCs w:val="22"/>
        </w:rPr>
        <w:t>Jeux d’essai </w:t>
      </w:r>
      <w:r w:rsidR="00BC0ADA" w:rsidRPr="00BC0ADA">
        <w:rPr>
          <w:rFonts w:ascii="Gill Sans MT Condensed" w:hAnsi="Gill Sans MT Condensed"/>
          <w:color w:val="474747" w:themeColor="accent5" w:themeShade="BF"/>
          <w:sz w:val="22"/>
          <w:szCs w:val="22"/>
        </w:rPr>
        <w:t>(ANALYSE PRATIQUE)</w:t>
      </w:r>
    </w:p>
    <w:p w:rsidR="00D80821" w:rsidRDefault="00D80821" w:rsidP="00D80821">
      <w:pPr>
        <w:pStyle w:val="Paragraphedeliste"/>
        <w:numPr>
          <w:ilvl w:val="0"/>
          <w:numId w:val="10"/>
        </w:numPr>
      </w:pPr>
      <w:r>
        <w:t>Capture d’écran</w:t>
      </w:r>
      <w:r w:rsidR="007E3EDA">
        <w:t xml:space="preserve">                                                                                                                   14</w:t>
      </w:r>
    </w:p>
    <w:p w:rsidR="00D80821" w:rsidRDefault="00D80821" w:rsidP="00D80821">
      <w:pPr>
        <w:pStyle w:val="Paragraphedeliste"/>
        <w:numPr>
          <w:ilvl w:val="0"/>
          <w:numId w:val="10"/>
        </w:numPr>
      </w:pPr>
      <w:r>
        <w:t>Hypothèse</w:t>
      </w:r>
      <w:r w:rsidRPr="00D80821">
        <w:rPr>
          <w:rFonts w:ascii="Gill Sans MT Condensed" w:hAnsi="Gill Sans MT Condensed"/>
          <w:sz w:val="22"/>
          <w:szCs w:val="22"/>
        </w:rPr>
        <w:t> </w:t>
      </w:r>
      <w:r w:rsidR="007E3EDA">
        <w:rPr>
          <w:rFonts w:ascii="Gill Sans MT Condensed" w:hAnsi="Gill Sans MT Condensed"/>
          <w:sz w:val="22"/>
          <w:szCs w:val="22"/>
        </w:rPr>
        <w:t xml:space="preserve">                                                                                                 16</w:t>
      </w:r>
    </w:p>
    <w:p w:rsidR="00D80821" w:rsidRDefault="00D80821" w:rsidP="00D80821">
      <w:pPr>
        <w:pStyle w:val="Paragraphedeliste"/>
        <w:numPr>
          <w:ilvl w:val="0"/>
          <w:numId w:val="10"/>
        </w:numPr>
      </w:pPr>
      <w:r>
        <w:t xml:space="preserve">Rapport des temps </w:t>
      </w:r>
      <w:r w:rsidRPr="00387393">
        <w:rPr>
          <w:rFonts w:ascii="Gill Sans MT Condensed" w:hAnsi="Gill Sans MT Condensed"/>
          <w:sz w:val="22"/>
          <w:szCs w:val="22"/>
        </w:rPr>
        <w:t>Tableau : Rapport  des temps d’exécutions des différents algorithmes sur Machine</w:t>
      </w:r>
      <w:r w:rsidR="007E3EDA">
        <w:rPr>
          <w:rFonts w:ascii="Gill Sans MT Condensed" w:hAnsi="Gill Sans MT Condensed"/>
          <w:sz w:val="22"/>
          <w:szCs w:val="22"/>
        </w:rPr>
        <w:t xml:space="preserve">             16</w:t>
      </w:r>
    </w:p>
    <w:p w:rsidR="00D80821" w:rsidRDefault="00D80821" w:rsidP="00D80821">
      <w:pPr>
        <w:pStyle w:val="Paragraphedeliste"/>
        <w:numPr>
          <w:ilvl w:val="0"/>
          <w:numId w:val="10"/>
        </w:numPr>
      </w:pPr>
      <w:r>
        <w:t>Critique</w:t>
      </w:r>
      <w:r w:rsidR="007E3EDA">
        <w:t xml:space="preserve">                                                                                                                                 17</w:t>
      </w:r>
    </w:p>
    <w:p w:rsidR="00D80821" w:rsidRPr="00495CB8" w:rsidRDefault="00D80821" w:rsidP="00D80821">
      <w:pPr>
        <w:pStyle w:val="Paragraphedeliste"/>
        <w:numPr>
          <w:ilvl w:val="0"/>
          <w:numId w:val="10"/>
        </w:numPr>
      </w:pPr>
      <w:r>
        <w:t>Conclusion</w:t>
      </w:r>
      <w:r w:rsidR="007E3EDA">
        <w:t xml:space="preserve">                                                                                                                             17</w:t>
      </w:r>
    </w:p>
    <w:p w:rsidR="00D80821" w:rsidRPr="00D80821" w:rsidRDefault="00D80821" w:rsidP="00D80821">
      <w:pPr>
        <w:pStyle w:val="Paragraphedeliste"/>
        <w:ind w:left="773"/>
      </w:pPr>
    </w:p>
    <w:p w:rsidR="00A61745" w:rsidRPr="00387393" w:rsidRDefault="00A61745" w:rsidP="00A61745">
      <w:pPr>
        <w:rPr>
          <w:rFonts w:ascii="Gill Sans MT Condensed" w:hAnsi="Gill Sans MT Condensed"/>
          <w:sz w:val="22"/>
          <w:szCs w:val="22"/>
        </w:rPr>
      </w:pPr>
    </w:p>
    <w:p w:rsidR="00A61745" w:rsidRPr="00BC0ADA" w:rsidRDefault="00A61745" w:rsidP="00BC0ADA">
      <w:pPr>
        <w:pStyle w:val="Titre3"/>
        <w:pBdr>
          <w:top w:val="single" w:sz="6" w:space="3" w:color="DDDDDD" w:themeColor="accent1"/>
        </w:pBdr>
        <w:rPr>
          <w:rFonts w:ascii="Gill Sans MT Condensed" w:hAnsi="Gill Sans MT Condensed"/>
          <w:color w:val="474747" w:themeColor="accent5" w:themeShade="BF"/>
          <w:sz w:val="22"/>
          <w:szCs w:val="22"/>
        </w:rPr>
      </w:pPr>
      <w:r w:rsidRPr="00BC0ADA">
        <w:rPr>
          <w:rFonts w:ascii="Gill Sans MT Condensed" w:hAnsi="Gill Sans MT Condensed"/>
          <w:color w:val="474747" w:themeColor="accent5" w:themeShade="BF"/>
          <w:sz w:val="22"/>
          <w:szCs w:val="22"/>
        </w:rPr>
        <w:t xml:space="preserve">Conclusion </w:t>
      </w:r>
    </w:p>
    <w:p w:rsidR="00D4167C" w:rsidRPr="00387393" w:rsidRDefault="00D4167C" w:rsidP="00BC0ADA">
      <w:pPr>
        <w:pStyle w:val="Titre3"/>
        <w:pBdr>
          <w:top w:val="single" w:sz="6" w:space="3" w:color="DDDDDD" w:themeColor="accent1"/>
        </w:pBdr>
        <w:rPr>
          <w:rFonts w:ascii="Gill Sans MT Condensed" w:hAnsi="Gill Sans MT Condensed"/>
          <w:sz w:val="22"/>
          <w:szCs w:val="22"/>
        </w:rPr>
      </w:pPr>
    </w:p>
    <w:p w:rsidR="00D4167C" w:rsidRPr="00387393" w:rsidRDefault="00D4167C" w:rsidP="00BC0ADA">
      <w:pPr>
        <w:pStyle w:val="Titre3"/>
        <w:pBdr>
          <w:top w:val="single" w:sz="6" w:space="3" w:color="DDDDDD" w:themeColor="accent1"/>
        </w:pBdr>
        <w:rPr>
          <w:rFonts w:ascii="Gill Sans MT Condensed" w:hAnsi="Gill Sans MT Condensed"/>
          <w:sz w:val="22"/>
          <w:szCs w:val="22"/>
        </w:rPr>
      </w:pPr>
    </w:p>
    <w:p w:rsidR="00D4167C" w:rsidRPr="00387393" w:rsidRDefault="00D4167C" w:rsidP="00BC0ADA">
      <w:pPr>
        <w:pStyle w:val="Titre3"/>
        <w:pBdr>
          <w:top w:val="single" w:sz="6" w:space="3" w:color="DDDDDD" w:themeColor="accent1"/>
        </w:pBdr>
        <w:rPr>
          <w:rFonts w:ascii="Gill Sans MT Condensed" w:hAnsi="Gill Sans MT Condensed"/>
          <w:sz w:val="22"/>
          <w:szCs w:val="22"/>
        </w:rPr>
      </w:pPr>
    </w:p>
    <w:p w:rsidR="00E06CF8" w:rsidRDefault="00E06CF8" w:rsidP="00E06CF8">
      <w:pPr>
        <w:rPr>
          <w:rFonts w:ascii="Gill Sans MT Condensed" w:hAnsi="Gill Sans MT Condensed"/>
          <w:b/>
          <w:bCs/>
          <w:sz w:val="22"/>
          <w:szCs w:val="22"/>
          <w:u w:val="single"/>
        </w:rPr>
      </w:pPr>
      <w:r w:rsidRPr="00387393">
        <w:rPr>
          <w:rFonts w:ascii="Gill Sans MT Condensed" w:hAnsi="Gill Sans MT Condensed"/>
          <w:b/>
          <w:bCs/>
          <w:sz w:val="22"/>
          <w:szCs w:val="22"/>
          <w:u w:val="single"/>
        </w:rPr>
        <w:t>1-Introduction :</w:t>
      </w:r>
    </w:p>
    <w:p w:rsidR="005E1FD2" w:rsidRPr="005E1FD2" w:rsidRDefault="005E1FD2" w:rsidP="005E1FD2">
      <w:pPr>
        <w:rPr>
          <w:rFonts w:ascii="Gill Sans MT Condensed" w:hAnsi="Gill Sans MT Condensed"/>
          <w:sz w:val="22"/>
          <w:szCs w:val="22"/>
        </w:rPr>
      </w:pPr>
      <w:r w:rsidRPr="005E1FD2">
        <w:rPr>
          <w:rFonts w:ascii="Gill Sans MT Condensed" w:hAnsi="Gill Sans MT Condensed"/>
          <w:sz w:val="22"/>
          <w:szCs w:val="22"/>
        </w:rPr>
        <w:t>Ce projet nous aidera à comparer 3 différent type de tri (bulle _ insertion _ sélection) sous plusieurs structure,</w:t>
      </w:r>
      <w:r>
        <w:rPr>
          <w:rFonts w:ascii="Gill Sans MT Condensed" w:hAnsi="Gill Sans MT Condensed"/>
          <w:sz w:val="22"/>
          <w:szCs w:val="22"/>
        </w:rPr>
        <w:t xml:space="preserve"> </w:t>
      </w:r>
      <w:r w:rsidRPr="005E1FD2">
        <w:rPr>
          <w:rFonts w:ascii="Gill Sans MT Condensed" w:hAnsi="Gill Sans MT Condensed"/>
          <w:sz w:val="22"/>
          <w:szCs w:val="22"/>
        </w:rPr>
        <w:t>Et analyse leur performances en comptant la complexité,</w:t>
      </w:r>
      <w:r>
        <w:rPr>
          <w:rFonts w:ascii="Gill Sans MT Condensed" w:hAnsi="Gill Sans MT Condensed"/>
          <w:sz w:val="22"/>
          <w:szCs w:val="22"/>
        </w:rPr>
        <w:t xml:space="preserve"> et de là on analysant leurs</w:t>
      </w:r>
      <w:r w:rsidRPr="005E1FD2">
        <w:rPr>
          <w:rFonts w:ascii="Gill Sans MT Condensed" w:hAnsi="Gill Sans MT Condensed"/>
          <w:sz w:val="22"/>
          <w:szCs w:val="22"/>
        </w:rPr>
        <w:t xml:space="preserve"> complexité </w:t>
      </w:r>
      <w:r>
        <w:rPr>
          <w:rFonts w:ascii="Gill Sans MT Condensed" w:hAnsi="Gill Sans MT Condensed"/>
          <w:sz w:val="22"/>
          <w:szCs w:val="22"/>
        </w:rPr>
        <w:t>en tirant les idées essentiel de chaque tri.</w:t>
      </w:r>
      <w:r w:rsidRPr="005E1FD2">
        <w:rPr>
          <w:rFonts w:ascii="Gill Sans MT Condensed" w:hAnsi="Gill Sans MT Condensed"/>
          <w:sz w:val="22"/>
          <w:szCs w:val="22"/>
        </w:rPr>
        <w:t xml:space="preserve"> </w:t>
      </w:r>
    </w:p>
    <w:p w:rsidR="002F3604" w:rsidRPr="00387393" w:rsidRDefault="002F3604" w:rsidP="00E06CF8">
      <w:pPr>
        <w:rPr>
          <w:rFonts w:ascii="Gill Sans MT Condensed" w:hAnsi="Gill Sans MT Condensed"/>
          <w:sz w:val="22"/>
          <w:szCs w:val="22"/>
        </w:rPr>
      </w:pPr>
      <w:r w:rsidRPr="00387393">
        <w:rPr>
          <w:rFonts w:ascii="Gill Sans MT Condensed" w:hAnsi="Gill Sans MT Condensed"/>
          <w:sz w:val="22"/>
          <w:szCs w:val="22"/>
        </w:rPr>
        <w:t xml:space="preserve">   </w:t>
      </w:r>
    </w:p>
    <w:p w:rsidR="00E06CF8" w:rsidRPr="00387393" w:rsidRDefault="00E06CF8" w:rsidP="00E06CF8">
      <w:pPr>
        <w:rPr>
          <w:rFonts w:ascii="Gill Sans MT Condensed" w:hAnsi="Gill Sans MT Condensed"/>
          <w:b/>
          <w:bCs/>
          <w:sz w:val="22"/>
          <w:szCs w:val="22"/>
          <w:u w:val="single"/>
        </w:rPr>
      </w:pPr>
      <w:r w:rsidRPr="00387393">
        <w:rPr>
          <w:rFonts w:ascii="Gill Sans MT Condensed" w:hAnsi="Gill Sans MT Condensed"/>
          <w:b/>
          <w:bCs/>
          <w:sz w:val="22"/>
          <w:szCs w:val="22"/>
          <w:u w:val="single"/>
        </w:rPr>
        <w:t>2-Objective de travail :</w:t>
      </w:r>
    </w:p>
    <w:p w:rsidR="00B91235" w:rsidRPr="00387393" w:rsidRDefault="00B91235" w:rsidP="00E06CF8">
      <w:pPr>
        <w:rPr>
          <w:rFonts w:ascii="Gill Sans MT Condensed" w:hAnsi="Gill Sans MT Condensed"/>
          <w:sz w:val="22"/>
          <w:szCs w:val="22"/>
        </w:rPr>
      </w:pPr>
      <w:r w:rsidRPr="00387393">
        <w:rPr>
          <w:rFonts w:ascii="Gill Sans MT Condensed" w:hAnsi="Gill Sans MT Condensed"/>
          <w:sz w:val="22"/>
          <w:szCs w:val="22"/>
        </w:rPr>
        <w:t xml:space="preserve"> </w:t>
      </w:r>
      <w:r w:rsidR="002F3604" w:rsidRPr="00387393">
        <w:rPr>
          <w:rFonts w:ascii="Gill Sans MT Condensed" w:hAnsi="Gill Sans MT Condensed"/>
          <w:sz w:val="22"/>
          <w:szCs w:val="22"/>
        </w:rPr>
        <w:t xml:space="preserve">    </w:t>
      </w:r>
      <w:r w:rsidRPr="00387393">
        <w:rPr>
          <w:rFonts w:ascii="Gill Sans MT Condensed" w:hAnsi="Gill Sans MT Condensed"/>
          <w:sz w:val="22"/>
          <w:szCs w:val="22"/>
        </w:rPr>
        <w:t xml:space="preserve">Dans ce projet « implémentation et analyse de quelques algorithme de tri » on a essayé d’implémenter ces algorithmes pour chaque structure (vecteur , matrice , liste chainée) afin de les analysé et comparé les un entre les autres pour déduire les problématique et les performances de chaque tri. </w:t>
      </w:r>
    </w:p>
    <w:p w:rsidR="00B91235" w:rsidRPr="00387393" w:rsidRDefault="00B91235" w:rsidP="00E06CF8">
      <w:pPr>
        <w:rPr>
          <w:rFonts w:ascii="Gill Sans MT Condensed" w:hAnsi="Gill Sans MT Condensed"/>
          <w:b/>
          <w:bCs/>
          <w:sz w:val="22"/>
          <w:szCs w:val="22"/>
          <w:u w:val="single"/>
        </w:rPr>
      </w:pPr>
    </w:p>
    <w:p w:rsidR="003D18DC" w:rsidRDefault="00E06CF8" w:rsidP="00FC285D">
      <w:pPr>
        <w:rPr>
          <w:rFonts w:ascii="Gill Sans MT Condensed" w:hAnsi="Gill Sans MT Condensed"/>
          <w:b/>
          <w:bCs/>
          <w:sz w:val="22"/>
          <w:szCs w:val="22"/>
          <w:u w:val="single"/>
        </w:rPr>
      </w:pPr>
      <w:r w:rsidRPr="00387393">
        <w:rPr>
          <w:rFonts w:ascii="Gill Sans MT Condensed" w:hAnsi="Gill Sans MT Condensed"/>
          <w:b/>
          <w:bCs/>
          <w:sz w:val="22"/>
          <w:szCs w:val="22"/>
          <w:u w:val="single"/>
        </w:rPr>
        <w:t>3-Organigramme géneral de la solution:</w:t>
      </w:r>
    </w:p>
    <w:p w:rsidR="00E06CF8" w:rsidRPr="00FC285D" w:rsidRDefault="00E06CF8" w:rsidP="00FC285D">
      <w:pPr>
        <w:rPr>
          <w:rFonts w:ascii="Gill Sans MT Condensed" w:hAnsi="Gill Sans MT Condensed"/>
          <w:b/>
          <w:bCs/>
          <w:sz w:val="22"/>
          <w:szCs w:val="22"/>
          <w:u w:val="single"/>
        </w:rPr>
      </w:pPr>
    </w:p>
    <w:p w:rsidR="00E06CF8" w:rsidRPr="00387393" w:rsidRDefault="00E06CF8" w:rsidP="00D4167C">
      <w:pPr>
        <w:rPr>
          <w:rFonts w:ascii="Gill Sans MT Condensed" w:hAnsi="Gill Sans MT Condensed"/>
          <w:b/>
          <w:bCs/>
          <w:sz w:val="22"/>
          <w:szCs w:val="22"/>
          <w:u w:val="single"/>
        </w:rPr>
      </w:pPr>
      <w:r w:rsidRPr="00387393">
        <w:rPr>
          <w:rFonts w:ascii="Gill Sans MT Condensed" w:hAnsi="Gill Sans MT Condensed"/>
          <w:b/>
          <w:bCs/>
          <w:sz w:val="22"/>
          <w:szCs w:val="22"/>
          <w:u w:val="single"/>
        </w:rPr>
        <w:t>4-1 Description des différentes algorithmes :</w:t>
      </w:r>
    </w:p>
    <w:p w:rsidR="00E06CF8" w:rsidRPr="00387393" w:rsidRDefault="00E06CF8" w:rsidP="006D7250">
      <w:pPr>
        <w:pStyle w:val="Paragraphedeliste"/>
        <w:numPr>
          <w:ilvl w:val="2"/>
          <w:numId w:val="7"/>
        </w:numPr>
        <w:rPr>
          <w:rFonts w:ascii="Gill Sans MT Condensed" w:hAnsi="Gill Sans MT Condensed"/>
          <w:color w:val="000000" w:themeColor="text1"/>
          <w:sz w:val="22"/>
          <w:szCs w:val="22"/>
          <w:u w:val="single"/>
        </w:rPr>
      </w:pPr>
      <w:r w:rsidRPr="00387393">
        <w:rPr>
          <w:rFonts w:ascii="Gill Sans MT Condensed" w:hAnsi="Gill Sans MT Condensed"/>
          <w:color w:val="000000" w:themeColor="text1"/>
          <w:sz w:val="22"/>
          <w:szCs w:val="22"/>
          <w:u w:val="single"/>
        </w:rPr>
        <w:t>Procédures et fonctions concernant la partie vecteur</w:t>
      </w:r>
    </w:p>
    <w:p w:rsidR="006D7250" w:rsidRPr="00387393" w:rsidRDefault="006D7250" w:rsidP="006D7250">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 Procedure de saisis</w:t>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p>
    <w:p w:rsidR="006D7250" w:rsidRPr="00387393" w:rsidRDefault="006D7250" w:rsidP="006D7250">
      <w:pPr>
        <w:pStyle w:val="Paragraphedeliste"/>
        <w:rPr>
          <w:rFonts w:ascii="Gill Sans MT Condensed" w:hAnsi="Gill Sans MT Condensed"/>
          <w:b/>
          <w:bCs/>
          <w:color w:val="262626" w:themeColor="accent6" w:themeShade="80"/>
          <w:sz w:val="22"/>
          <w:szCs w:val="22"/>
        </w:rPr>
      </w:pPr>
      <w:r w:rsidRPr="00387393">
        <w:rPr>
          <w:rFonts w:ascii="Gill Sans MT Condensed" w:hAnsi="Gill Sans MT Condensed"/>
          <w:b/>
          <w:bCs/>
          <w:color w:val="262626" w:themeColor="accent6" w:themeShade="80"/>
          <w:sz w:val="22"/>
          <w:szCs w:val="22"/>
        </w:rPr>
        <w:t>procedure saisir(E/s tab :^entier ,E\taille:entier)</w:t>
      </w:r>
    </w:p>
    <w:p w:rsidR="006D7250" w:rsidRPr="00387393" w:rsidRDefault="006D7250" w:rsidP="006D7250">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Var i=entier;</w:t>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p>
    <w:p w:rsidR="006D7250" w:rsidRPr="00387393" w:rsidRDefault="006D7250" w:rsidP="007A57C7">
      <w:pPr>
        <w:pStyle w:val="Paragraphedeliste"/>
        <w:rPr>
          <w:rFonts w:ascii="Gill Sans MT Condensed" w:hAnsi="Gill Sans MT Condensed"/>
          <w:b/>
          <w:bCs/>
          <w:color w:val="262626" w:themeColor="accent6" w:themeShade="80"/>
          <w:sz w:val="22"/>
          <w:szCs w:val="22"/>
        </w:rPr>
      </w:pPr>
      <w:r w:rsidRPr="00387393">
        <w:rPr>
          <w:rFonts w:ascii="Gill Sans MT Condensed" w:hAnsi="Gill Sans MT Condensed"/>
          <w:b/>
          <w:bCs/>
          <w:color w:val="262626" w:themeColor="accent6" w:themeShade="80"/>
          <w:sz w:val="22"/>
          <w:szCs w:val="22"/>
        </w:rPr>
        <w:t>debut</w:t>
      </w:r>
      <w:r w:rsidRPr="00387393">
        <w:rPr>
          <w:rFonts w:ascii="Gill Sans MT Condensed" w:hAnsi="Gill Sans MT Condensed"/>
          <w:b/>
          <w:bCs/>
          <w:color w:val="262626" w:themeColor="accent6" w:themeShade="80"/>
          <w:sz w:val="22"/>
          <w:szCs w:val="22"/>
        </w:rPr>
        <w:tab/>
        <w:t xml:space="preserve">  </w:t>
      </w:r>
      <w:r w:rsidRPr="00387393">
        <w:rPr>
          <w:rFonts w:ascii="Gill Sans MT Condensed" w:hAnsi="Gill Sans MT Condensed"/>
          <w:color w:val="262626" w:themeColor="accent6" w:themeShade="80"/>
          <w:sz w:val="22"/>
          <w:szCs w:val="22"/>
        </w:rPr>
        <w:t>printf("\n                         Remplissage des elements\n");</w:t>
      </w:r>
    </w:p>
    <w:p w:rsidR="006D7250" w:rsidRPr="00387393" w:rsidRDefault="006D7250" w:rsidP="006D7250">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 xml:space="preserve"> pour i 0 a taille </w:t>
      </w:r>
    </w:p>
    <w:p w:rsidR="006D7250" w:rsidRPr="00387393" w:rsidRDefault="006D7250" w:rsidP="007A57C7">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Faire printf("\t");printf("t[%d] : ",i+1);scanf("%d",&amp;tab[i]);  fait</w:t>
      </w:r>
    </w:p>
    <w:p w:rsidR="006D7250" w:rsidRPr="00387393" w:rsidRDefault="006D7250" w:rsidP="006D7250">
      <w:pPr>
        <w:pStyle w:val="Paragraphedeliste"/>
        <w:rPr>
          <w:rFonts w:ascii="Gill Sans MT Condensed" w:hAnsi="Gill Sans MT Condensed"/>
          <w:b/>
          <w:bCs/>
          <w:color w:val="262626" w:themeColor="accent6" w:themeShade="80"/>
          <w:sz w:val="22"/>
          <w:szCs w:val="22"/>
        </w:rPr>
      </w:pPr>
      <w:r w:rsidRPr="00387393">
        <w:rPr>
          <w:rFonts w:ascii="Gill Sans MT Condensed" w:hAnsi="Gill Sans MT Condensed"/>
          <w:b/>
          <w:bCs/>
          <w:color w:val="262626" w:themeColor="accent6" w:themeShade="80"/>
          <w:sz w:val="22"/>
          <w:szCs w:val="22"/>
        </w:rPr>
        <w:t>fin;</w:t>
      </w:r>
    </w:p>
    <w:p w:rsidR="006D7250" w:rsidRPr="00387393" w:rsidRDefault="006D7250" w:rsidP="006D7250">
      <w:pPr>
        <w:pStyle w:val="Paragraphedeliste"/>
        <w:rPr>
          <w:rFonts w:ascii="Gill Sans MT Condensed" w:hAnsi="Gill Sans MT Condensed"/>
          <w:color w:val="393939" w:themeColor="accent6" w:themeShade="BF"/>
          <w:sz w:val="22"/>
          <w:szCs w:val="22"/>
        </w:rPr>
      </w:pPr>
      <w:r w:rsidRPr="00387393">
        <w:rPr>
          <w:rFonts w:ascii="Gill Sans MT Condensed" w:hAnsi="Gill Sans MT Condensed"/>
          <w:color w:val="393939" w:themeColor="accent6" w:themeShade="BF"/>
          <w:sz w:val="22"/>
          <w:szCs w:val="22"/>
        </w:rPr>
        <w:t>//~~~~~~~~~~~~~~~~~~~~~~~~~~~~~~~~~~~~~~~~~~~~~~~~~</w:t>
      </w:r>
    </w:p>
    <w:p w:rsidR="006D7250" w:rsidRPr="00387393" w:rsidRDefault="006D7250" w:rsidP="006D7250">
      <w:pPr>
        <w:pStyle w:val="Paragraphedeliste"/>
        <w:rPr>
          <w:rFonts w:ascii="Gill Sans MT Condensed" w:hAnsi="Gill Sans MT Condensed"/>
          <w:color w:val="393939" w:themeColor="accent6" w:themeShade="BF"/>
          <w:sz w:val="22"/>
          <w:szCs w:val="22"/>
        </w:rPr>
      </w:pPr>
      <w:r w:rsidRPr="00387393">
        <w:rPr>
          <w:rFonts w:ascii="Gill Sans MT Condensed" w:hAnsi="Gill Sans MT Condensed"/>
          <w:color w:val="393939" w:themeColor="accent6" w:themeShade="BF"/>
          <w:sz w:val="22"/>
          <w:szCs w:val="22"/>
        </w:rPr>
        <w:t>// Procedure d'affichage</w:t>
      </w:r>
    </w:p>
    <w:p w:rsidR="006D7250" w:rsidRPr="00387393" w:rsidRDefault="006D7250" w:rsidP="006D7250">
      <w:pPr>
        <w:pStyle w:val="Paragraphedeliste"/>
        <w:rPr>
          <w:rFonts w:ascii="Gill Sans MT Condensed" w:hAnsi="Gill Sans MT Condensed"/>
          <w:b/>
          <w:bCs/>
          <w:color w:val="262626" w:themeColor="accent6" w:themeShade="80"/>
          <w:sz w:val="22"/>
          <w:szCs w:val="22"/>
        </w:rPr>
      </w:pPr>
      <w:r w:rsidRPr="00387393">
        <w:rPr>
          <w:rFonts w:ascii="Gill Sans MT Condensed" w:hAnsi="Gill Sans MT Condensed"/>
          <w:b/>
          <w:bCs/>
          <w:color w:val="262626" w:themeColor="accent6" w:themeShade="80"/>
          <w:sz w:val="22"/>
          <w:szCs w:val="22"/>
        </w:rPr>
        <w:t>Procedure affiche(E\tab:^entier,E\ taille:entier)</w:t>
      </w:r>
    </w:p>
    <w:p w:rsidR="006D7250" w:rsidRPr="00387393" w:rsidRDefault="006D7250" w:rsidP="006D7250">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 xml:space="preserve"> Var int i;</w:t>
      </w:r>
    </w:p>
    <w:p w:rsidR="006D7250" w:rsidRPr="00387393" w:rsidRDefault="006D7250" w:rsidP="007A57C7">
      <w:pPr>
        <w:pStyle w:val="Paragraphedeliste"/>
        <w:rPr>
          <w:rFonts w:ascii="Gill Sans MT Condensed" w:hAnsi="Gill Sans MT Condensed"/>
          <w:b/>
          <w:bCs/>
          <w:color w:val="262626" w:themeColor="accent6" w:themeShade="80"/>
          <w:sz w:val="22"/>
          <w:szCs w:val="22"/>
        </w:rPr>
      </w:pPr>
      <w:r w:rsidRPr="00387393">
        <w:rPr>
          <w:rFonts w:ascii="Gill Sans MT Condensed" w:hAnsi="Gill Sans MT Condensed"/>
          <w:b/>
          <w:bCs/>
          <w:color w:val="262626" w:themeColor="accent6" w:themeShade="80"/>
          <w:sz w:val="22"/>
          <w:szCs w:val="22"/>
        </w:rPr>
        <w:t xml:space="preserve">debut </w:t>
      </w:r>
      <w:r w:rsidRPr="00387393">
        <w:rPr>
          <w:rFonts w:ascii="Gill Sans MT Condensed" w:hAnsi="Gill Sans MT Condensed"/>
          <w:color w:val="262626" w:themeColor="accent6" w:themeShade="80"/>
          <w:sz w:val="22"/>
          <w:szCs w:val="22"/>
        </w:rPr>
        <w:t>printf("\n\t\t</w:t>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t>\t\n\t");</w:t>
      </w:r>
    </w:p>
    <w:p w:rsidR="006D7250" w:rsidRPr="00387393" w:rsidRDefault="006D7250" w:rsidP="006D7250">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 xml:space="preserve">pour i &lt;-- 0 a taille </w:t>
      </w:r>
    </w:p>
    <w:p w:rsidR="006D7250" w:rsidRPr="00387393" w:rsidRDefault="006D7250" w:rsidP="007A57C7">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faire</w:t>
      </w:r>
      <w:r w:rsidR="007A57C7" w:rsidRPr="00387393">
        <w:rPr>
          <w:rFonts w:ascii="Gill Sans MT Condensed" w:hAnsi="Gill Sans MT Condensed"/>
          <w:color w:val="262626" w:themeColor="accent6" w:themeShade="80"/>
          <w:sz w:val="22"/>
          <w:szCs w:val="22"/>
        </w:rPr>
        <w:t xml:space="preserve">  </w:t>
      </w:r>
      <w:r w:rsidRPr="00387393">
        <w:rPr>
          <w:rFonts w:ascii="Gill Sans MT Condensed" w:hAnsi="Gill Sans MT Condensed"/>
          <w:color w:val="262626" w:themeColor="accent6" w:themeShade="80"/>
          <w:sz w:val="22"/>
          <w:szCs w:val="22"/>
        </w:rPr>
        <w:t>printf ("%c ",179); printf(" %d ",tab[i]);fait;</w:t>
      </w:r>
    </w:p>
    <w:p w:rsidR="006D7250" w:rsidRPr="00387393" w:rsidRDefault="006D7250" w:rsidP="006D7250">
      <w:pPr>
        <w:pStyle w:val="Paragraphedeliste"/>
        <w:rPr>
          <w:rFonts w:ascii="Gill Sans MT Condensed" w:hAnsi="Gill Sans MT Condensed"/>
          <w:b/>
          <w:bCs/>
          <w:color w:val="262626" w:themeColor="accent6" w:themeShade="80"/>
          <w:sz w:val="22"/>
          <w:szCs w:val="22"/>
        </w:rPr>
      </w:pPr>
      <w:r w:rsidRPr="00387393">
        <w:rPr>
          <w:rFonts w:ascii="Gill Sans MT Condensed" w:hAnsi="Gill Sans MT Condensed"/>
          <w:b/>
          <w:bCs/>
          <w:color w:val="262626" w:themeColor="accent6" w:themeShade="80"/>
          <w:sz w:val="22"/>
          <w:szCs w:val="22"/>
        </w:rPr>
        <w:t>fin;</w:t>
      </w:r>
    </w:p>
    <w:p w:rsidR="00206E5A" w:rsidRPr="00387393" w:rsidRDefault="00B1697D" w:rsidP="009312F2">
      <w:pPr>
        <w:pStyle w:val="Paragraphedeliste"/>
        <w:rPr>
          <w:rFonts w:ascii="Gill Sans MT Condensed" w:hAnsi="Gill Sans MT Condensed"/>
          <w:color w:val="393939" w:themeColor="accent6" w:themeShade="BF"/>
          <w:sz w:val="22"/>
          <w:szCs w:val="22"/>
        </w:rPr>
      </w:pPr>
      <w:r w:rsidRPr="00387393">
        <w:rPr>
          <w:rFonts w:ascii="Gill Sans MT Condensed" w:hAnsi="Gill Sans MT Condensed"/>
          <w:color w:val="393939" w:themeColor="accent6" w:themeShade="BF"/>
          <w:sz w:val="22"/>
          <w:szCs w:val="22"/>
        </w:rPr>
        <w:t>//-------------------------------------------------------------------------------------------</w:t>
      </w:r>
      <w:r w:rsidR="00206E5A" w:rsidRPr="00387393">
        <w:rPr>
          <w:rFonts w:ascii="Gill Sans MT Condensed" w:hAnsi="Gill Sans MT Condensed"/>
          <w:color w:val="262626" w:themeColor="accent6" w:themeShade="80"/>
          <w:sz w:val="22"/>
          <w:szCs w:val="22"/>
        </w:rPr>
        <w:tab/>
      </w:r>
    </w:p>
    <w:p w:rsidR="00206E5A" w:rsidRPr="00387393" w:rsidRDefault="00206E5A" w:rsidP="002D7E4C">
      <w:pPr>
        <w:pStyle w:val="Paragraphedeliste"/>
        <w:rPr>
          <w:rFonts w:ascii="Gill Sans MT Condensed" w:hAnsi="Gill Sans MT Condensed"/>
          <w:color w:val="393939" w:themeColor="accent6" w:themeShade="BF"/>
          <w:sz w:val="22"/>
          <w:szCs w:val="22"/>
        </w:rPr>
      </w:pPr>
      <w:r w:rsidRPr="00387393">
        <w:rPr>
          <w:rFonts w:ascii="Gill Sans MT Condensed" w:hAnsi="Gill Sans MT Condensed"/>
          <w:color w:val="393939" w:themeColor="accent6" w:themeShade="BF"/>
          <w:sz w:val="22"/>
          <w:szCs w:val="22"/>
        </w:rPr>
        <w:t xml:space="preserve">//TRI BULLE PAR ORDRE CROISSANT </w:t>
      </w:r>
    </w:p>
    <w:p w:rsidR="00206E5A" w:rsidRPr="00387393" w:rsidRDefault="00206E5A" w:rsidP="002D7E4C">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393939" w:themeColor="accent6" w:themeShade="BF"/>
          <w:sz w:val="22"/>
          <w:szCs w:val="22"/>
        </w:rPr>
        <w:t xml:space="preserve">//fonction pour t a bulle d'un tableau a une dimension de taille variable par ordre </w:t>
      </w:r>
      <w:r w:rsidR="002D7E4C" w:rsidRPr="00387393">
        <w:rPr>
          <w:rFonts w:ascii="Gill Sans MT Condensed" w:hAnsi="Gill Sans MT Condensed"/>
          <w:color w:val="393939" w:themeColor="accent6" w:themeShade="BF"/>
          <w:sz w:val="22"/>
          <w:szCs w:val="22"/>
        </w:rPr>
        <w:t>//</w:t>
      </w:r>
      <w:r w:rsidRPr="00387393">
        <w:rPr>
          <w:rFonts w:ascii="Gill Sans MT Condensed" w:hAnsi="Gill Sans MT Condensed"/>
          <w:color w:val="393939" w:themeColor="accent6" w:themeShade="BF"/>
          <w:sz w:val="22"/>
          <w:szCs w:val="22"/>
        </w:rPr>
        <w:t>croissant</w:t>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p>
    <w:p w:rsidR="00206E5A" w:rsidRPr="00387393" w:rsidRDefault="00206E5A" w:rsidP="00206E5A">
      <w:pPr>
        <w:pStyle w:val="Paragraphedeliste"/>
        <w:rPr>
          <w:rFonts w:ascii="Gill Sans MT Condensed" w:hAnsi="Gill Sans MT Condensed"/>
          <w:b/>
          <w:bCs/>
          <w:color w:val="262626" w:themeColor="accent6" w:themeShade="80"/>
          <w:sz w:val="22"/>
          <w:szCs w:val="22"/>
        </w:rPr>
      </w:pPr>
      <w:r w:rsidRPr="00387393">
        <w:rPr>
          <w:rFonts w:ascii="Gill Sans MT Condensed" w:hAnsi="Gill Sans MT Condensed"/>
          <w:b/>
          <w:bCs/>
          <w:color w:val="262626" w:themeColor="accent6" w:themeShade="80"/>
          <w:sz w:val="22"/>
          <w:szCs w:val="22"/>
        </w:rPr>
        <w:t>fonction tribullec(E\tabT: ^entier,E\taille:entier):^entier</w:t>
      </w:r>
    </w:p>
    <w:p w:rsidR="00206E5A" w:rsidRPr="00387393" w:rsidRDefault="00206E5A" w:rsidP="002D7E4C">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t xml:space="preserve">vartabp : </w:t>
      </w:r>
      <w:r w:rsidR="002D7E4C" w:rsidRPr="00387393">
        <w:rPr>
          <w:rFonts w:ascii="Gill Sans MT Condensed" w:hAnsi="Gill Sans MT Condensed"/>
          <w:color w:val="262626" w:themeColor="accent6" w:themeShade="80"/>
          <w:sz w:val="22"/>
          <w:szCs w:val="22"/>
        </w:rPr>
        <w:t>tabp</w:t>
      </w:r>
      <w:r w:rsidRPr="00387393">
        <w:rPr>
          <w:rFonts w:ascii="Gill Sans MT Condensed" w:hAnsi="Gill Sans MT Condensed"/>
          <w:color w:val="262626" w:themeColor="accent6" w:themeShade="80"/>
          <w:sz w:val="22"/>
          <w:szCs w:val="22"/>
        </w:rPr>
        <w:t>^entier ;</w:t>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p>
    <w:p w:rsidR="00206E5A" w:rsidRPr="00387393" w:rsidRDefault="00206E5A" w:rsidP="002D7E4C">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t xml:space="preserve"> a</w:t>
      </w:r>
      <w:r w:rsidR="002D7E4C" w:rsidRPr="00387393">
        <w:rPr>
          <w:rFonts w:ascii="Gill Sans MT Condensed" w:hAnsi="Gill Sans MT Condensed"/>
          <w:color w:val="262626" w:themeColor="accent6" w:themeShade="80"/>
          <w:sz w:val="22"/>
          <w:szCs w:val="22"/>
        </w:rPr>
        <w:t xml:space="preserve">, </w:t>
      </w:r>
      <w:r w:rsidRPr="00387393">
        <w:rPr>
          <w:rFonts w:ascii="Gill Sans MT Condensed" w:hAnsi="Gill Sans MT Condensed"/>
          <w:color w:val="262626" w:themeColor="accent6" w:themeShade="80"/>
          <w:sz w:val="22"/>
          <w:szCs w:val="22"/>
        </w:rPr>
        <w:t xml:space="preserve"> r,</w:t>
      </w:r>
      <w:r w:rsidR="002D7E4C" w:rsidRPr="00387393">
        <w:rPr>
          <w:rFonts w:ascii="Gill Sans MT Condensed" w:hAnsi="Gill Sans MT Condensed"/>
          <w:color w:val="262626" w:themeColor="accent6" w:themeShade="80"/>
          <w:sz w:val="22"/>
          <w:szCs w:val="22"/>
        </w:rPr>
        <w:t xml:space="preserve"> </w:t>
      </w:r>
      <w:r w:rsidRPr="00387393">
        <w:rPr>
          <w:rFonts w:ascii="Gill Sans MT Condensed" w:hAnsi="Gill Sans MT Condensed"/>
          <w:color w:val="262626" w:themeColor="accent6" w:themeShade="80"/>
          <w:sz w:val="22"/>
          <w:szCs w:val="22"/>
        </w:rPr>
        <w:t>i,</w:t>
      </w:r>
      <w:r w:rsidR="002D7E4C" w:rsidRPr="00387393">
        <w:rPr>
          <w:rFonts w:ascii="Gill Sans MT Condensed" w:hAnsi="Gill Sans MT Condensed"/>
          <w:color w:val="262626" w:themeColor="accent6" w:themeShade="80"/>
          <w:sz w:val="22"/>
          <w:szCs w:val="22"/>
        </w:rPr>
        <w:t xml:space="preserve"> </w:t>
      </w:r>
      <w:r w:rsidRPr="00387393">
        <w:rPr>
          <w:rFonts w:ascii="Gill Sans MT Condensed" w:hAnsi="Gill Sans MT Condensed"/>
          <w:color w:val="262626" w:themeColor="accent6" w:themeShade="80"/>
          <w:sz w:val="22"/>
          <w:szCs w:val="22"/>
        </w:rPr>
        <w:t>etape</w:t>
      </w:r>
      <w:r w:rsidR="002D7E4C" w:rsidRPr="00387393">
        <w:rPr>
          <w:rFonts w:ascii="Gill Sans MT Condensed" w:hAnsi="Gill Sans MT Condensed"/>
          <w:color w:val="262626" w:themeColor="accent6" w:themeShade="80"/>
          <w:sz w:val="22"/>
          <w:szCs w:val="22"/>
        </w:rPr>
        <w:t xml:space="preserve">, </w:t>
      </w:r>
      <w:r w:rsidRPr="00387393">
        <w:rPr>
          <w:rFonts w:ascii="Gill Sans MT Condensed" w:hAnsi="Gill Sans MT Condensed"/>
          <w:color w:val="262626" w:themeColor="accent6" w:themeShade="80"/>
          <w:sz w:val="22"/>
          <w:szCs w:val="22"/>
        </w:rPr>
        <w:t>n,</w:t>
      </w:r>
      <w:r w:rsidR="002D7E4C" w:rsidRPr="00387393">
        <w:rPr>
          <w:rFonts w:ascii="Gill Sans MT Condensed" w:hAnsi="Gill Sans MT Condensed"/>
          <w:color w:val="262626" w:themeColor="accent6" w:themeShade="80"/>
          <w:sz w:val="22"/>
          <w:szCs w:val="22"/>
        </w:rPr>
        <w:t xml:space="preserve"> </w:t>
      </w:r>
      <w:r w:rsidRPr="00387393">
        <w:rPr>
          <w:rFonts w:ascii="Gill Sans MT Condensed" w:hAnsi="Gill Sans MT Condensed"/>
          <w:color w:val="262626" w:themeColor="accent6" w:themeShade="80"/>
          <w:sz w:val="22"/>
          <w:szCs w:val="22"/>
        </w:rPr>
        <w:t>nbCompare,</w:t>
      </w:r>
      <w:r w:rsidR="002D7E4C" w:rsidRPr="00387393">
        <w:rPr>
          <w:rFonts w:ascii="Gill Sans MT Condensed" w:hAnsi="Gill Sans MT Condensed"/>
          <w:color w:val="262626" w:themeColor="accent6" w:themeShade="80"/>
          <w:sz w:val="22"/>
          <w:szCs w:val="22"/>
        </w:rPr>
        <w:t xml:space="preserve"> </w:t>
      </w:r>
      <w:r w:rsidRPr="00387393">
        <w:rPr>
          <w:rFonts w:ascii="Gill Sans MT Condensed" w:hAnsi="Gill Sans MT Condensed"/>
          <w:color w:val="262626" w:themeColor="accent6" w:themeShade="80"/>
          <w:sz w:val="22"/>
          <w:szCs w:val="22"/>
        </w:rPr>
        <w:t>tab_en_ordre</w:t>
      </w:r>
      <w:r w:rsidR="002D7E4C" w:rsidRPr="00387393">
        <w:rPr>
          <w:rFonts w:ascii="Gill Sans MT Condensed" w:hAnsi="Gill Sans MT Condensed"/>
          <w:color w:val="262626" w:themeColor="accent6" w:themeShade="80"/>
          <w:sz w:val="22"/>
          <w:szCs w:val="22"/>
        </w:rPr>
        <w:t xml:space="preserve">  </w:t>
      </w:r>
      <w:r w:rsidRPr="00387393">
        <w:rPr>
          <w:rFonts w:ascii="Gill Sans MT Condensed" w:hAnsi="Gill Sans MT Condensed"/>
          <w:color w:val="262626" w:themeColor="accent6" w:themeShade="80"/>
          <w:sz w:val="22"/>
          <w:szCs w:val="22"/>
        </w:rPr>
        <w:t>:</w:t>
      </w:r>
      <w:r w:rsidR="002D7E4C" w:rsidRPr="00387393">
        <w:rPr>
          <w:rFonts w:ascii="Gill Sans MT Condensed" w:hAnsi="Gill Sans MT Condensed"/>
          <w:color w:val="262626" w:themeColor="accent6" w:themeShade="80"/>
          <w:sz w:val="22"/>
          <w:szCs w:val="22"/>
        </w:rPr>
        <w:t xml:space="preserve">  </w:t>
      </w:r>
      <w:r w:rsidRPr="00387393">
        <w:rPr>
          <w:rFonts w:ascii="Gill Sans MT Condensed" w:hAnsi="Gill Sans MT Condensed"/>
          <w:color w:val="262626" w:themeColor="accent6" w:themeShade="80"/>
          <w:sz w:val="22"/>
          <w:szCs w:val="22"/>
        </w:rPr>
        <w:t xml:space="preserve">entie; </w:t>
      </w:r>
    </w:p>
    <w:p w:rsidR="00206E5A" w:rsidRPr="00387393" w:rsidRDefault="00206E5A" w:rsidP="002D7E4C">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393939" w:themeColor="accent6" w:themeShade="BF"/>
          <w:sz w:val="22"/>
          <w:szCs w:val="22"/>
        </w:rPr>
        <w:t xml:space="preserve">  //etape pour compter le nombre de permutation nbCompare pour compter le </w:t>
      </w:r>
      <w:r w:rsidR="002D7E4C" w:rsidRPr="00387393">
        <w:rPr>
          <w:rFonts w:ascii="Gill Sans MT Condensed" w:hAnsi="Gill Sans MT Condensed"/>
          <w:color w:val="393939" w:themeColor="accent6" w:themeShade="BF"/>
          <w:sz w:val="22"/>
          <w:szCs w:val="22"/>
        </w:rPr>
        <w:t>//</w:t>
      </w:r>
      <w:r w:rsidRPr="00387393">
        <w:rPr>
          <w:rFonts w:ascii="Gill Sans MT Condensed" w:hAnsi="Gill Sans MT Condensed"/>
          <w:color w:val="393939" w:themeColor="accent6" w:themeShade="BF"/>
          <w:sz w:val="22"/>
          <w:szCs w:val="22"/>
        </w:rPr>
        <w:t>nombre de comparaison//variable de travail</w:t>
      </w:r>
      <w:r w:rsidRPr="00387393">
        <w:rPr>
          <w:rFonts w:ascii="Gill Sans MT Condensed" w:hAnsi="Gill Sans MT Condensed"/>
          <w:color w:val="262626" w:themeColor="accent6" w:themeShade="80"/>
          <w:sz w:val="22"/>
          <w:szCs w:val="22"/>
        </w:rPr>
        <w:tab/>
        <w:t xml:space="preserve">  </w:t>
      </w:r>
    </w:p>
    <w:p w:rsidR="00206E5A" w:rsidRPr="00387393" w:rsidRDefault="00206E5A" w:rsidP="00206E5A">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t xml:space="preserve">    debut</w:t>
      </w:r>
      <w:r w:rsidRPr="00387393">
        <w:rPr>
          <w:rFonts w:ascii="Gill Sans MT Condensed" w:hAnsi="Gill Sans MT Condensed"/>
          <w:color w:val="262626" w:themeColor="accent6" w:themeShade="80"/>
          <w:sz w:val="22"/>
          <w:szCs w:val="22"/>
        </w:rPr>
        <w:tab/>
      </w:r>
    </w:p>
    <w:p w:rsidR="00206E5A" w:rsidRPr="00387393" w:rsidRDefault="00206E5A" w:rsidP="002D7E4C">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t xml:space="preserve">  </w:t>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002D7E4C" w:rsidRPr="00387393">
        <w:rPr>
          <w:rFonts w:ascii="Gill Sans MT Condensed" w:hAnsi="Gill Sans MT Condensed"/>
          <w:color w:val="262626" w:themeColor="accent6" w:themeShade="80"/>
          <w:sz w:val="22"/>
          <w:szCs w:val="22"/>
        </w:rPr>
        <w:t>a=0 ;etape=0 ;n,nbCompare=0 ;tab_en_ordre = 0</w:t>
      </w:r>
      <w:r w:rsidRPr="00387393">
        <w:rPr>
          <w:rFonts w:ascii="Gill Sans MT Condensed" w:hAnsi="Gill Sans MT Condensed"/>
          <w:color w:val="262626" w:themeColor="accent6" w:themeShade="80"/>
          <w:sz w:val="22"/>
          <w:szCs w:val="22"/>
        </w:rPr>
        <w:tab/>
      </w:r>
      <w:r w:rsidR="002D7E4C" w:rsidRPr="00387393">
        <w:rPr>
          <w:rFonts w:ascii="Gill Sans MT Condensed" w:hAnsi="Gill Sans MT Condensed"/>
          <w:color w:val="262626" w:themeColor="accent6" w:themeShade="80"/>
          <w:sz w:val="22"/>
          <w:szCs w:val="22"/>
        </w:rPr>
        <w:t>;</w:t>
      </w:r>
    </w:p>
    <w:p w:rsidR="00206E5A" w:rsidRPr="00387393" w:rsidRDefault="00206E5A" w:rsidP="00206E5A">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t>tabp= allouer(taille *taillede(entier));</w:t>
      </w:r>
    </w:p>
    <w:p w:rsidR="00206E5A" w:rsidRPr="00387393" w:rsidRDefault="00206E5A" w:rsidP="00206E5A">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t xml:space="preserve">  n=taille</w:t>
      </w:r>
      <w:r w:rsidRPr="00387393">
        <w:rPr>
          <w:rFonts w:ascii="Gill Sans MT Condensed" w:hAnsi="Gill Sans MT Condensed"/>
          <w:color w:val="262626" w:themeColor="accent6" w:themeShade="80"/>
          <w:sz w:val="22"/>
          <w:szCs w:val="22"/>
        </w:rPr>
        <w:tab/>
        <w:t>;</w:t>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p>
    <w:p w:rsidR="00206E5A" w:rsidRPr="00387393" w:rsidRDefault="00206E5A" w:rsidP="00206E5A">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393939" w:themeColor="accent6" w:themeShade="BF"/>
          <w:sz w:val="22"/>
          <w:szCs w:val="22"/>
        </w:rPr>
        <w:t xml:space="preserve">  //remplissage (qu'on travaillera dessus)</w:t>
      </w:r>
      <w:r w:rsidRPr="00387393">
        <w:rPr>
          <w:rFonts w:ascii="Gill Sans MT Condensed" w:hAnsi="Gill Sans MT Condensed"/>
          <w:color w:val="393939" w:themeColor="accent6" w:themeShade="BF"/>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p>
    <w:p w:rsidR="00206E5A" w:rsidRPr="00387393" w:rsidRDefault="00206E5A" w:rsidP="00206E5A">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t xml:space="preserve">  pour i&lt;- 0 a n-1 </w:t>
      </w:r>
    </w:p>
    <w:p w:rsidR="00206E5A" w:rsidRPr="00387393" w:rsidRDefault="00206E5A" w:rsidP="00206E5A">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t xml:space="preserve">    faire</w:t>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p>
    <w:p w:rsidR="00206E5A" w:rsidRPr="00387393" w:rsidRDefault="00206E5A" w:rsidP="00206E5A">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t xml:space="preserve">  </w:t>
      </w:r>
      <w:r w:rsidRPr="00387393">
        <w:rPr>
          <w:rFonts w:ascii="Gill Sans MT Condensed" w:hAnsi="Gill Sans MT Condensed"/>
          <w:color w:val="262626" w:themeColor="accent6" w:themeShade="80"/>
          <w:sz w:val="22"/>
          <w:szCs w:val="22"/>
        </w:rPr>
        <w:tab/>
        <w:t xml:space="preserve">tabp[i]=tabT[i]; </w:t>
      </w:r>
    </w:p>
    <w:p w:rsidR="00206E5A" w:rsidRPr="00387393" w:rsidRDefault="00206E5A" w:rsidP="00206E5A">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t xml:space="preserve">    fait ;</w:t>
      </w:r>
      <w:r w:rsidRPr="00387393">
        <w:rPr>
          <w:rFonts w:ascii="Gill Sans MT Condensed" w:hAnsi="Gill Sans MT Condensed"/>
          <w:color w:val="262626" w:themeColor="accent6" w:themeShade="80"/>
          <w:sz w:val="22"/>
          <w:szCs w:val="22"/>
        </w:rPr>
        <w:tab/>
      </w:r>
    </w:p>
    <w:p w:rsidR="00206E5A" w:rsidRPr="00387393" w:rsidRDefault="00206E5A" w:rsidP="00206E5A">
      <w:pPr>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tant que (!tab_en_ordre</w:t>
      </w:r>
      <w:r w:rsidRPr="00387393">
        <w:rPr>
          <w:rFonts w:ascii="Gill Sans MT Condensed" w:hAnsi="Gill Sans MT Condensed"/>
          <w:color w:val="393939" w:themeColor="accent6" w:themeShade="BF"/>
          <w:sz w:val="22"/>
          <w:szCs w:val="22"/>
        </w:rPr>
        <w:t>)//tant qu'il reste des elements a permuter on continue</w:t>
      </w:r>
      <w:r w:rsidRPr="00387393">
        <w:rPr>
          <w:rFonts w:ascii="Gill Sans MT Condensed" w:hAnsi="Gill Sans MT Condensed"/>
          <w:color w:val="393939" w:themeColor="accent6" w:themeShade="BF"/>
          <w:sz w:val="22"/>
          <w:szCs w:val="22"/>
        </w:rPr>
        <w:tab/>
      </w:r>
      <w:r w:rsidRPr="00387393">
        <w:rPr>
          <w:rFonts w:ascii="Gill Sans MT Condensed" w:hAnsi="Gill Sans MT Condensed"/>
          <w:color w:val="393939" w:themeColor="accent6" w:themeShade="BF"/>
          <w:sz w:val="22"/>
          <w:szCs w:val="22"/>
        </w:rPr>
        <w:tab/>
      </w:r>
    </w:p>
    <w:p w:rsidR="00206E5A" w:rsidRPr="00387393" w:rsidRDefault="00206E5A" w:rsidP="00206E5A">
      <w:pPr>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faire        tab_en_ordre = 1;</w:t>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p>
    <w:p w:rsidR="00206E5A" w:rsidRPr="00387393" w:rsidRDefault="00206E5A" w:rsidP="00206E5A">
      <w:pPr>
        <w:rPr>
          <w:rFonts w:ascii="Gill Sans MT Condensed" w:hAnsi="Gill Sans MT Condensed"/>
          <w:color w:val="393939" w:themeColor="accent6" w:themeShade="BF"/>
          <w:sz w:val="22"/>
          <w:szCs w:val="22"/>
        </w:rPr>
      </w:pPr>
      <w:r w:rsidRPr="00387393">
        <w:rPr>
          <w:rFonts w:ascii="Gill Sans MT Condensed" w:hAnsi="Gill Sans MT Condensed"/>
          <w:color w:val="262626" w:themeColor="accent6" w:themeShade="80"/>
          <w:sz w:val="22"/>
          <w:szCs w:val="22"/>
        </w:rPr>
        <w:t xml:space="preserve">        pour i=0 a taille-2 </w:t>
      </w:r>
      <w:r w:rsidRPr="00387393">
        <w:rPr>
          <w:rFonts w:ascii="Gill Sans MT Condensed" w:hAnsi="Gill Sans MT Condensed"/>
          <w:color w:val="393939" w:themeColor="accent6" w:themeShade="BF"/>
          <w:sz w:val="22"/>
          <w:szCs w:val="22"/>
        </w:rPr>
        <w:t>//parcourir le tableau et conparer l'element tab[i] a tab[i+1</w:t>
      </w:r>
    </w:p>
    <w:p w:rsidR="00206E5A" w:rsidRPr="00387393" w:rsidRDefault="00206E5A" w:rsidP="00206E5A">
      <w:pPr>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 xml:space="preserve">        faire           </w:t>
      </w:r>
    </w:p>
    <w:p w:rsidR="00206E5A" w:rsidRPr="00387393" w:rsidRDefault="00206E5A" w:rsidP="00206E5A">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t>si (tabp[i] &gt; tabp[i+1])</w:t>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p>
    <w:p w:rsidR="00206E5A" w:rsidRPr="00387393" w:rsidRDefault="00206E5A" w:rsidP="00206E5A">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t xml:space="preserve">            </w:t>
      </w:r>
      <w:r w:rsidRPr="00387393">
        <w:rPr>
          <w:rFonts w:ascii="Gill Sans MT Condensed" w:hAnsi="Gill Sans MT Condensed"/>
          <w:color w:val="262626" w:themeColor="accent6" w:themeShade="80"/>
          <w:sz w:val="22"/>
          <w:szCs w:val="22"/>
        </w:rPr>
        <w:tab/>
        <w:t xml:space="preserve">  alors      a=tabp[i] ;//permuter</w:t>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p>
    <w:p w:rsidR="00206E5A" w:rsidRPr="00387393" w:rsidRDefault="00206E5A" w:rsidP="00206E5A">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t xml:space="preserve">                tabp[i]=tabp[i+1] ;//permuter</w:t>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p>
    <w:p w:rsidR="00206E5A" w:rsidRPr="00387393" w:rsidRDefault="00206E5A" w:rsidP="00206E5A">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t xml:space="preserve">     tabp[i+1]=a ;//permuter</w:t>
      </w:r>
      <w:r w:rsidRPr="00387393">
        <w:rPr>
          <w:rFonts w:ascii="Gill Sans MT Condensed" w:hAnsi="Gill Sans MT Condensed"/>
          <w:color w:val="262626" w:themeColor="accent6" w:themeShade="80"/>
          <w:sz w:val="22"/>
          <w:szCs w:val="22"/>
        </w:rPr>
        <w:tab/>
      </w:r>
    </w:p>
    <w:p w:rsidR="00206E5A" w:rsidRPr="00387393" w:rsidRDefault="00206E5A" w:rsidP="00206E5A">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t xml:space="preserve">                                    affiche(tabp,n);</w:t>
      </w:r>
    </w:p>
    <w:p w:rsidR="00206E5A" w:rsidRPr="00387393" w:rsidRDefault="00206E5A" w:rsidP="00206E5A">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printf(" // On compare %d et %d :On inverse Etape %d:\n",tabp[i],tabp[i+1],etape);//afficher</w:t>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p>
    <w:p w:rsidR="00206E5A" w:rsidRPr="00387393" w:rsidRDefault="00206E5A" w:rsidP="00206E5A">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t>etape++;//incrementation _ compter le nombre de permutation</w:t>
      </w:r>
    </w:p>
    <w:p w:rsidR="00206E5A" w:rsidRPr="00387393" w:rsidRDefault="00206E5A" w:rsidP="00206E5A">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t xml:space="preserve">          tab_en_ordre = 0;</w:t>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p>
    <w:p w:rsidR="00206E5A" w:rsidRPr="00387393" w:rsidRDefault="00206E5A" w:rsidP="00206E5A">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t xml:space="preserve"> sinon   affiche(tabp,n);</w:t>
      </w:r>
    </w:p>
    <w:p w:rsidR="00206E5A" w:rsidRPr="00387393" w:rsidRDefault="00206E5A" w:rsidP="00206E5A">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t>printf(" // On compare %d et %d :On laisse\n",tabp[i],tabp[i+1]);</w:t>
      </w:r>
    </w:p>
    <w:p w:rsidR="00206E5A" w:rsidRPr="00387393" w:rsidRDefault="002D7E4C" w:rsidP="00206E5A">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t xml:space="preserve">                </w:t>
      </w:r>
      <w:r w:rsidR="00206E5A" w:rsidRPr="00387393">
        <w:rPr>
          <w:rFonts w:ascii="Gill Sans MT Condensed" w:hAnsi="Gill Sans MT Condensed"/>
          <w:color w:val="262626" w:themeColor="accent6" w:themeShade="80"/>
          <w:sz w:val="22"/>
          <w:szCs w:val="22"/>
        </w:rPr>
        <w:tab/>
      </w:r>
      <w:r w:rsidR="00206E5A" w:rsidRPr="00387393">
        <w:rPr>
          <w:rFonts w:ascii="Gill Sans MT Condensed" w:hAnsi="Gill Sans MT Condensed"/>
          <w:color w:val="262626" w:themeColor="accent6" w:themeShade="80"/>
          <w:sz w:val="22"/>
          <w:szCs w:val="22"/>
        </w:rPr>
        <w:tab/>
        <w:t>fsi ;</w:t>
      </w:r>
      <w:r w:rsidR="00206E5A" w:rsidRPr="00387393">
        <w:rPr>
          <w:rFonts w:ascii="Gill Sans MT Condensed" w:hAnsi="Gill Sans MT Condensed"/>
          <w:color w:val="262626" w:themeColor="accent6" w:themeShade="80"/>
          <w:sz w:val="22"/>
          <w:szCs w:val="22"/>
        </w:rPr>
        <w:tab/>
      </w:r>
    </w:p>
    <w:p w:rsidR="00206E5A" w:rsidRPr="00387393" w:rsidRDefault="00206E5A" w:rsidP="00206E5A">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t>nbCompare++;//incrementation _ compter le nombre de comparaison</w:t>
      </w:r>
      <w:r w:rsidRPr="00387393">
        <w:rPr>
          <w:rFonts w:ascii="Gill Sans MT Condensed" w:hAnsi="Gill Sans MT Condensed"/>
          <w:color w:val="262626" w:themeColor="accent6" w:themeShade="80"/>
          <w:sz w:val="22"/>
          <w:szCs w:val="22"/>
        </w:rPr>
        <w:tab/>
      </w:r>
    </w:p>
    <w:p w:rsidR="00206E5A" w:rsidRPr="00387393" w:rsidRDefault="00206E5A" w:rsidP="00206E5A">
      <w:pPr>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 xml:space="preserve">        fait ;//pour </w:t>
      </w:r>
    </w:p>
    <w:p w:rsidR="00206E5A" w:rsidRPr="00387393" w:rsidRDefault="00206E5A" w:rsidP="00206E5A">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taille--;</w:t>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p>
    <w:p w:rsidR="00206E5A" w:rsidRPr="00387393" w:rsidRDefault="00206E5A" w:rsidP="00206E5A">
      <w:pPr>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 xml:space="preserve">fait //while </w:t>
      </w:r>
    </w:p>
    <w:p w:rsidR="00206E5A" w:rsidRPr="00387393" w:rsidRDefault="00206E5A" w:rsidP="00206E5A">
      <w:pPr>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printf("\n Apres le tri on a :\n le nombre de permutation: %d\nle nombre de comparaison: %d\nVecteur apres trii\n", etape, nbCompare);</w:t>
      </w:r>
      <w:r w:rsidRPr="00387393">
        <w:rPr>
          <w:rFonts w:ascii="Gill Sans MT Condensed" w:hAnsi="Gill Sans MT Condensed"/>
          <w:color w:val="262626" w:themeColor="accent6" w:themeShade="80"/>
          <w:sz w:val="22"/>
          <w:szCs w:val="22"/>
        </w:rPr>
        <w:tab/>
      </w:r>
    </w:p>
    <w:p w:rsidR="00206E5A" w:rsidRPr="00387393" w:rsidRDefault="00206E5A" w:rsidP="00206E5A">
      <w:pPr>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 xml:space="preserve"> affiche(tabp, n); return tabp;</w:t>
      </w:r>
    </w:p>
    <w:p w:rsidR="00206E5A" w:rsidRPr="00387393" w:rsidRDefault="00206E5A" w:rsidP="002D7E4C">
      <w:pPr>
        <w:pStyle w:val="Paragraphedeliste"/>
        <w:rPr>
          <w:rFonts w:ascii="Gill Sans MT Condensed" w:hAnsi="Gill Sans MT Condensed"/>
          <w:color w:val="393939" w:themeColor="accent6" w:themeShade="BF"/>
          <w:sz w:val="22"/>
          <w:szCs w:val="22"/>
        </w:rPr>
      </w:pP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t>fin;</w:t>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000E6338">
        <w:rPr>
          <w:rFonts w:ascii="Gill Sans MT Condensed" w:hAnsi="Gill Sans MT Condensed"/>
          <w:color w:val="262626" w:themeColor="accent6" w:themeShade="80"/>
          <w:sz w:val="22"/>
          <w:szCs w:val="22"/>
        </w:rPr>
        <w:t>cc</w:t>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393939" w:themeColor="accent6" w:themeShade="BF"/>
          <w:sz w:val="22"/>
          <w:szCs w:val="22"/>
        </w:rPr>
        <w:t>//~~~~~~~~~~~~~~~~~</w:t>
      </w:r>
      <w:r w:rsidR="002D7E4C" w:rsidRPr="00387393">
        <w:rPr>
          <w:rFonts w:ascii="Gill Sans MT Condensed" w:hAnsi="Gill Sans MT Condensed"/>
          <w:color w:val="393939" w:themeColor="accent6" w:themeShade="BF"/>
          <w:sz w:val="22"/>
          <w:szCs w:val="22"/>
        </w:rPr>
        <w:t>~~~~~~~~~~~~~~~~~~~~~~~~~~~~~~~</w:t>
      </w:r>
    </w:p>
    <w:p w:rsidR="00206E5A" w:rsidRPr="00387393" w:rsidRDefault="00206E5A" w:rsidP="002D7E4C">
      <w:pPr>
        <w:pStyle w:val="Paragraphedeliste"/>
        <w:rPr>
          <w:rFonts w:ascii="Gill Sans MT Condensed" w:hAnsi="Gill Sans MT Condensed"/>
          <w:color w:val="393939" w:themeColor="accent6" w:themeShade="BF"/>
          <w:sz w:val="22"/>
          <w:szCs w:val="22"/>
        </w:rPr>
      </w:pPr>
      <w:r w:rsidRPr="00387393">
        <w:rPr>
          <w:rFonts w:ascii="Gill Sans MT Condensed" w:hAnsi="Gill Sans MT Condensed"/>
          <w:color w:val="393939" w:themeColor="accent6" w:themeShade="BF"/>
          <w:sz w:val="22"/>
          <w:szCs w:val="22"/>
        </w:rPr>
        <w:t>//TRI INSERTION</w:t>
      </w:r>
      <w:r w:rsidRPr="00387393">
        <w:rPr>
          <w:rFonts w:ascii="Gill Sans MT Condensed" w:hAnsi="Gill Sans MT Condensed"/>
          <w:color w:val="393939" w:themeColor="accent6" w:themeShade="BF"/>
          <w:sz w:val="22"/>
          <w:szCs w:val="22"/>
        </w:rPr>
        <w:tab/>
      </w:r>
      <w:r w:rsidRPr="00387393">
        <w:rPr>
          <w:rFonts w:ascii="Gill Sans MT Condensed" w:hAnsi="Gill Sans MT Condensed"/>
          <w:color w:val="393939" w:themeColor="accent6" w:themeShade="BF"/>
          <w:sz w:val="22"/>
          <w:szCs w:val="22"/>
        </w:rPr>
        <w:tab/>
      </w:r>
      <w:r w:rsidRPr="00387393">
        <w:rPr>
          <w:rFonts w:ascii="Gill Sans MT Condensed" w:hAnsi="Gill Sans MT Condensed"/>
          <w:color w:val="393939" w:themeColor="accent6" w:themeShade="BF"/>
          <w:sz w:val="22"/>
          <w:szCs w:val="22"/>
        </w:rPr>
        <w:tab/>
      </w:r>
      <w:r w:rsidRPr="00387393">
        <w:rPr>
          <w:rFonts w:ascii="Gill Sans MT Condensed" w:hAnsi="Gill Sans MT Condensed"/>
          <w:color w:val="393939" w:themeColor="accent6" w:themeShade="BF"/>
          <w:sz w:val="22"/>
          <w:szCs w:val="22"/>
        </w:rPr>
        <w:tab/>
      </w:r>
      <w:r w:rsidRPr="00387393">
        <w:rPr>
          <w:rFonts w:ascii="Gill Sans MT Condensed" w:hAnsi="Gill Sans MT Condensed"/>
          <w:color w:val="393939" w:themeColor="accent6" w:themeShade="BF"/>
          <w:sz w:val="22"/>
          <w:szCs w:val="22"/>
        </w:rPr>
        <w:tab/>
      </w:r>
    </w:p>
    <w:p w:rsidR="00206E5A" w:rsidRPr="00387393" w:rsidRDefault="00206E5A" w:rsidP="002D7E4C">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393939" w:themeColor="accent6" w:themeShade="BF"/>
          <w:sz w:val="22"/>
          <w:szCs w:val="22"/>
        </w:rPr>
        <w:t>//tris par insertion PAR ORDRE CROISSANT</w:t>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p>
    <w:p w:rsidR="00206E5A" w:rsidRPr="00387393" w:rsidRDefault="00206E5A" w:rsidP="002D7E4C">
      <w:pPr>
        <w:pStyle w:val="Paragraphedeliste"/>
        <w:rPr>
          <w:rFonts w:ascii="Gill Sans MT Condensed" w:hAnsi="Gill Sans MT Condensed"/>
          <w:b/>
          <w:bCs/>
          <w:color w:val="262626" w:themeColor="accent6" w:themeShade="80"/>
          <w:sz w:val="22"/>
          <w:szCs w:val="22"/>
        </w:rPr>
      </w:pPr>
      <w:r w:rsidRPr="00387393">
        <w:rPr>
          <w:rFonts w:ascii="Gill Sans MT Condensed" w:hAnsi="Gill Sans MT Condensed"/>
          <w:b/>
          <w:bCs/>
          <w:color w:val="262626" w:themeColor="accent6" w:themeShade="80"/>
          <w:sz w:val="22"/>
          <w:szCs w:val="22"/>
        </w:rPr>
        <w:t>fonction  Tri_insertion_C(E\tab:^e</w:t>
      </w:r>
      <w:r w:rsidR="002D7E4C" w:rsidRPr="00387393">
        <w:rPr>
          <w:rFonts w:ascii="Gill Sans MT Condensed" w:hAnsi="Gill Sans MT Condensed"/>
          <w:b/>
          <w:bCs/>
          <w:color w:val="262626" w:themeColor="accent6" w:themeShade="80"/>
          <w:sz w:val="22"/>
          <w:szCs w:val="22"/>
        </w:rPr>
        <w:t>ntier, E\ N:entier): ^entier</w:t>
      </w:r>
      <w:r w:rsidR="002D7E4C" w:rsidRPr="00387393">
        <w:rPr>
          <w:rFonts w:ascii="Gill Sans MT Condensed" w:hAnsi="Gill Sans MT Condensed"/>
          <w:b/>
          <w:bCs/>
          <w:color w:val="262626" w:themeColor="accent6" w:themeShade="80"/>
          <w:sz w:val="22"/>
          <w:szCs w:val="22"/>
        </w:rPr>
        <w:tab/>
      </w:r>
    </w:p>
    <w:p w:rsidR="00206E5A" w:rsidRPr="00387393" w:rsidRDefault="00206E5A" w:rsidP="00206E5A">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t>var</w:t>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p>
    <w:p w:rsidR="00206E5A" w:rsidRPr="00387393" w:rsidRDefault="002D7E4C" w:rsidP="002D7E4C">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t xml:space="preserve"> elem ,i, j, nbComp , </w:t>
      </w:r>
      <w:r w:rsidR="00206E5A" w:rsidRPr="00387393">
        <w:rPr>
          <w:rFonts w:ascii="Gill Sans MT Condensed" w:hAnsi="Gill Sans MT Condensed"/>
          <w:color w:val="262626" w:themeColor="accent6" w:themeShade="80"/>
          <w:sz w:val="22"/>
          <w:szCs w:val="22"/>
        </w:rPr>
        <w:t>nbPerm</w:t>
      </w:r>
      <w:r w:rsidRPr="00387393">
        <w:rPr>
          <w:rFonts w:ascii="Gill Sans MT Condensed" w:hAnsi="Gill Sans MT Condensed"/>
          <w:color w:val="262626" w:themeColor="accent6" w:themeShade="80"/>
          <w:sz w:val="22"/>
          <w:szCs w:val="22"/>
        </w:rPr>
        <w:t> :</w:t>
      </w:r>
      <w:r w:rsidR="00206E5A" w:rsidRPr="00387393">
        <w:rPr>
          <w:rFonts w:ascii="Gill Sans MT Condensed" w:hAnsi="Gill Sans MT Condensed"/>
          <w:color w:val="262626" w:themeColor="accent6" w:themeShade="80"/>
          <w:sz w:val="22"/>
          <w:szCs w:val="22"/>
        </w:rPr>
        <w:t>entier;</w:t>
      </w:r>
    </w:p>
    <w:p w:rsidR="00206E5A" w:rsidRPr="00387393" w:rsidRDefault="00206E5A" w:rsidP="00206E5A">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t>A:^entier;</w:t>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p>
    <w:p w:rsidR="00206E5A" w:rsidRPr="00387393" w:rsidRDefault="00206E5A" w:rsidP="00206E5A">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t xml:space="preserve">    debut</w:t>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002D7E4C" w:rsidRPr="00387393">
        <w:rPr>
          <w:rFonts w:ascii="Gill Sans MT Condensed" w:hAnsi="Gill Sans MT Condensed"/>
          <w:color w:val="262626" w:themeColor="accent6" w:themeShade="80"/>
          <w:sz w:val="22"/>
          <w:szCs w:val="22"/>
        </w:rPr>
        <w:t>nbComp=0 ; nbPerm=0 ;</w:t>
      </w:r>
    </w:p>
    <w:p w:rsidR="00206E5A" w:rsidRPr="00387393" w:rsidRDefault="002D7E4C" w:rsidP="00206E5A">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t xml:space="preserve">            </w:t>
      </w:r>
      <w:r w:rsidR="00206E5A" w:rsidRPr="00387393">
        <w:rPr>
          <w:rFonts w:ascii="Gill Sans MT Condensed" w:hAnsi="Gill Sans MT Condensed"/>
          <w:color w:val="262626" w:themeColor="accent6" w:themeShade="80"/>
          <w:sz w:val="22"/>
          <w:szCs w:val="22"/>
        </w:rPr>
        <w:t>A= allouer(N *tailled'entier);</w:t>
      </w:r>
      <w:r w:rsidR="00206E5A" w:rsidRPr="00387393">
        <w:rPr>
          <w:rFonts w:ascii="Gill Sans MT Condensed" w:hAnsi="Gill Sans MT Condensed"/>
          <w:color w:val="262626" w:themeColor="accent6" w:themeShade="80"/>
          <w:sz w:val="22"/>
          <w:szCs w:val="22"/>
        </w:rPr>
        <w:tab/>
      </w:r>
      <w:r w:rsidR="00206E5A" w:rsidRPr="00387393">
        <w:rPr>
          <w:rFonts w:ascii="Gill Sans MT Condensed" w:hAnsi="Gill Sans MT Condensed"/>
          <w:color w:val="262626" w:themeColor="accent6" w:themeShade="80"/>
          <w:sz w:val="22"/>
          <w:szCs w:val="22"/>
        </w:rPr>
        <w:tab/>
      </w:r>
      <w:r w:rsidR="00206E5A" w:rsidRPr="00387393">
        <w:rPr>
          <w:rFonts w:ascii="Gill Sans MT Condensed" w:hAnsi="Gill Sans MT Condensed"/>
          <w:color w:val="262626" w:themeColor="accent6" w:themeShade="80"/>
          <w:sz w:val="22"/>
          <w:szCs w:val="22"/>
        </w:rPr>
        <w:tab/>
      </w:r>
      <w:r w:rsidR="00206E5A" w:rsidRPr="00387393">
        <w:rPr>
          <w:rFonts w:ascii="Gill Sans MT Condensed" w:hAnsi="Gill Sans MT Condensed"/>
          <w:color w:val="262626" w:themeColor="accent6" w:themeShade="80"/>
          <w:sz w:val="22"/>
          <w:szCs w:val="22"/>
        </w:rPr>
        <w:tab/>
      </w:r>
    </w:p>
    <w:p w:rsidR="00206E5A" w:rsidRPr="00387393" w:rsidRDefault="00206E5A" w:rsidP="00206E5A">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t>//Remplissage</w:t>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p>
    <w:p w:rsidR="00206E5A" w:rsidRPr="00387393" w:rsidRDefault="00206E5A" w:rsidP="00206E5A">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t xml:space="preserve">  pour i &lt;- 0 a N-1</w:t>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p>
    <w:p w:rsidR="00206E5A" w:rsidRPr="00387393" w:rsidRDefault="00206E5A" w:rsidP="00206E5A">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t xml:space="preserve">  faire</w:t>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p>
    <w:p w:rsidR="00206E5A" w:rsidRPr="00387393" w:rsidRDefault="00206E5A" w:rsidP="00206E5A">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t xml:space="preserve">  </w:t>
      </w:r>
      <w:r w:rsidRPr="00387393">
        <w:rPr>
          <w:rFonts w:ascii="Gill Sans MT Condensed" w:hAnsi="Gill Sans MT Condensed"/>
          <w:color w:val="262626" w:themeColor="accent6" w:themeShade="80"/>
          <w:sz w:val="22"/>
          <w:szCs w:val="22"/>
        </w:rPr>
        <w:tab/>
        <w:t>A[i] &lt;-tab[i];</w:t>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p>
    <w:p w:rsidR="00206E5A" w:rsidRPr="00387393" w:rsidRDefault="00206E5A" w:rsidP="00206E5A">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t xml:space="preserve">   fait</w:t>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p>
    <w:p w:rsidR="00206E5A" w:rsidRPr="00387393" w:rsidRDefault="00206E5A" w:rsidP="00206E5A">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t xml:space="preserve">  //tri </w:t>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p>
    <w:p w:rsidR="00206E5A" w:rsidRPr="00387393" w:rsidRDefault="00206E5A" w:rsidP="00206E5A">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t xml:space="preserve">   pour i &lt;- 1 &lt; N-1</w:t>
      </w:r>
    </w:p>
    <w:p w:rsidR="00206E5A" w:rsidRPr="00387393" w:rsidRDefault="00206E5A" w:rsidP="00206E5A">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t xml:space="preserve">     faire </w:t>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p>
    <w:p w:rsidR="00206E5A" w:rsidRPr="00387393" w:rsidRDefault="00206E5A" w:rsidP="00206E5A">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t xml:space="preserve">       elem &lt;- A[i];</w:t>
      </w:r>
    </w:p>
    <w:p w:rsidR="00206E5A" w:rsidRPr="00387393" w:rsidRDefault="00206E5A" w:rsidP="00206E5A">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t>j&lt;-i;</w:t>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p>
    <w:p w:rsidR="00206E5A" w:rsidRPr="00387393" w:rsidRDefault="00206E5A" w:rsidP="00206E5A">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t xml:space="preserve">       tan que (j &gt; 0 &amp;&amp; A[j-1] &gt; elem)</w:t>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p>
    <w:p w:rsidR="00206E5A" w:rsidRPr="00387393" w:rsidRDefault="00206E5A" w:rsidP="00206E5A">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t xml:space="preserve">           faire </w:t>
      </w:r>
    </w:p>
    <w:p w:rsidR="00206E5A" w:rsidRPr="00387393" w:rsidRDefault="002D7E4C" w:rsidP="00206E5A">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00206E5A" w:rsidRPr="00387393">
        <w:rPr>
          <w:rFonts w:ascii="Gill Sans MT Condensed" w:hAnsi="Gill Sans MT Condensed"/>
          <w:color w:val="262626" w:themeColor="accent6" w:themeShade="80"/>
          <w:sz w:val="22"/>
          <w:szCs w:val="22"/>
        </w:rPr>
        <w:t>A[j] = A[j-1];  nbComp++;  affiche(A, N);</w:t>
      </w:r>
    </w:p>
    <w:p w:rsidR="00206E5A" w:rsidRPr="00387393" w:rsidRDefault="002D7E4C" w:rsidP="00206E5A">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00206E5A" w:rsidRPr="00387393">
        <w:rPr>
          <w:rFonts w:ascii="Gill Sans MT Condensed" w:hAnsi="Gill Sans MT Condensed"/>
          <w:color w:val="262626" w:themeColor="accent6" w:themeShade="80"/>
          <w:sz w:val="22"/>
          <w:szCs w:val="22"/>
        </w:rPr>
        <w:t>printf("//On compare %d et %d : On decale a gauche\n",A[j],A[j-1]);</w:t>
      </w:r>
    </w:p>
    <w:p w:rsidR="00206E5A" w:rsidRPr="00387393" w:rsidRDefault="002D7E4C" w:rsidP="00206E5A">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 xml:space="preserve"> </w:t>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00206E5A" w:rsidRPr="00387393">
        <w:rPr>
          <w:rFonts w:ascii="Gill Sans MT Condensed" w:hAnsi="Gill Sans MT Condensed"/>
          <w:color w:val="262626" w:themeColor="accent6" w:themeShade="80"/>
          <w:sz w:val="22"/>
          <w:szCs w:val="22"/>
        </w:rPr>
        <w:tab/>
        <w:t>j--;</w:t>
      </w:r>
    </w:p>
    <w:p w:rsidR="00206E5A" w:rsidRPr="00387393" w:rsidRDefault="002D7E4C" w:rsidP="00206E5A">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t xml:space="preserve"> </w:t>
      </w:r>
      <w:r w:rsidR="00206E5A" w:rsidRPr="00387393">
        <w:rPr>
          <w:rFonts w:ascii="Gill Sans MT Condensed" w:hAnsi="Gill Sans MT Condensed"/>
          <w:color w:val="262626" w:themeColor="accent6" w:themeShade="80"/>
          <w:sz w:val="22"/>
          <w:szCs w:val="22"/>
        </w:rPr>
        <w:t>fait</w:t>
      </w:r>
      <w:r w:rsidR="00206E5A" w:rsidRPr="00387393">
        <w:rPr>
          <w:rFonts w:ascii="Gill Sans MT Condensed" w:hAnsi="Gill Sans MT Condensed"/>
          <w:color w:val="262626" w:themeColor="accent6" w:themeShade="80"/>
          <w:sz w:val="22"/>
          <w:szCs w:val="22"/>
        </w:rPr>
        <w:tab/>
      </w:r>
      <w:r w:rsidR="00206E5A" w:rsidRPr="00387393">
        <w:rPr>
          <w:rFonts w:ascii="Gill Sans MT Condensed" w:hAnsi="Gill Sans MT Condensed"/>
          <w:color w:val="262626" w:themeColor="accent6" w:themeShade="80"/>
          <w:sz w:val="22"/>
          <w:szCs w:val="22"/>
        </w:rPr>
        <w:tab/>
      </w:r>
      <w:r w:rsidR="00206E5A" w:rsidRPr="00387393">
        <w:rPr>
          <w:rFonts w:ascii="Gill Sans MT Condensed" w:hAnsi="Gill Sans MT Condensed"/>
          <w:color w:val="262626" w:themeColor="accent6" w:themeShade="80"/>
          <w:sz w:val="22"/>
          <w:szCs w:val="22"/>
        </w:rPr>
        <w:tab/>
      </w:r>
      <w:r w:rsidR="00206E5A" w:rsidRPr="00387393">
        <w:rPr>
          <w:rFonts w:ascii="Gill Sans MT Condensed" w:hAnsi="Gill Sans MT Condensed"/>
          <w:color w:val="262626" w:themeColor="accent6" w:themeShade="80"/>
          <w:sz w:val="22"/>
          <w:szCs w:val="22"/>
        </w:rPr>
        <w:tab/>
      </w:r>
    </w:p>
    <w:p w:rsidR="00206E5A" w:rsidRPr="00387393" w:rsidRDefault="002D7E4C" w:rsidP="002D7E4C">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t xml:space="preserve">  </w:t>
      </w:r>
      <w:r w:rsidR="00206E5A" w:rsidRPr="00387393">
        <w:rPr>
          <w:rFonts w:ascii="Gill Sans MT Condensed" w:hAnsi="Gill Sans MT Condensed"/>
          <w:color w:val="262626" w:themeColor="accent6" w:themeShade="80"/>
          <w:sz w:val="22"/>
          <w:szCs w:val="22"/>
        </w:rPr>
        <w:tab/>
      </w:r>
    </w:p>
    <w:p w:rsidR="00206E5A" w:rsidRPr="00387393" w:rsidRDefault="00206E5A" w:rsidP="00206E5A">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t xml:space="preserve">  si (A[j-1]&lt;=elem &amp;&amp; j != 0)alors</w:t>
      </w:r>
    </w:p>
    <w:p w:rsidR="00206E5A" w:rsidRPr="00387393" w:rsidRDefault="00206E5A" w:rsidP="002D7E4C">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t>nbPerm++;    affiche(A, N);</w:t>
      </w:r>
    </w:p>
    <w:p w:rsidR="00206E5A" w:rsidRPr="00387393" w:rsidRDefault="00206E5A" w:rsidP="002D7E4C">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printf("//On compare %d et %d : On insere %d a l'indice %d'\n",A[j],A[j-1], elem, j);</w:t>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p>
    <w:p w:rsidR="00206E5A" w:rsidRPr="00387393" w:rsidRDefault="00206E5A" w:rsidP="002D7E4C">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t xml:space="preserve"> </w:t>
      </w:r>
      <w:r w:rsidR="002D7E4C" w:rsidRPr="00387393">
        <w:rPr>
          <w:rFonts w:ascii="Gill Sans MT Condensed" w:hAnsi="Gill Sans MT Condensed"/>
          <w:color w:val="262626" w:themeColor="accent6" w:themeShade="80"/>
          <w:sz w:val="22"/>
          <w:szCs w:val="22"/>
        </w:rPr>
        <w:t xml:space="preserve"> si</w:t>
      </w:r>
      <w:r w:rsidRPr="00387393">
        <w:rPr>
          <w:rFonts w:ascii="Gill Sans MT Condensed" w:hAnsi="Gill Sans MT Condensed"/>
          <w:color w:val="262626" w:themeColor="accent6" w:themeShade="80"/>
          <w:sz w:val="22"/>
          <w:szCs w:val="22"/>
        </w:rPr>
        <w:t>non</w:t>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p>
    <w:p w:rsidR="00206E5A" w:rsidRPr="00387393" w:rsidRDefault="00206E5A" w:rsidP="00206E5A">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t xml:space="preserve">      affiche(A, N);</w:t>
      </w:r>
    </w:p>
    <w:p w:rsidR="00206E5A" w:rsidRPr="00387393" w:rsidRDefault="00206E5A" w:rsidP="002D7E4C">
      <w:pPr>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 xml:space="preserve"> printf("//On compare indice j = 0: On laisse le premier et on passe a l'</w:t>
      </w:r>
      <w:r w:rsidR="002D7E4C" w:rsidRPr="00387393">
        <w:rPr>
          <w:rFonts w:ascii="Gill Sans MT Condensed" w:hAnsi="Gill Sans MT Condensed"/>
          <w:color w:val="262626" w:themeColor="accent6" w:themeShade="80"/>
          <w:sz w:val="22"/>
          <w:szCs w:val="22"/>
        </w:rPr>
        <w:t>élément</w:t>
      </w:r>
      <w:r w:rsidRPr="00387393">
        <w:rPr>
          <w:rFonts w:ascii="Gill Sans MT Condensed" w:hAnsi="Gill Sans MT Condensed"/>
          <w:color w:val="262626" w:themeColor="accent6" w:themeShade="80"/>
          <w:sz w:val="22"/>
          <w:szCs w:val="22"/>
        </w:rPr>
        <w:t xml:space="preserve"> suivant %d++\n",i);</w:t>
      </w:r>
    </w:p>
    <w:p w:rsidR="00206E5A" w:rsidRPr="00387393" w:rsidRDefault="00206E5A" w:rsidP="002D7E4C">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r>
      <w:r w:rsidR="002D7E4C" w:rsidRPr="00387393">
        <w:rPr>
          <w:rFonts w:ascii="Gill Sans MT Condensed" w:hAnsi="Gill Sans MT Condensed"/>
          <w:color w:val="262626" w:themeColor="accent6" w:themeShade="80"/>
          <w:sz w:val="22"/>
          <w:szCs w:val="22"/>
        </w:rPr>
        <w:tab/>
        <w:t xml:space="preserve"> f</w:t>
      </w:r>
      <w:r w:rsidRPr="00387393">
        <w:rPr>
          <w:rFonts w:ascii="Gill Sans MT Condensed" w:hAnsi="Gill Sans MT Condensed"/>
          <w:color w:val="262626" w:themeColor="accent6" w:themeShade="80"/>
          <w:sz w:val="22"/>
          <w:szCs w:val="22"/>
        </w:rPr>
        <w:t xml:space="preserve">si; </w:t>
      </w:r>
      <w:r w:rsidRPr="00387393">
        <w:rPr>
          <w:rFonts w:ascii="Gill Sans MT Condensed" w:hAnsi="Gill Sans MT Condensed"/>
          <w:color w:val="262626" w:themeColor="accent6" w:themeShade="80"/>
          <w:sz w:val="22"/>
          <w:szCs w:val="22"/>
        </w:rPr>
        <w:tab/>
      </w:r>
      <w:r w:rsidR="002D7E4C" w:rsidRPr="00387393">
        <w:rPr>
          <w:rFonts w:ascii="Gill Sans MT Condensed" w:hAnsi="Gill Sans MT Condensed"/>
          <w:color w:val="262626" w:themeColor="accent6" w:themeShade="80"/>
          <w:sz w:val="22"/>
          <w:szCs w:val="22"/>
        </w:rPr>
        <w:t>A[j] &lt;- elem</w:t>
      </w:r>
      <w:r w:rsidRPr="00387393">
        <w:rPr>
          <w:rFonts w:ascii="Gill Sans MT Condensed" w:hAnsi="Gill Sans MT Condensed"/>
          <w:color w:val="262626" w:themeColor="accent6" w:themeShade="80"/>
          <w:sz w:val="22"/>
          <w:szCs w:val="22"/>
        </w:rPr>
        <w:tab/>
      </w:r>
      <w:r w:rsidR="002D7E4C" w:rsidRPr="00387393">
        <w:rPr>
          <w:rFonts w:ascii="Gill Sans MT Condensed" w:hAnsi="Gill Sans MT Condensed"/>
          <w:color w:val="262626" w:themeColor="accent6" w:themeShade="80"/>
          <w:sz w:val="22"/>
          <w:szCs w:val="22"/>
        </w:rPr>
        <w:t xml:space="preserve">; nbComp++;    </w:t>
      </w:r>
      <w:r w:rsidRPr="00387393">
        <w:rPr>
          <w:rFonts w:ascii="Gill Sans MT Condensed" w:hAnsi="Gill Sans MT Condensed"/>
          <w:color w:val="262626" w:themeColor="accent6" w:themeShade="80"/>
          <w:sz w:val="22"/>
          <w:szCs w:val="22"/>
        </w:rPr>
        <w:tab/>
      </w:r>
    </w:p>
    <w:p w:rsidR="00206E5A" w:rsidRPr="00387393" w:rsidRDefault="00206E5A" w:rsidP="00206E5A">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t xml:space="preserve">fait ; </w:t>
      </w:r>
      <w:r w:rsidRPr="00387393">
        <w:rPr>
          <w:rFonts w:ascii="Gill Sans MT Condensed" w:hAnsi="Gill Sans MT Condensed"/>
          <w:color w:val="393939" w:themeColor="accent6" w:themeShade="BF"/>
          <w:sz w:val="22"/>
          <w:szCs w:val="22"/>
        </w:rPr>
        <w:t xml:space="preserve">//boucle pour </w:t>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p>
    <w:p w:rsidR="00206E5A" w:rsidRPr="00387393" w:rsidRDefault="00206E5A" w:rsidP="002D7E4C">
      <w:pPr>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printf("\n Apres le tri on a :\n</w:t>
      </w:r>
      <w:r w:rsidR="002D7E4C" w:rsidRPr="00387393">
        <w:rPr>
          <w:rFonts w:ascii="Gill Sans MT Condensed" w:hAnsi="Gill Sans MT Condensed"/>
          <w:color w:val="262626" w:themeColor="accent6" w:themeShade="80"/>
          <w:sz w:val="22"/>
          <w:szCs w:val="22"/>
        </w:rPr>
        <w:t xml:space="preserve">le </w:t>
      </w:r>
      <w:r w:rsidRPr="00387393">
        <w:rPr>
          <w:rFonts w:ascii="Gill Sans MT Condensed" w:hAnsi="Gill Sans MT Condensed"/>
          <w:color w:val="262626" w:themeColor="accent6" w:themeShade="80"/>
          <w:sz w:val="22"/>
          <w:szCs w:val="22"/>
        </w:rPr>
        <w:t xml:space="preserve">nombre de </w:t>
      </w:r>
      <w:r w:rsidR="002D7E4C" w:rsidRPr="00387393">
        <w:rPr>
          <w:rFonts w:ascii="Gill Sans MT Condensed" w:hAnsi="Gill Sans MT Condensed"/>
          <w:color w:val="262626" w:themeColor="accent6" w:themeShade="80"/>
          <w:sz w:val="22"/>
          <w:szCs w:val="22"/>
        </w:rPr>
        <w:t>permutation: %d\n</w:t>
      </w:r>
      <w:r w:rsidRPr="00387393">
        <w:rPr>
          <w:rFonts w:ascii="Gill Sans MT Condensed" w:hAnsi="Gill Sans MT Condensed"/>
          <w:color w:val="262626" w:themeColor="accent6" w:themeShade="80"/>
          <w:sz w:val="22"/>
          <w:szCs w:val="22"/>
        </w:rPr>
        <w:t>le</w:t>
      </w:r>
      <w:r w:rsidR="002D7E4C" w:rsidRPr="00387393">
        <w:rPr>
          <w:rFonts w:ascii="Gill Sans MT Condensed" w:hAnsi="Gill Sans MT Condensed"/>
          <w:color w:val="262626" w:themeColor="accent6" w:themeShade="80"/>
          <w:sz w:val="22"/>
          <w:szCs w:val="22"/>
        </w:rPr>
        <w:t xml:space="preserve"> nombre de comparaison: %d\n</w:t>
      </w:r>
      <w:r w:rsidRPr="00387393">
        <w:rPr>
          <w:rFonts w:ascii="Gill Sans MT Condensed" w:hAnsi="Gill Sans MT Condensed"/>
          <w:color w:val="262626" w:themeColor="accent6" w:themeShade="80"/>
          <w:sz w:val="22"/>
          <w:szCs w:val="22"/>
        </w:rPr>
        <w:t>Vecteur ap</w:t>
      </w:r>
      <w:r w:rsidR="002D7E4C" w:rsidRPr="00387393">
        <w:rPr>
          <w:rFonts w:ascii="Gill Sans MT Condensed" w:hAnsi="Gill Sans MT Condensed"/>
          <w:color w:val="262626" w:themeColor="accent6" w:themeShade="80"/>
          <w:sz w:val="22"/>
          <w:szCs w:val="22"/>
        </w:rPr>
        <w:t>res tri:\n", nbPerm, nbComp);</w:t>
      </w:r>
      <w:r w:rsidRPr="00387393">
        <w:rPr>
          <w:rFonts w:ascii="Gill Sans MT Condensed" w:hAnsi="Gill Sans MT Condensed"/>
          <w:color w:val="262626" w:themeColor="accent6" w:themeShade="80"/>
          <w:sz w:val="22"/>
          <w:szCs w:val="22"/>
        </w:rPr>
        <w:tab/>
      </w:r>
    </w:p>
    <w:p w:rsidR="00206E5A" w:rsidRPr="00387393" w:rsidRDefault="00206E5A" w:rsidP="00206E5A">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t xml:space="preserve">    affiche(A, N);</w:t>
      </w:r>
      <w:r w:rsidRPr="00387393">
        <w:rPr>
          <w:rFonts w:ascii="Gill Sans MT Condensed" w:hAnsi="Gill Sans MT Condensed"/>
          <w:color w:val="393939" w:themeColor="accent6" w:themeShade="BF"/>
          <w:sz w:val="22"/>
          <w:szCs w:val="22"/>
        </w:rPr>
        <w:t>//Affichage apres le tri</w:t>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p>
    <w:p w:rsidR="00206E5A" w:rsidRPr="00387393" w:rsidRDefault="00206E5A" w:rsidP="002D7E4C">
      <w:pPr>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 xml:space="preserve"> return A</w:t>
      </w:r>
      <w:r w:rsidR="002D7E4C" w:rsidRPr="00387393">
        <w:rPr>
          <w:rFonts w:ascii="Gill Sans MT Condensed" w:hAnsi="Gill Sans MT Condensed"/>
          <w:color w:val="262626" w:themeColor="accent6" w:themeShade="80"/>
          <w:sz w:val="22"/>
          <w:szCs w:val="22"/>
        </w:rPr>
        <w:t>;</w:t>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r w:rsidRPr="00387393">
        <w:rPr>
          <w:rFonts w:ascii="Gill Sans MT Condensed" w:hAnsi="Gill Sans MT Condensed"/>
          <w:color w:val="262626" w:themeColor="accent6" w:themeShade="80"/>
          <w:sz w:val="22"/>
          <w:szCs w:val="22"/>
        </w:rPr>
        <w:tab/>
      </w:r>
    </w:p>
    <w:p w:rsidR="00206E5A" w:rsidRPr="00387393" w:rsidRDefault="00206E5A" w:rsidP="002D7E4C">
      <w:pPr>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fin;</w:t>
      </w:r>
    </w:p>
    <w:p w:rsidR="009C538A" w:rsidRPr="00387393" w:rsidRDefault="009C538A" w:rsidP="009C538A">
      <w:pPr>
        <w:rPr>
          <w:rFonts w:ascii="Gill Sans MT Condensed" w:eastAsia="Comic Sans MS" w:hAnsi="Gill Sans MT Condensed" w:cs="Comic Sans MS"/>
          <w:b/>
          <w:bCs/>
          <w:color w:val="393939" w:themeColor="accent6" w:themeShade="BF"/>
          <w:sz w:val="22"/>
          <w:szCs w:val="22"/>
        </w:rPr>
      </w:pPr>
      <w:r w:rsidRPr="00387393">
        <w:rPr>
          <w:rFonts w:ascii="Gill Sans MT Condensed" w:eastAsia="Comic Sans MS" w:hAnsi="Gill Sans MT Condensed" w:cs="Comic Sans MS"/>
          <w:b/>
          <w:bCs/>
          <w:color w:val="393939" w:themeColor="accent6" w:themeShade="BF"/>
          <w:sz w:val="22"/>
          <w:szCs w:val="22"/>
        </w:rPr>
        <w:t>//--------------tri par selection par ordre croissant----------------------------------</w:t>
      </w:r>
    </w:p>
    <w:p w:rsidR="009C538A" w:rsidRPr="00387393" w:rsidRDefault="009C538A" w:rsidP="009C538A">
      <w:pPr>
        <w:rPr>
          <w:rFonts w:ascii="Gill Sans MT Condensed" w:eastAsia="Comic Sans MS" w:hAnsi="Gill Sans MT Condensed" w:cs="Comic Sans MS"/>
          <w:b/>
          <w:bCs/>
          <w:sz w:val="22"/>
          <w:szCs w:val="22"/>
        </w:rPr>
      </w:pPr>
      <w:r w:rsidRPr="00387393">
        <w:rPr>
          <w:rFonts w:ascii="Gill Sans MT Condensed" w:eastAsia="Comic Sans MS" w:hAnsi="Gill Sans MT Condensed" w:cs="Comic Sans MS"/>
          <w:b/>
          <w:bCs/>
          <w:sz w:val="22"/>
          <w:szCs w:val="22"/>
        </w:rPr>
        <w:t>fonction tri_selection1(E\tab:^entier,E\n:entier):^entier</w:t>
      </w:r>
    </w:p>
    <w:p w:rsidR="009C538A" w:rsidRPr="00387393" w:rsidRDefault="009C538A" w:rsidP="009C538A">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 xml:space="preserve">{   </w:t>
      </w:r>
    </w:p>
    <w:p w:rsidR="009C538A" w:rsidRPr="00387393" w:rsidRDefault="009C538A" w:rsidP="009C538A">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var I,J,AIDE,PMIN,nbPerm,nbComp :entier;</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A:^entier;</w:t>
      </w:r>
    </w:p>
    <w:p w:rsidR="009C538A" w:rsidRPr="00387393" w:rsidRDefault="009C538A" w:rsidP="009C538A">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debut</w:t>
      </w:r>
    </w:p>
    <w:p w:rsidR="009C538A" w:rsidRPr="00387393" w:rsidRDefault="009C538A" w:rsidP="009C538A">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A &lt;- allouer (N *taille d'entier);</w:t>
      </w:r>
    </w:p>
    <w:p w:rsidR="009C538A" w:rsidRPr="00387393" w:rsidRDefault="009C538A" w:rsidP="009C538A">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nbPerm &lt;- 0; nbComp &lt;- 0;</w:t>
      </w:r>
    </w:p>
    <w:p w:rsidR="009C538A" w:rsidRPr="00387393" w:rsidRDefault="009C538A" w:rsidP="009C538A">
      <w:pPr>
        <w:rPr>
          <w:rFonts w:ascii="Gill Sans MT Condensed" w:eastAsia="Comic Sans MS" w:hAnsi="Gill Sans MT Condensed" w:cs="Comic Sans MS"/>
          <w:color w:val="393939" w:themeColor="accent6" w:themeShade="BF"/>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color w:val="393939" w:themeColor="accent6" w:themeShade="BF"/>
          <w:sz w:val="22"/>
          <w:szCs w:val="22"/>
        </w:rPr>
        <w:t>//remplissage</w:t>
      </w:r>
    </w:p>
    <w:p w:rsidR="009C538A" w:rsidRPr="00387393" w:rsidRDefault="009C538A" w:rsidP="009C538A">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pour I &lt;- 0 a N-1</w:t>
      </w:r>
    </w:p>
    <w:p w:rsidR="009C538A" w:rsidRPr="00387393" w:rsidRDefault="009C538A" w:rsidP="009C538A">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faire</w:t>
      </w:r>
    </w:p>
    <w:p w:rsidR="009C538A" w:rsidRPr="00387393" w:rsidRDefault="009C538A" w:rsidP="009C538A">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A[I]&lt;-tab[I];</w:t>
      </w:r>
    </w:p>
    <w:p w:rsidR="009C538A" w:rsidRPr="00387393" w:rsidRDefault="009C538A" w:rsidP="009C538A">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 xml:space="preserve">   </w:t>
      </w:r>
      <w:r w:rsidRPr="00387393">
        <w:rPr>
          <w:rFonts w:ascii="Gill Sans MT Condensed" w:eastAsia="Comic Sans MS" w:hAnsi="Gill Sans MT Condensed" w:cs="Comic Sans MS"/>
          <w:sz w:val="22"/>
          <w:szCs w:val="22"/>
        </w:rPr>
        <w:tab/>
        <w:t xml:space="preserve">  fait;</w:t>
      </w:r>
    </w:p>
    <w:p w:rsidR="009C538A" w:rsidRPr="00387393" w:rsidRDefault="009C538A" w:rsidP="009C538A">
      <w:pPr>
        <w:rPr>
          <w:rFonts w:ascii="Gill Sans MT Condensed" w:eastAsia="Comic Sans MS" w:hAnsi="Gill Sans MT Condensed" w:cs="Comic Sans MS"/>
          <w:color w:val="393939" w:themeColor="accent6" w:themeShade="BF"/>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color w:val="393939" w:themeColor="accent6" w:themeShade="BF"/>
          <w:sz w:val="22"/>
          <w:szCs w:val="22"/>
        </w:rPr>
        <w:t>//tri</w:t>
      </w:r>
    </w:p>
    <w:p w:rsidR="009C538A" w:rsidRPr="00387393" w:rsidRDefault="009C538A" w:rsidP="009C538A">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pour I &lt;- 0 a N-2</w:t>
      </w:r>
    </w:p>
    <w:p w:rsidR="009C538A" w:rsidRPr="00387393" w:rsidRDefault="009C538A" w:rsidP="009C538A">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faire  </w:t>
      </w:r>
    </w:p>
    <w:p w:rsidR="009C538A" w:rsidRPr="00387393" w:rsidRDefault="009C538A" w:rsidP="009C538A">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PMIN &lt;- I;</w:t>
      </w:r>
    </w:p>
    <w:p w:rsidR="009C538A" w:rsidRPr="00387393" w:rsidRDefault="009C538A" w:rsidP="009C538A">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pour J&lt;- I+1 a N-1 </w:t>
      </w:r>
      <w:r w:rsidRPr="00387393">
        <w:rPr>
          <w:rFonts w:ascii="Gill Sans MT Condensed" w:eastAsia="Comic Sans MS" w:hAnsi="Gill Sans MT Condensed" w:cs="Comic Sans MS"/>
          <w:color w:val="393939" w:themeColor="accent6" w:themeShade="BF"/>
          <w:sz w:val="22"/>
          <w:szCs w:val="22"/>
        </w:rPr>
        <w:t xml:space="preserve">// liste non-triée : (Ai+1, A2, ... , An)  </w:t>
      </w:r>
    </w:p>
    <w:p w:rsidR="009C538A" w:rsidRPr="00387393" w:rsidRDefault="009C538A" w:rsidP="009C538A">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faire</w:t>
      </w:r>
      <w:r w:rsidRPr="00387393">
        <w:rPr>
          <w:rFonts w:ascii="Gill Sans MT Condensed" w:eastAsia="Comic Sans MS" w:hAnsi="Gill Sans MT Condensed" w:cs="Comic Sans MS"/>
          <w:sz w:val="22"/>
          <w:szCs w:val="22"/>
        </w:rPr>
        <w:tab/>
        <w:t>si (A[J] &lt; A[PMIN])</w:t>
      </w:r>
    </w:p>
    <w:p w:rsidR="009C538A" w:rsidRPr="00387393" w:rsidRDefault="009C538A" w:rsidP="009C538A">
      <w:pPr>
        <w:rPr>
          <w:rFonts w:ascii="Gill Sans MT Condensed" w:eastAsia="Comic Sans MS" w:hAnsi="Gill Sans MT Condensed" w:cs="Comic Sans MS"/>
          <w:color w:val="393939" w:themeColor="accent6" w:themeShade="BF"/>
          <w:sz w:val="22"/>
          <w:szCs w:val="22"/>
        </w:rPr>
      </w:pPr>
      <w:r w:rsidRPr="00387393">
        <w:rPr>
          <w:rFonts w:ascii="Gill Sans MT Condensed" w:eastAsia="Comic Sans MS" w:hAnsi="Gill Sans MT Condensed" w:cs="Comic Sans MS"/>
          <w:sz w:val="22"/>
          <w:szCs w:val="22"/>
        </w:rPr>
        <w:tab/>
        <w:t xml:space="preserve">                  alors</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color w:val="393939" w:themeColor="accent6" w:themeShade="BF"/>
          <w:sz w:val="22"/>
          <w:szCs w:val="22"/>
        </w:rPr>
        <w:t xml:space="preserve">// Aj est le nouveau minimum partiel </w:t>
      </w:r>
    </w:p>
    <w:p w:rsidR="009C538A" w:rsidRPr="00387393" w:rsidRDefault="009C538A" w:rsidP="009C538A">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PMIN&lt;-J;</w:t>
      </w:r>
    </w:p>
    <w:p w:rsidR="009C538A" w:rsidRPr="00387393" w:rsidRDefault="009C538A" w:rsidP="009C538A">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color w:val="393939" w:themeColor="accent6" w:themeShade="BF"/>
          <w:sz w:val="22"/>
          <w:szCs w:val="22"/>
        </w:rPr>
        <w:t xml:space="preserve">//on a change les positions de Ai et de Aj </w:t>
      </w:r>
    </w:p>
    <w:p w:rsidR="009C538A" w:rsidRPr="00387393" w:rsidRDefault="009C538A" w:rsidP="009C538A">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AIDE&lt;-A[I];</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A[I]&lt;-A[PMIN];</w:t>
      </w:r>
    </w:p>
    <w:p w:rsidR="009C538A" w:rsidRPr="00387393" w:rsidRDefault="009C538A" w:rsidP="009C538A">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A[PMIN]&lt;-AIDE;</w:t>
      </w:r>
      <w:r w:rsidRPr="00387393">
        <w:rPr>
          <w:rFonts w:ascii="Gill Sans MT Condensed" w:eastAsia="Comic Sans MS" w:hAnsi="Gill Sans MT Condensed" w:cs="Comic Sans MS"/>
          <w:sz w:val="22"/>
          <w:szCs w:val="22"/>
        </w:rPr>
        <w:tab/>
        <w:t xml:space="preserve"> PMIN&lt;-I;</w:t>
      </w:r>
    </w:p>
    <w:p w:rsidR="009C538A" w:rsidRPr="00387393" w:rsidRDefault="009C538A" w:rsidP="009C538A">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affiche(A, N); </w:t>
      </w:r>
    </w:p>
    <w:p w:rsidR="009C538A" w:rsidRPr="00387393" w:rsidRDefault="009C538A" w:rsidP="009C538A">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printf("//On compare %d avec %d ",A[J],A[PMIN]);</w:t>
      </w:r>
    </w:p>
    <w:p w:rsidR="009C538A" w:rsidRPr="00387393" w:rsidRDefault="009C538A" w:rsidP="009C538A">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printf("dans la partie non trie [%d,%d] ",I+1,N);</w:t>
      </w:r>
    </w:p>
    <w:p w:rsidR="009C538A" w:rsidRPr="00387393" w:rsidRDefault="009C538A" w:rsidP="009C538A">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printf("indice J=%d&gt;nouveau max-&gt;On permute",J);</w:t>
      </w:r>
    </w:p>
    <w:p w:rsidR="009C538A" w:rsidRPr="00387393" w:rsidRDefault="009C538A" w:rsidP="009C538A">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nbPerm++;</w:t>
      </w:r>
    </w:p>
    <w:p w:rsidR="009C538A" w:rsidRPr="00387393" w:rsidRDefault="009C538A" w:rsidP="009C538A">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si non</w:t>
      </w:r>
    </w:p>
    <w:p w:rsidR="009C538A" w:rsidRPr="00387393" w:rsidRDefault="009C538A" w:rsidP="009C538A">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affiche(A, N); </w:t>
      </w:r>
    </w:p>
    <w:p w:rsidR="009C538A" w:rsidRPr="00387393" w:rsidRDefault="009C538A" w:rsidP="009C538A">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printf("//On compare %d avec %d ",A[J],A[PMIN]);</w:t>
      </w:r>
    </w:p>
    <w:p w:rsidR="009C538A" w:rsidRPr="00387393" w:rsidRDefault="009C538A" w:rsidP="009C538A">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printf("dans la partie non trie [%d,%d] ",I+1,N);</w:t>
      </w:r>
    </w:p>
    <w:p w:rsidR="009C538A" w:rsidRPr="00387393" w:rsidRDefault="009C538A" w:rsidP="009C538A">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printf("indice J=%d&gt;nouveau max-&gt;On laisse",J);</w:t>
      </w:r>
    </w:p>
    <w:p w:rsidR="009C538A" w:rsidRPr="00387393" w:rsidRDefault="009C538A" w:rsidP="009C538A">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fin si</w:t>
      </w:r>
      <w:r w:rsidRPr="00387393">
        <w:rPr>
          <w:rFonts w:ascii="Gill Sans MT Condensed" w:eastAsia="Comic Sans MS" w:hAnsi="Gill Sans MT Condensed" w:cs="Comic Sans MS"/>
          <w:sz w:val="22"/>
          <w:szCs w:val="22"/>
        </w:rPr>
        <w:tab/>
      </w:r>
    </w:p>
    <w:p w:rsidR="009C538A" w:rsidRPr="00387393" w:rsidRDefault="009C538A" w:rsidP="009C538A">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fait;</w:t>
      </w:r>
    </w:p>
    <w:p w:rsidR="009C538A" w:rsidRPr="00387393" w:rsidRDefault="009C538A" w:rsidP="009C538A">
      <w:pPr>
        <w:rPr>
          <w:rFonts w:ascii="Gill Sans MT Condensed" w:eastAsia="Comic Sans MS" w:hAnsi="Gill Sans MT Condensed" w:cs="Comic Sans MS"/>
          <w:color w:val="393939" w:themeColor="accent6" w:themeShade="BF"/>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nbComp</w:t>
      </w:r>
      <w:r w:rsidRPr="00387393">
        <w:rPr>
          <w:rFonts w:ascii="Gill Sans MT Condensed" w:eastAsia="Comic Sans MS" w:hAnsi="Gill Sans MT Condensed" w:cs="Comic Sans MS"/>
          <w:color w:val="393939" w:themeColor="accent6" w:themeShade="BF"/>
          <w:sz w:val="22"/>
          <w:szCs w:val="22"/>
        </w:rPr>
        <w:t xml:space="preserve">++;//incrementer le nombre de comparaison (condition))  </w:t>
      </w:r>
    </w:p>
    <w:p w:rsidR="009C538A" w:rsidRPr="00387393" w:rsidRDefault="009C538A" w:rsidP="009C538A">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 xml:space="preserve">    fait;</w:t>
      </w:r>
    </w:p>
    <w:p w:rsidR="009C538A" w:rsidRPr="00387393" w:rsidRDefault="009C538A" w:rsidP="009C538A">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 xml:space="preserve">printf("\n       Apres le tri on a :\n       le nombre de permutation: %d\n       le nombre de </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comparaison: %d\n     Vecteur apres tri:\n", nbPerm, nbComp);</w:t>
      </w:r>
    </w:p>
    <w:p w:rsidR="009C538A" w:rsidRPr="00387393" w:rsidRDefault="009C538A" w:rsidP="009C538A">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 xml:space="preserve">      affiche(A, N);</w:t>
      </w:r>
      <w:r w:rsidRPr="00387393">
        <w:rPr>
          <w:rFonts w:ascii="Gill Sans MT Condensed" w:eastAsia="Comic Sans MS" w:hAnsi="Gill Sans MT Condensed" w:cs="Comic Sans MS"/>
          <w:color w:val="393939" w:themeColor="accent6" w:themeShade="BF"/>
          <w:sz w:val="22"/>
          <w:szCs w:val="22"/>
        </w:rPr>
        <w:t>//Affihage apres le tri</w:t>
      </w:r>
    </w:p>
    <w:p w:rsidR="009C538A" w:rsidRPr="00387393" w:rsidRDefault="009C538A" w:rsidP="009C538A">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 xml:space="preserve">    retourner A; </w:t>
      </w:r>
    </w:p>
    <w:p w:rsidR="009C538A" w:rsidRPr="00387393" w:rsidRDefault="009C538A" w:rsidP="009C538A">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w:t>
      </w:r>
    </w:p>
    <w:p w:rsidR="009312F2" w:rsidRPr="00387393" w:rsidRDefault="009312F2" w:rsidP="009312F2">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//Tri par selection par ordre decroissant</w:t>
      </w:r>
    </w:p>
    <w:p w:rsidR="009312F2" w:rsidRPr="00387393" w:rsidRDefault="009312F2" w:rsidP="009312F2">
      <w:pPr>
        <w:pStyle w:val="Paragraphedeliste"/>
        <w:rPr>
          <w:rFonts w:ascii="Gill Sans MT Condensed" w:hAnsi="Gill Sans MT Condensed"/>
          <w:b/>
          <w:bCs/>
          <w:color w:val="262626" w:themeColor="accent6" w:themeShade="80"/>
          <w:sz w:val="22"/>
          <w:szCs w:val="22"/>
        </w:rPr>
      </w:pPr>
      <w:r w:rsidRPr="00387393">
        <w:rPr>
          <w:rFonts w:ascii="Gill Sans MT Condensed" w:hAnsi="Gill Sans MT Condensed"/>
          <w:b/>
          <w:bCs/>
          <w:color w:val="262626" w:themeColor="accent6" w:themeShade="80"/>
          <w:sz w:val="22"/>
          <w:szCs w:val="22"/>
        </w:rPr>
        <w:t>fonction tri_selection2(tab:^entier ,E\ N:entier) :^entier</w:t>
      </w:r>
    </w:p>
    <w:p w:rsidR="009312F2" w:rsidRPr="00387393" w:rsidRDefault="009312F2" w:rsidP="009312F2">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var I, J, AIDE, PMAX,nbPerm, nbComp : Entier;A ^Entier;</w:t>
      </w:r>
    </w:p>
    <w:p w:rsidR="009312F2" w:rsidRPr="00387393" w:rsidRDefault="009312F2" w:rsidP="009312F2">
      <w:pPr>
        <w:pStyle w:val="Paragraphedeliste"/>
        <w:rPr>
          <w:rFonts w:ascii="Gill Sans MT Condensed" w:hAnsi="Gill Sans MT Condensed"/>
          <w:color w:val="262626" w:themeColor="accent6" w:themeShade="80"/>
          <w:sz w:val="22"/>
          <w:szCs w:val="22"/>
        </w:rPr>
      </w:pPr>
      <w:r w:rsidRPr="00387393">
        <w:rPr>
          <w:rFonts w:ascii="Gill Sans MT Condensed" w:hAnsi="Gill Sans MT Condensed"/>
          <w:color w:val="262626" w:themeColor="accent6" w:themeShade="80"/>
          <w:sz w:val="22"/>
          <w:szCs w:val="22"/>
        </w:rPr>
        <w:t xml:space="preserve">/*c'est le même principe .. sauf qu'on cherche le max pas le min </w:t>
      </w:r>
    </w:p>
    <w:p w:rsidR="009312F2" w:rsidRPr="00387393" w:rsidRDefault="009312F2" w:rsidP="009312F2">
      <w:pPr>
        <w:pStyle w:val="Paragraphedeliste"/>
        <w:rPr>
          <w:rFonts w:ascii="Gill Sans MT Condensed" w:hAnsi="Gill Sans MT Condensed"/>
          <w:color w:val="393939" w:themeColor="accent6" w:themeShade="BF"/>
          <w:sz w:val="22"/>
          <w:szCs w:val="22"/>
        </w:rPr>
      </w:pPr>
      <w:r w:rsidRPr="00387393">
        <w:rPr>
          <w:rFonts w:ascii="Gill Sans MT Condensed" w:hAnsi="Gill Sans MT Condensed"/>
          <w:color w:val="262626" w:themeColor="accent6" w:themeShade="80"/>
          <w:sz w:val="22"/>
          <w:szCs w:val="22"/>
        </w:rPr>
        <w:t xml:space="preserve">la condition si (A[J]&lt;A[PMIN]) </w:t>
      </w:r>
      <w:r w:rsidRPr="00387393">
        <w:rPr>
          <w:rFonts w:ascii="Gill Sans MT Condensed" w:hAnsi="Gill Sans MT Condensed"/>
          <w:color w:val="393939" w:themeColor="accent6" w:themeShade="BF"/>
          <w:sz w:val="22"/>
          <w:szCs w:val="22"/>
        </w:rPr>
        <w:t>//si1 change et devient :si (A[J]&gt;A[PMAX]) */</w:t>
      </w:r>
    </w:p>
    <w:p w:rsidR="00D419D3" w:rsidRPr="00387393" w:rsidRDefault="00D419D3" w:rsidP="00D419D3">
      <w:pPr>
        <w:pStyle w:val="Paragraphedeliste"/>
        <w:rPr>
          <w:rFonts w:ascii="Gill Sans MT Condensed" w:hAnsi="Gill Sans MT Condensed"/>
          <w:color w:val="393939" w:themeColor="accent6" w:themeShade="BF"/>
          <w:sz w:val="22"/>
          <w:szCs w:val="22"/>
        </w:rPr>
      </w:pPr>
      <w:r w:rsidRPr="00387393">
        <w:rPr>
          <w:rFonts w:ascii="Gill Sans MT Condensed" w:hAnsi="Gill Sans MT Condensed"/>
          <w:color w:val="393939" w:themeColor="accent6" w:themeShade="BF"/>
          <w:sz w:val="22"/>
          <w:szCs w:val="22"/>
        </w:rPr>
        <w:t>//-------------------------------------------------------------------------------------------</w:t>
      </w:r>
      <w:r w:rsidRPr="00387393">
        <w:rPr>
          <w:rFonts w:ascii="Gill Sans MT Condensed" w:hAnsi="Gill Sans MT Condensed"/>
          <w:color w:val="262626" w:themeColor="accent6" w:themeShade="80"/>
          <w:sz w:val="22"/>
          <w:szCs w:val="22"/>
        </w:rPr>
        <w:tab/>
      </w:r>
    </w:p>
    <w:p w:rsidR="00D419D3" w:rsidRPr="004F5F2C" w:rsidRDefault="00D419D3" w:rsidP="00D419D3">
      <w:pPr>
        <w:pStyle w:val="Paragraphedeliste"/>
        <w:rPr>
          <w:rFonts w:ascii="Gill Sans MT Condensed" w:hAnsi="Gill Sans MT Condensed"/>
          <w:b/>
          <w:bCs/>
          <w:color w:val="000000" w:themeColor="text1"/>
          <w:sz w:val="24"/>
          <w:szCs w:val="24"/>
        </w:rPr>
      </w:pPr>
      <w:r w:rsidRPr="004F5F2C">
        <w:rPr>
          <w:rFonts w:ascii="Gill Sans MT Condensed" w:hAnsi="Gill Sans MT Condensed"/>
          <w:b/>
          <w:bCs/>
          <w:color w:val="000000" w:themeColor="text1"/>
          <w:sz w:val="24"/>
          <w:szCs w:val="24"/>
          <w:highlight w:val="darkCyan"/>
        </w:rPr>
        <w:t xml:space="preserve">//TRI </w:t>
      </w:r>
      <w:r w:rsidRPr="004F5F2C">
        <w:rPr>
          <w:rFonts w:ascii="Gill Sans MT Condensed" w:hAnsi="Gill Sans MT Condensed"/>
          <w:b/>
          <w:bCs/>
          <w:color w:val="000000" w:themeColor="text1"/>
          <w:sz w:val="24"/>
          <w:szCs w:val="24"/>
          <w:highlight w:val="darkCyan"/>
        </w:rPr>
        <w:t>FUSION</w:t>
      </w:r>
      <w:r w:rsidRPr="004F5F2C">
        <w:rPr>
          <w:rFonts w:ascii="Gill Sans MT Condensed" w:hAnsi="Gill Sans MT Condensed"/>
          <w:b/>
          <w:bCs/>
          <w:color w:val="000000" w:themeColor="text1"/>
          <w:sz w:val="24"/>
          <w:szCs w:val="24"/>
          <w:highlight w:val="darkCyan"/>
        </w:rPr>
        <w:t xml:space="preserve"> PAR ORDRE CROISSANT</w:t>
      </w:r>
      <w:r w:rsidRPr="004F5F2C">
        <w:rPr>
          <w:rFonts w:ascii="Gill Sans MT Condensed" w:hAnsi="Gill Sans MT Condensed"/>
          <w:b/>
          <w:bCs/>
          <w:color w:val="000000" w:themeColor="text1"/>
          <w:sz w:val="24"/>
          <w:szCs w:val="24"/>
        </w:rPr>
        <w:t xml:space="preserve"> </w:t>
      </w:r>
    </w:p>
    <w:p w:rsidR="009312F2" w:rsidRPr="004F5F2C" w:rsidRDefault="00D419D3" w:rsidP="00D419D3">
      <w:pPr>
        <w:rPr>
          <w:rFonts w:ascii="Gill Sans MT Condensed" w:eastAsia="Comic Sans MS" w:hAnsi="Gill Sans MT Condensed" w:cs="Comic Sans MS"/>
          <w:b/>
          <w:bCs/>
          <w:color w:val="000000" w:themeColor="text1"/>
          <w:sz w:val="24"/>
          <w:szCs w:val="24"/>
        </w:rPr>
      </w:pPr>
      <w:r w:rsidRPr="004F5F2C">
        <w:rPr>
          <w:rFonts w:ascii="Gill Sans MT Condensed" w:hAnsi="Gill Sans MT Condensed"/>
          <w:b/>
          <w:bCs/>
          <w:color w:val="000000" w:themeColor="text1"/>
          <w:sz w:val="24"/>
          <w:szCs w:val="24"/>
        </w:rPr>
        <w:t xml:space="preserve">//fonction pour t a </w:t>
      </w:r>
      <w:r w:rsidRPr="004F5F2C">
        <w:rPr>
          <w:rFonts w:ascii="Gill Sans MT Condensed" w:hAnsi="Gill Sans MT Condensed"/>
          <w:b/>
          <w:bCs/>
          <w:color w:val="000000" w:themeColor="text1"/>
          <w:sz w:val="24"/>
          <w:szCs w:val="24"/>
        </w:rPr>
        <w:t>FUSION</w:t>
      </w:r>
      <w:r w:rsidRPr="004F5F2C">
        <w:rPr>
          <w:rFonts w:ascii="Gill Sans MT Condensed" w:hAnsi="Gill Sans MT Condensed"/>
          <w:b/>
          <w:bCs/>
          <w:color w:val="000000" w:themeColor="text1"/>
          <w:sz w:val="24"/>
          <w:szCs w:val="24"/>
        </w:rPr>
        <w:t xml:space="preserve"> d'un tableau a une dimension de taille variable par ordre //croissant</w:t>
      </w:r>
      <w:r w:rsidRPr="004F5F2C">
        <w:rPr>
          <w:rFonts w:ascii="Gill Sans MT Condensed" w:hAnsi="Gill Sans MT Condensed"/>
          <w:b/>
          <w:bCs/>
          <w:color w:val="000000" w:themeColor="text1"/>
          <w:sz w:val="24"/>
          <w:szCs w:val="24"/>
        </w:rPr>
        <w:tab/>
      </w:r>
    </w:p>
    <w:p w:rsidR="00206E5A" w:rsidRPr="004F5F2C" w:rsidRDefault="004F5F2C" w:rsidP="005F4157">
      <w:pPr>
        <w:pStyle w:val="Paragraphedeliste"/>
        <w:rPr>
          <w:rFonts w:ascii="Gill Sans MT Condensed" w:hAnsi="Gill Sans MT Condensed"/>
          <w:b/>
          <w:bCs/>
          <w:color w:val="000000" w:themeColor="text1"/>
          <w:sz w:val="24"/>
          <w:szCs w:val="24"/>
        </w:rPr>
      </w:pPr>
      <w:r w:rsidRPr="004F5F2C">
        <w:rPr>
          <w:rFonts w:ascii="Gill Sans MT Condensed" w:hAnsi="Gill Sans MT Condensed"/>
          <w:b/>
          <w:bCs/>
          <w:color w:val="000000" w:themeColor="text1"/>
          <w:sz w:val="24"/>
          <w:szCs w:val="24"/>
        </w:rPr>
        <w:t>procedure</w:t>
      </w:r>
      <w:r w:rsidR="00D419D3" w:rsidRPr="004F5F2C">
        <w:rPr>
          <w:rFonts w:ascii="Gill Sans MT Condensed" w:hAnsi="Gill Sans MT Condensed"/>
          <w:b/>
          <w:bCs/>
          <w:color w:val="000000" w:themeColor="text1"/>
          <w:sz w:val="24"/>
          <w:szCs w:val="24"/>
        </w:rPr>
        <w:t xml:space="preserve"> </w:t>
      </w:r>
      <w:r w:rsidR="005F4157">
        <w:rPr>
          <w:rFonts w:ascii="Gill Sans MT Condensed" w:hAnsi="Gill Sans MT Condensed"/>
          <w:b/>
          <w:bCs/>
          <w:color w:val="000000" w:themeColor="text1"/>
          <w:sz w:val="24"/>
          <w:szCs w:val="24"/>
        </w:rPr>
        <w:t>Tri_F_C(</w:t>
      </w:r>
      <w:r w:rsidR="00D419D3" w:rsidRPr="004F5F2C">
        <w:rPr>
          <w:rFonts w:ascii="Gill Sans MT Condensed" w:hAnsi="Gill Sans MT Condensed"/>
          <w:b/>
          <w:bCs/>
          <w:color w:val="000000" w:themeColor="text1"/>
          <w:sz w:val="24"/>
          <w:szCs w:val="24"/>
        </w:rPr>
        <w:t>ES</w:t>
      </w:r>
      <w:r w:rsidRPr="004F5F2C">
        <w:rPr>
          <w:rFonts w:ascii="Gill Sans MT Condensed" w:hAnsi="Gill Sans MT Condensed"/>
          <w:b/>
          <w:bCs/>
          <w:color w:val="000000" w:themeColor="text1"/>
          <w:sz w:val="24"/>
          <w:szCs w:val="24"/>
        </w:rPr>
        <w:t>\ T</w:t>
      </w:r>
      <w:r w:rsidR="00D419D3" w:rsidRPr="004F5F2C">
        <w:rPr>
          <w:rFonts w:ascii="Gill Sans MT Condensed" w:hAnsi="Gill Sans MT Condensed"/>
          <w:b/>
          <w:bCs/>
          <w:color w:val="000000" w:themeColor="text1"/>
          <w:sz w:val="24"/>
          <w:szCs w:val="24"/>
        </w:rPr>
        <w:t>^Entier, E\n1, n2 :Entier) </w:t>
      </w:r>
      <w:r w:rsidRPr="004F5F2C">
        <w:rPr>
          <w:rFonts w:ascii="Gill Sans MT Condensed" w:hAnsi="Gill Sans MT Condensed"/>
          <w:b/>
          <w:bCs/>
          <w:color w:val="000000" w:themeColor="text1"/>
          <w:sz w:val="24"/>
          <w:szCs w:val="24"/>
        </w:rPr>
        <w:t xml:space="preserve">//n1 indice debut </w:t>
      </w:r>
      <w:r w:rsidRPr="004F5F2C">
        <w:rPr>
          <w:rFonts w:ascii="Gill Sans MT Condensed" w:hAnsi="Gill Sans MT Condensed"/>
          <w:b/>
          <w:bCs/>
          <w:color w:val="000000" w:themeColor="text1"/>
          <w:sz w:val="24"/>
          <w:szCs w:val="24"/>
        </w:rPr>
        <w:t>d’un sous tableau</w:t>
      </w:r>
      <w:r w:rsidRPr="004F5F2C">
        <w:rPr>
          <w:rFonts w:ascii="Gill Sans MT Condensed" w:hAnsi="Gill Sans MT Condensed"/>
          <w:b/>
          <w:bCs/>
          <w:color w:val="000000" w:themeColor="text1"/>
          <w:sz w:val="24"/>
          <w:szCs w:val="24"/>
        </w:rPr>
        <w:t xml:space="preserve"> de T, n2 indice fin d’un sous //tableau //de T</w:t>
      </w:r>
    </w:p>
    <w:p w:rsidR="004F5F2C" w:rsidRPr="004F5F2C" w:rsidRDefault="004F5F2C" w:rsidP="004F5F2C">
      <w:pPr>
        <w:pStyle w:val="Paragraphedeliste"/>
        <w:rPr>
          <w:rFonts w:ascii="Gill Sans MT Condensed" w:hAnsi="Gill Sans MT Condensed"/>
          <w:b/>
          <w:bCs/>
          <w:color w:val="000000" w:themeColor="text1"/>
          <w:sz w:val="24"/>
          <w:szCs w:val="24"/>
        </w:rPr>
      </w:pPr>
      <w:r w:rsidRPr="004F5F2C">
        <w:rPr>
          <w:rFonts w:ascii="Gill Sans MT Condensed" w:hAnsi="Gill Sans MT Condensed"/>
          <w:b/>
          <w:bCs/>
          <w:color w:val="000000" w:themeColor="text1"/>
          <w:sz w:val="24"/>
          <w:szCs w:val="24"/>
        </w:rPr>
        <w:t>/*Resul</w:t>
      </w:r>
      <w:r w:rsidR="007F5B27">
        <w:rPr>
          <w:rFonts w:ascii="Gill Sans MT Condensed" w:hAnsi="Gill Sans MT Condensed"/>
          <w:b/>
          <w:bCs/>
          <w:color w:val="000000" w:themeColor="text1"/>
          <w:sz w:val="24"/>
          <w:szCs w:val="24"/>
        </w:rPr>
        <w:t>tat</w:t>
      </w:r>
      <w:r w:rsidRPr="004F5F2C">
        <w:rPr>
          <w:rFonts w:ascii="Gill Sans MT Condensed" w:hAnsi="Gill Sans MT Condensed"/>
          <w:b/>
          <w:bCs/>
          <w:color w:val="000000" w:themeColor="text1"/>
          <w:sz w:val="24"/>
          <w:szCs w:val="24"/>
        </w:rPr>
        <w:t> : Les éléments du sous tableau T[n1] jusqu’à T[n2] sont triés par ordre croissant*/</w:t>
      </w:r>
    </w:p>
    <w:p w:rsidR="00D419D3" w:rsidRPr="004F5F2C" w:rsidRDefault="00D419D3" w:rsidP="005F4157">
      <w:pPr>
        <w:pStyle w:val="Paragraphedeliste"/>
        <w:rPr>
          <w:rFonts w:ascii="Gill Sans MT Condensed" w:hAnsi="Gill Sans MT Condensed"/>
          <w:color w:val="000000" w:themeColor="text1"/>
          <w:sz w:val="22"/>
          <w:szCs w:val="22"/>
        </w:rPr>
      </w:pPr>
      <w:r w:rsidRPr="004F5F2C">
        <w:rPr>
          <w:rFonts w:ascii="Gill Sans MT Condensed" w:hAnsi="Gill Sans MT Condensed"/>
          <w:color w:val="000000" w:themeColor="text1"/>
          <w:sz w:val="22"/>
          <w:szCs w:val="22"/>
        </w:rPr>
        <w:t xml:space="preserve">Var </w:t>
      </w:r>
      <w:r w:rsidR="005F4157">
        <w:rPr>
          <w:rFonts w:ascii="Gill Sans MT Condensed" w:hAnsi="Gill Sans MT Condensed"/>
          <w:color w:val="000000" w:themeColor="text1"/>
          <w:sz w:val="22"/>
          <w:szCs w:val="22"/>
        </w:rPr>
        <w:t>q</w:t>
      </w:r>
      <w:r w:rsidRPr="004F5F2C">
        <w:rPr>
          <w:rFonts w:ascii="Gill Sans MT Condensed" w:hAnsi="Gill Sans MT Condensed"/>
          <w:color w:val="000000" w:themeColor="text1"/>
          <w:sz w:val="22"/>
          <w:szCs w:val="22"/>
        </w:rPr>
        <w:t> :Entier ;</w:t>
      </w:r>
    </w:p>
    <w:p w:rsidR="00D419D3" w:rsidRDefault="00D419D3" w:rsidP="00206E5A">
      <w:pPr>
        <w:pStyle w:val="Paragraphedeliste"/>
        <w:rPr>
          <w:rFonts w:ascii="Gill Sans MT Condensed" w:hAnsi="Gill Sans MT Condensed"/>
          <w:color w:val="262626" w:themeColor="accent6" w:themeShade="80"/>
          <w:sz w:val="22"/>
          <w:szCs w:val="22"/>
        </w:rPr>
      </w:pPr>
      <w:r>
        <w:rPr>
          <w:rFonts w:ascii="Gill Sans MT Condensed" w:hAnsi="Gill Sans MT Condensed"/>
          <w:color w:val="262626" w:themeColor="accent6" w:themeShade="80"/>
          <w:sz w:val="22"/>
          <w:szCs w:val="22"/>
        </w:rPr>
        <w:t>Debut :</w:t>
      </w:r>
    </w:p>
    <w:p w:rsidR="00D419D3" w:rsidRPr="005F4157" w:rsidRDefault="004F5F2C" w:rsidP="00206E5A">
      <w:pPr>
        <w:pStyle w:val="Paragraphedeliste"/>
        <w:rPr>
          <w:rFonts w:ascii="Gill Sans MT Condensed" w:hAnsi="Gill Sans MT Condensed"/>
          <w:color w:val="262626" w:themeColor="accent6" w:themeShade="80"/>
          <w:sz w:val="24"/>
          <w:szCs w:val="24"/>
        </w:rPr>
      </w:pPr>
      <w:r w:rsidRPr="005F4157">
        <w:rPr>
          <w:rFonts w:ascii="Gill Sans MT Condensed" w:hAnsi="Gill Sans MT Condensed"/>
          <w:color w:val="262626" w:themeColor="accent6" w:themeShade="80"/>
          <w:sz w:val="24"/>
          <w:szCs w:val="24"/>
        </w:rPr>
        <w:t xml:space="preserve">Si ( n1 &gt;= n2) </w:t>
      </w:r>
      <w:r w:rsidR="005F4157" w:rsidRPr="005F4157">
        <w:rPr>
          <w:rFonts w:ascii="Gill Sans MT Condensed" w:hAnsi="Gill Sans MT Condensed"/>
          <w:color w:val="262626" w:themeColor="accent6" w:themeShade="80"/>
          <w:sz w:val="24"/>
          <w:szCs w:val="24"/>
        </w:rPr>
        <w:t xml:space="preserve">//alors le sous tableau T de n1 a n2 a au plus un élément et il est déjà trié, retourner </w:t>
      </w:r>
      <w:r w:rsidR="005F4157">
        <w:rPr>
          <w:rFonts w:ascii="Gill Sans MT Condensed" w:hAnsi="Gill Sans MT Condensed"/>
          <w:color w:val="262626" w:themeColor="accent6" w:themeShade="80"/>
          <w:sz w:val="24"/>
          <w:szCs w:val="24"/>
        </w:rPr>
        <w:t>//</w:t>
      </w:r>
      <w:r w:rsidR="005F4157" w:rsidRPr="005F4157">
        <w:rPr>
          <w:rFonts w:ascii="Gill Sans MT Condensed" w:hAnsi="Gill Sans MT Condensed"/>
          <w:color w:val="262626" w:themeColor="accent6" w:themeShade="80"/>
          <w:sz w:val="24"/>
          <w:szCs w:val="24"/>
        </w:rPr>
        <w:t>simplement sans //traitement</w:t>
      </w:r>
    </w:p>
    <w:p w:rsidR="004F5F2C" w:rsidRDefault="005F4157" w:rsidP="00206E5A">
      <w:pPr>
        <w:pStyle w:val="Paragraphedeliste"/>
        <w:rPr>
          <w:rFonts w:ascii="Gill Sans MT Condensed" w:hAnsi="Gill Sans MT Condensed"/>
          <w:color w:val="262626" w:themeColor="accent6" w:themeShade="80"/>
          <w:sz w:val="22"/>
          <w:szCs w:val="22"/>
        </w:rPr>
      </w:pPr>
      <w:r>
        <w:rPr>
          <w:rFonts w:ascii="Gill Sans MT Condensed" w:hAnsi="Gill Sans MT Condensed"/>
          <w:color w:val="262626" w:themeColor="accent6" w:themeShade="80"/>
          <w:sz w:val="22"/>
          <w:szCs w:val="22"/>
        </w:rPr>
        <w:t>Sinon  q = (p+r) / 2 ;</w:t>
      </w:r>
    </w:p>
    <w:p w:rsidR="005F4157" w:rsidRPr="005F4157" w:rsidRDefault="005F4157" w:rsidP="00206E5A">
      <w:pPr>
        <w:pStyle w:val="Paragraphedeliste"/>
        <w:rPr>
          <w:rFonts w:ascii="Gill Sans MT Condensed" w:hAnsi="Gill Sans MT Condensed"/>
          <w:color w:val="262626" w:themeColor="accent6" w:themeShade="80"/>
          <w:sz w:val="24"/>
          <w:szCs w:val="24"/>
        </w:rPr>
      </w:pPr>
      <w:r>
        <w:rPr>
          <w:rFonts w:ascii="Gill Sans MT Condensed" w:hAnsi="Gill Sans MT Condensed"/>
          <w:color w:val="262626" w:themeColor="accent6" w:themeShade="80"/>
          <w:sz w:val="22"/>
          <w:szCs w:val="22"/>
        </w:rPr>
        <w:t>Tri_F_C(T, n1, q) ;Tri_F_C(T, q+1, n2) ; Fusionner(T, n1, q, n2) </w:t>
      </w:r>
      <w:r w:rsidRPr="005F4157">
        <w:rPr>
          <w:rFonts w:ascii="Gill Sans MT Condensed" w:hAnsi="Gill Sans MT Condensed"/>
          <w:color w:val="262626" w:themeColor="accent6" w:themeShade="80"/>
          <w:sz w:val="24"/>
          <w:szCs w:val="24"/>
        </w:rPr>
        <w:t>;//appeler récursivement Tri fusion puis Fusionner</w:t>
      </w:r>
    </w:p>
    <w:p w:rsidR="005F4157" w:rsidRDefault="005F4157" w:rsidP="00206E5A">
      <w:pPr>
        <w:pStyle w:val="Paragraphedeliste"/>
        <w:rPr>
          <w:rFonts w:ascii="Gill Sans MT Condensed" w:hAnsi="Gill Sans MT Condensed"/>
          <w:color w:val="262626" w:themeColor="accent6" w:themeShade="80"/>
          <w:sz w:val="22"/>
          <w:szCs w:val="22"/>
        </w:rPr>
      </w:pPr>
      <w:r>
        <w:rPr>
          <w:rFonts w:ascii="Gill Sans MT Condensed" w:hAnsi="Gill Sans MT Condensed"/>
          <w:color w:val="262626" w:themeColor="accent6" w:themeShade="80"/>
          <w:sz w:val="22"/>
          <w:szCs w:val="22"/>
        </w:rPr>
        <w:t>Fsi ;</w:t>
      </w:r>
    </w:p>
    <w:p w:rsidR="005F4157" w:rsidRDefault="005F4157" w:rsidP="00206E5A">
      <w:pPr>
        <w:pStyle w:val="Paragraphedeliste"/>
        <w:rPr>
          <w:rFonts w:ascii="Gill Sans MT Condensed" w:hAnsi="Gill Sans MT Condensed"/>
          <w:color w:val="262626" w:themeColor="accent6" w:themeShade="80"/>
          <w:sz w:val="22"/>
          <w:szCs w:val="22"/>
        </w:rPr>
      </w:pPr>
      <w:r>
        <w:rPr>
          <w:rFonts w:ascii="Gill Sans MT Condensed" w:hAnsi="Gill Sans MT Condensed"/>
          <w:color w:val="262626" w:themeColor="accent6" w:themeShade="80"/>
          <w:sz w:val="22"/>
          <w:szCs w:val="22"/>
        </w:rPr>
        <w:t>Fin ;</w:t>
      </w:r>
    </w:p>
    <w:p w:rsidR="006B2929" w:rsidRDefault="005F4157" w:rsidP="00206E5A">
      <w:pPr>
        <w:pStyle w:val="Paragraphedeliste"/>
        <w:rPr>
          <w:rFonts w:ascii="Gill Sans MT Condensed" w:hAnsi="Gill Sans MT Condensed"/>
          <w:color w:val="262626" w:themeColor="accent6" w:themeShade="80"/>
          <w:sz w:val="24"/>
          <w:szCs w:val="24"/>
        </w:rPr>
      </w:pPr>
      <w:r>
        <w:rPr>
          <w:rFonts w:ascii="Gill Sans MT Condensed" w:hAnsi="Gill Sans MT Condensed"/>
          <w:color w:val="262626" w:themeColor="accent6" w:themeShade="80"/>
          <w:sz w:val="22"/>
          <w:szCs w:val="22"/>
        </w:rPr>
        <w:t>Procedure Fusionner(E/T :^Entier, n1 :</w:t>
      </w:r>
      <w:r w:rsidRPr="005F4157">
        <w:rPr>
          <w:rFonts w:ascii="Gill Sans MT Condensed" w:hAnsi="Gill Sans MT Condensed"/>
          <w:color w:val="262626" w:themeColor="accent6" w:themeShade="80"/>
          <w:sz w:val="22"/>
          <w:szCs w:val="22"/>
        </w:rPr>
        <w:t xml:space="preserve"> </w:t>
      </w:r>
      <w:r>
        <w:rPr>
          <w:rFonts w:ascii="Gill Sans MT Condensed" w:hAnsi="Gill Sans MT Condensed"/>
          <w:color w:val="262626" w:themeColor="accent6" w:themeShade="80"/>
          <w:sz w:val="22"/>
          <w:szCs w:val="22"/>
        </w:rPr>
        <w:t>Entier</w:t>
      </w:r>
      <w:r>
        <w:rPr>
          <w:rFonts w:ascii="Gill Sans MT Condensed" w:hAnsi="Gill Sans MT Condensed"/>
          <w:color w:val="262626" w:themeColor="accent6" w:themeShade="80"/>
          <w:sz w:val="22"/>
          <w:szCs w:val="22"/>
        </w:rPr>
        <w:t>, q :</w:t>
      </w:r>
      <w:r w:rsidRPr="005F4157">
        <w:rPr>
          <w:rFonts w:ascii="Gill Sans MT Condensed" w:hAnsi="Gill Sans MT Condensed"/>
          <w:color w:val="262626" w:themeColor="accent6" w:themeShade="80"/>
          <w:sz w:val="22"/>
          <w:szCs w:val="22"/>
        </w:rPr>
        <w:t xml:space="preserve"> </w:t>
      </w:r>
      <w:r>
        <w:rPr>
          <w:rFonts w:ascii="Gill Sans MT Condensed" w:hAnsi="Gill Sans MT Condensed"/>
          <w:color w:val="262626" w:themeColor="accent6" w:themeShade="80"/>
          <w:sz w:val="22"/>
          <w:szCs w:val="22"/>
        </w:rPr>
        <w:t>Entier</w:t>
      </w:r>
      <w:r>
        <w:rPr>
          <w:rFonts w:ascii="Gill Sans MT Condensed" w:hAnsi="Gill Sans MT Condensed"/>
          <w:color w:val="262626" w:themeColor="accent6" w:themeShade="80"/>
          <w:sz w:val="22"/>
          <w:szCs w:val="22"/>
        </w:rPr>
        <w:t>, n2 :</w:t>
      </w:r>
      <w:r w:rsidRPr="005F4157">
        <w:rPr>
          <w:rFonts w:ascii="Gill Sans MT Condensed" w:hAnsi="Gill Sans MT Condensed"/>
          <w:color w:val="262626" w:themeColor="accent6" w:themeShade="80"/>
          <w:sz w:val="22"/>
          <w:szCs w:val="22"/>
        </w:rPr>
        <w:t xml:space="preserve"> </w:t>
      </w:r>
      <w:r>
        <w:rPr>
          <w:rFonts w:ascii="Gill Sans MT Condensed" w:hAnsi="Gill Sans MT Condensed"/>
          <w:color w:val="262626" w:themeColor="accent6" w:themeShade="80"/>
          <w:sz w:val="22"/>
          <w:szCs w:val="22"/>
        </w:rPr>
        <w:t>Entier</w:t>
      </w:r>
      <w:r w:rsidRPr="006B2929">
        <w:rPr>
          <w:rFonts w:ascii="Gill Sans MT Condensed" w:hAnsi="Gill Sans MT Condensed"/>
          <w:color w:val="262626" w:themeColor="accent6" w:themeShade="80"/>
          <w:sz w:val="24"/>
          <w:szCs w:val="24"/>
        </w:rPr>
        <w:t>)</w:t>
      </w:r>
      <w:r w:rsidR="006B2929" w:rsidRPr="006B2929">
        <w:rPr>
          <w:rFonts w:ascii="Gill Sans MT Condensed" w:hAnsi="Gill Sans MT Condensed"/>
          <w:color w:val="262626" w:themeColor="accent6" w:themeShade="80"/>
          <w:sz w:val="24"/>
          <w:szCs w:val="24"/>
        </w:rPr>
        <w:t>/*</w:t>
      </w:r>
      <w:r w:rsidRPr="006B2929">
        <w:rPr>
          <w:rFonts w:ascii="Gill Sans MT Condensed" w:hAnsi="Gill Sans MT Condensed"/>
          <w:color w:val="262626" w:themeColor="accent6" w:themeShade="80"/>
          <w:sz w:val="24"/>
          <w:szCs w:val="24"/>
        </w:rPr>
        <w:t>on suppose que les sous tableau T de n1 a q et T de q+1 a n2 sont déjà trié</w:t>
      </w:r>
      <w:r w:rsidRPr="006B2929">
        <w:rPr>
          <w:rFonts w:ascii="Gill Sans MT Condensed" w:hAnsi="Gill Sans MT Condensed"/>
          <w:b/>
          <w:bCs/>
          <w:color w:val="262626" w:themeColor="accent6" w:themeShade="80"/>
          <w:sz w:val="28"/>
          <w:szCs w:val="26"/>
        </w:rPr>
        <w:t xml:space="preserve"> </w:t>
      </w:r>
      <w:r w:rsidR="006B2929" w:rsidRPr="006B2929">
        <w:rPr>
          <w:rFonts w:ascii="Gill Sans MT Condensed" w:hAnsi="Gill Sans MT Condensed"/>
          <w:b/>
          <w:bCs/>
          <w:color w:val="262626" w:themeColor="accent6" w:themeShade="80"/>
          <w:sz w:val="24"/>
          <w:szCs w:val="24"/>
        </w:rPr>
        <w:t>/</w:t>
      </w:r>
      <w:r w:rsidR="006B2929" w:rsidRPr="006B2929">
        <w:rPr>
          <w:rFonts w:ascii="Gill Sans MT Condensed" w:hAnsi="Gill Sans MT Condensed"/>
          <w:color w:val="262626" w:themeColor="accent6" w:themeShade="80"/>
          <w:sz w:val="24"/>
          <w:szCs w:val="24"/>
        </w:rPr>
        <w:t xml:space="preserve">Résultat : Le sous tableau T de n1 a n2 contient les éléments qui se trouvaient </w:t>
      </w:r>
      <w:r w:rsidR="00206E5A" w:rsidRPr="006B2929">
        <w:rPr>
          <w:rFonts w:ascii="Gill Sans MT Condensed" w:hAnsi="Gill Sans MT Condensed"/>
          <w:color w:val="262626" w:themeColor="accent6" w:themeShade="80"/>
          <w:sz w:val="24"/>
          <w:szCs w:val="24"/>
        </w:rPr>
        <w:tab/>
      </w:r>
      <w:r w:rsidR="006B2929" w:rsidRPr="006B2929">
        <w:rPr>
          <w:rFonts w:ascii="Gill Sans MT Condensed" w:hAnsi="Gill Sans MT Condensed"/>
          <w:color w:val="262626" w:themeColor="accent6" w:themeShade="80"/>
          <w:sz w:val="24"/>
          <w:szCs w:val="24"/>
        </w:rPr>
        <w:t>à l’origine dans T de n1 a q et T de q+1 a n2, */</w:t>
      </w:r>
    </w:p>
    <w:p w:rsidR="006B2929" w:rsidRDefault="006B2929" w:rsidP="00206E5A">
      <w:pPr>
        <w:pStyle w:val="Paragraphedeliste"/>
        <w:rPr>
          <w:rFonts w:ascii="Gill Sans MT Condensed" w:hAnsi="Gill Sans MT Condensed"/>
          <w:b/>
          <w:bCs/>
          <w:color w:val="262626" w:themeColor="accent6" w:themeShade="80"/>
          <w:sz w:val="24"/>
          <w:szCs w:val="24"/>
        </w:rPr>
      </w:pPr>
      <w:r>
        <w:rPr>
          <w:rFonts w:ascii="Gill Sans MT Condensed" w:hAnsi="Gill Sans MT Condensed"/>
          <w:color w:val="262626" w:themeColor="accent6" w:themeShade="80"/>
          <w:sz w:val="24"/>
          <w:szCs w:val="24"/>
        </w:rPr>
        <w:t>Var :  R, P</w:t>
      </w:r>
      <w:r w:rsidR="009901BA">
        <w:rPr>
          <w:rFonts w:ascii="Gill Sans MT Condensed" w:hAnsi="Gill Sans MT Condensed"/>
          <w:color w:val="262626" w:themeColor="accent6" w:themeShade="80"/>
          <w:sz w:val="24"/>
          <w:szCs w:val="24"/>
        </w:rPr>
        <w:t>, i, j</w:t>
      </w:r>
      <w:r>
        <w:rPr>
          <w:rFonts w:ascii="Gill Sans MT Condensed" w:hAnsi="Gill Sans MT Condensed"/>
          <w:color w:val="262626" w:themeColor="accent6" w:themeShade="80"/>
          <w:sz w:val="24"/>
          <w:szCs w:val="24"/>
        </w:rPr>
        <w:t xml:space="preserve"> Entier ;tabP, tabR : ^ENTIER ;</w:t>
      </w:r>
    </w:p>
    <w:p w:rsidR="006B2929" w:rsidRDefault="006B2929" w:rsidP="00206E5A">
      <w:pPr>
        <w:pStyle w:val="Paragraphedeliste"/>
        <w:rPr>
          <w:rFonts w:ascii="Gill Sans MT Condensed" w:hAnsi="Gill Sans MT Condensed"/>
          <w:b/>
          <w:bCs/>
          <w:color w:val="262626" w:themeColor="accent6" w:themeShade="80"/>
          <w:sz w:val="24"/>
          <w:szCs w:val="24"/>
        </w:rPr>
      </w:pPr>
      <w:r>
        <w:rPr>
          <w:rFonts w:ascii="Gill Sans MT Condensed" w:hAnsi="Gill Sans MT Condensed"/>
          <w:b/>
          <w:bCs/>
          <w:color w:val="262626" w:themeColor="accent6" w:themeShade="80"/>
          <w:sz w:val="24"/>
          <w:szCs w:val="24"/>
        </w:rPr>
        <w:t>P = q- n1 +1 ; R= n2 – q ;</w:t>
      </w:r>
    </w:p>
    <w:p w:rsidR="006B2929" w:rsidRPr="006B2929" w:rsidRDefault="006B2929" w:rsidP="006B2929">
      <w:pPr>
        <w:pStyle w:val="Paragraphedeliste"/>
        <w:rPr>
          <w:rFonts w:ascii="Gill Sans MT Condensed" w:hAnsi="Gill Sans MT Condensed"/>
          <w:b/>
          <w:bCs/>
          <w:color w:val="262626" w:themeColor="accent6" w:themeShade="80"/>
          <w:sz w:val="24"/>
          <w:szCs w:val="24"/>
        </w:rPr>
      </w:pPr>
      <w:r>
        <w:rPr>
          <w:rFonts w:ascii="Gill Sans MT Condensed" w:hAnsi="Gill Sans MT Condensed"/>
          <w:b/>
          <w:bCs/>
          <w:color w:val="262626" w:themeColor="accent6" w:themeShade="80"/>
          <w:sz w:val="24"/>
          <w:szCs w:val="24"/>
        </w:rPr>
        <w:t>//créer les tabkeau tabP de 1 a P+1 tabR de 1 a R+1</w:t>
      </w:r>
      <w:r w:rsidRPr="006B2929">
        <w:rPr>
          <w:rFonts w:ascii="Gill Sans MT Condensed" w:hAnsi="Gill Sans MT Condensed"/>
          <w:b/>
          <w:bCs/>
          <w:color w:val="262626" w:themeColor="accent6" w:themeShade="80"/>
          <w:sz w:val="24"/>
          <w:szCs w:val="24"/>
        </w:rPr>
        <w:tab/>
      </w:r>
    </w:p>
    <w:p w:rsidR="00206E5A" w:rsidRPr="006B2929" w:rsidRDefault="006B2929" w:rsidP="006B2929">
      <w:pPr>
        <w:pStyle w:val="Paragraphedeliste"/>
        <w:rPr>
          <w:rFonts w:ascii="Gill Sans MT Condensed" w:hAnsi="Gill Sans MT Condensed"/>
          <w:color w:val="262626" w:themeColor="accent6" w:themeShade="80"/>
          <w:sz w:val="22"/>
          <w:szCs w:val="22"/>
        </w:rPr>
      </w:pPr>
      <w:r>
        <w:rPr>
          <w:rFonts w:ascii="Gill Sans MT Condensed" w:hAnsi="Gill Sans MT Condensed"/>
          <w:b/>
          <w:bCs/>
          <w:color w:val="262626" w:themeColor="accent6" w:themeShade="80"/>
          <w:sz w:val="24"/>
          <w:szCs w:val="24"/>
        </w:rPr>
        <w:t>tabP=allouer(P +1* taille d’entier),tabR=allouer(R +1* taille d’entier) ;</w:t>
      </w:r>
      <w:r w:rsidR="00206E5A" w:rsidRPr="006B2929">
        <w:rPr>
          <w:rFonts w:ascii="Gill Sans MT Condensed" w:hAnsi="Gill Sans MT Condensed"/>
          <w:color w:val="262626" w:themeColor="accent6" w:themeShade="80"/>
          <w:sz w:val="22"/>
          <w:szCs w:val="22"/>
        </w:rPr>
        <w:tab/>
      </w:r>
    </w:p>
    <w:p w:rsidR="006B2929" w:rsidRPr="002268C5" w:rsidRDefault="006B2929" w:rsidP="006B2929">
      <w:pPr>
        <w:rPr>
          <w:rFonts w:ascii="Gill Sans MT Condensed" w:hAnsi="Gill Sans MT Condensed"/>
          <w:color w:val="000000" w:themeColor="text1"/>
          <w:sz w:val="24"/>
          <w:szCs w:val="24"/>
        </w:rPr>
      </w:pPr>
      <w:r>
        <w:rPr>
          <w:rFonts w:ascii="Gill Sans MT Condensed" w:hAnsi="Gill Sans MT Condensed"/>
          <w:color w:val="262626" w:themeColor="accent6" w:themeShade="80"/>
          <w:sz w:val="22"/>
          <w:szCs w:val="22"/>
        </w:rPr>
        <w:t xml:space="preserve">          </w:t>
      </w:r>
      <w:r w:rsidRPr="002268C5">
        <w:rPr>
          <w:rFonts w:ascii="Gill Sans MT Condensed" w:hAnsi="Gill Sans MT Condensed"/>
          <w:color w:val="000000" w:themeColor="text1"/>
          <w:sz w:val="24"/>
          <w:szCs w:val="24"/>
        </w:rPr>
        <w:t>//copier T de n1 a q dans P et T de q+1 a n2 dans R</w:t>
      </w:r>
    </w:p>
    <w:p w:rsidR="009901BA" w:rsidRDefault="009901BA" w:rsidP="006B2929">
      <w:pPr>
        <w:rPr>
          <w:rFonts w:ascii="Gill Sans MT Condensed" w:hAnsi="Gill Sans MT Condensed"/>
          <w:color w:val="262626" w:themeColor="accent6" w:themeShade="80"/>
          <w:sz w:val="22"/>
          <w:szCs w:val="22"/>
        </w:rPr>
      </w:pPr>
      <w:r>
        <w:rPr>
          <w:rFonts w:ascii="Gill Sans MT Condensed" w:hAnsi="Gill Sans MT Condensed"/>
          <w:color w:val="262626" w:themeColor="accent6" w:themeShade="80"/>
          <w:sz w:val="22"/>
          <w:szCs w:val="22"/>
        </w:rPr>
        <w:t xml:space="preserve">              J=0 ;</w:t>
      </w:r>
    </w:p>
    <w:p w:rsidR="009901BA" w:rsidRPr="00387393" w:rsidRDefault="009901BA" w:rsidP="009901BA">
      <w:pPr>
        <w:rPr>
          <w:rFonts w:ascii="Gill Sans MT Condensed" w:eastAsia="Comic Sans MS" w:hAnsi="Gill Sans MT Condensed" w:cs="Comic Sans MS"/>
          <w:sz w:val="22"/>
          <w:szCs w:val="22"/>
        </w:rPr>
      </w:pPr>
      <w:r>
        <w:rPr>
          <w:rFonts w:ascii="Gill Sans MT Condensed" w:hAnsi="Gill Sans MT Condensed"/>
          <w:color w:val="262626" w:themeColor="accent6" w:themeShade="80"/>
          <w:sz w:val="22"/>
          <w:szCs w:val="22"/>
        </w:rPr>
        <w:t xml:space="preserve">           </w:t>
      </w:r>
      <w:r>
        <w:rPr>
          <w:rFonts w:ascii="Gill Sans MT Condensed" w:eastAsia="Comic Sans MS" w:hAnsi="Gill Sans MT Condensed" w:cs="Comic Sans MS"/>
          <w:sz w:val="22"/>
          <w:szCs w:val="22"/>
        </w:rPr>
        <w:t xml:space="preserve">pour I &lt;- </w:t>
      </w:r>
      <w:r>
        <w:rPr>
          <w:rFonts w:ascii="Gill Sans MT Condensed" w:eastAsia="Comic Sans MS" w:hAnsi="Gill Sans MT Condensed" w:cs="Comic Sans MS"/>
          <w:sz w:val="22"/>
          <w:szCs w:val="22"/>
        </w:rPr>
        <w:t xml:space="preserve">n1 </w:t>
      </w:r>
      <w:r w:rsidRPr="00387393">
        <w:rPr>
          <w:rFonts w:ascii="Gill Sans MT Condensed" w:eastAsia="Comic Sans MS" w:hAnsi="Gill Sans MT Condensed" w:cs="Comic Sans MS"/>
          <w:sz w:val="22"/>
          <w:szCs w:val="22"/>
        </w:rPr>
        <w:t xml:space="preserve"> a </w:t>
      </w:r>
      <w:r>
        <w:rPr>
          <w:rFonts w:ascii="Gill Sans MT Condensed" w:eastAsia="Comic Sans MS" w:hAnsi="Gill Sans MT Condensed" w:cs="Comic Sans MS"/>
          <w:sz w:val="22"/>
          <w:szCs w:val="22"/>
        </w:rPr>
        <w:t>q</w:t>
      </w:r>
    </w:p>
    <w:p w:rsidR="009901BA" w:rsidRPr="00387393" w:rsidRDefault="009901BA" w:rsidP="009901BA">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faire</w:t>
      </w:r>
    </w:p>
    <w:p w:rsidR="009901BA" w:rsidRPr="00387393" w:rsidRDefault="009901BA" w:rsidP="009901BA">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Pr>
          <w:rFonts w:ascii="Gill Sans MT Condensed" w:eastAsia="Comic Sans MS" w:hAnsi="Gill Sans MT Condensed" w:cs="Comic Sans MS"/>
          <w:sz w:val="22"/>
          <w:szCs w:val="22"/>
        </w:rPr>
        <w:t>P[j]  = T[i] ;j=j+1 ;</w:t>
      </w:r>
    </w:p>
    <w:p w:rsidR="009901BA" w:rsidRDefault="009901BA" w:rsidP="009901BA">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 xml:space="preserve">   </w:t>
      </w:r>
      <w:r w:rsidRPr="00387393">
        <w:rPr>
          <w:rFonts w:ascii="Gill Sans MT Condensed" w:eastAsia="Comic Sans MS" w:hAnsi="Gill Sans MT Condensed" w:cs="Comic Sans MS"/>
          <w:sz w:val="22"/>
          <w:szCs w:val="22"/>
        </w:rPr>
        <w:tab/>
        <w:t xml:space="preserve">  fait;</w:t>
      </w:r>
    </w:p>
    <w:p w:rsidR="009901BA" w:rsidRDefault="009901BA" w:rsidP="009901BA">
      <w:pPr>
        <w:rPr>
          <w:rFonts w:ascii="Gill Sans MT Condensed" w:hAnsi="Gill Sans MT Condensed"/>
          <w:color w:val="262626" w:themeColor="accent6" w:themeShade="80"/>
          <w:sz w:val="22"/>
          <w:szCs w:val="22"/>
        </w:rPr>
      </w:pPr>
      <w:r>
        <w:rPr>
          <w:rFonts w:ascii="Gill Sans MT Condensed" w:hAnsi="Gill Sans MT Condensed"/>
          <w:color w:val="262626" w:themeColor="accent6" w:themeShade="80"/>
          <w:sz w:val="22"/>
          <w:szCs w:val="22"/>
        </w:rPr>
        <w:t xml:space="preserve">              J=0 ;</w:t>
      </w:r>
    </w:p>
    <w:p w:rsidR="009901BA" w:rsidRPr="00387393" w:rsidRDefault="009901BA" w:rsidP="009901BA">
      <w:pPr>
        <w:rPr>
          <w:rFonts w:ascii="Gill Sans MT Condensed" w:eastAsia="Comic Sans MS" w:hAnsi="Gill Sans MT Condensed" w:cs="Comic Sans MS"/>
          <w:sz w:val="22"/>
          <w:szCs w:val="22"/>
        </w:rPr>
      </w:pPr>
      <w:r>
        <w:rPr>
          <w:rFonts w:ascii="Gill Sans MT Condensed" w:hAnsi="Gill Sans MT Condensed"/>
          <w:color w:val="262626" w:themeColor="accent6" w:themeShade="80"/>
          <w:sz w:val="22"/>
          <w:szCs w:val="22"/>
        </w:rPr>
        <w:t xml:space="preserve">           </w:t>
      </w:r>
      <w:r>
        <w:rPr>
          <w:rFonts w:ascii="Gill Sans MT Condensed" w:eastAsia="Comic Sans MS" w:hAnsi="Gill Sans MT Condensed" w:cs="Comic Sans MS"/>
          <w:sz w:val="22"/>
          <w:szCs w:val="22"/>
        </w:rPr>
        <w:t xml:space="preserve">pour I &lt;- </w:t>
      </w:r>
      <w:r>
        <w:rPr>
          <w:rFonts w:ascii="Gill Sans MT Condensed" w:eastAsia="Comic Sans MS" w:hAnsi="Gill Sans MT Condensed" w:cs="Comic Sans MS"/>
          <w:sz w:val="22"/>
          <w:szCs w:val="22"/>
        </w:rPr>
        <w:t>q+</w:t>
      </w:r>
      <w:r w:rsidRPr="00387393">
        <w:rPr>
          <w:rFonts w:ascii="Gill Sans MT Condensed" w:eastAsia="Comic Sans MS" w:hAnsi="Gill Sans MT Condensed" w:cs="Comic Sans MS"/>
          <w:sz w:val="22"/>
          <w:szCs w:val="22"/>
        </w:rPr>
        <w:t>1</w:t>
      </w:r>
      <w:r>
        <w:rPr>
          <w:rFonts w:ascii="Gill Sans MT Condensed" w:eastAsia="Comic Sans MS" w:hAnsi="Gill Sans MT Condensed" w:cs="Comic Sans MS"/>
          <w:sz w:val="22"/>
          <w:szCs w:val="22"/>
        </w:rPr>
        <w:t xml:space="preserve"> </w:t>
      </w:r>
      <w:r w:rsidRPr="00387393">
        <w:rPr>
          <w:rFonts w:ascii="Gill Sans MT Condensed" w:eastAsia="Comic Sans MS" w:hAnsi="Gill Sans MT Condensed" w:cs="Comic Sans MS"/>
          <w:sz w:val="22"/>
          <w:szCs w:val="22"/>
        </w:rPr>
        <w:t xml:space="preserve"> a </w:t>
      </w:r>
      <w:r>
        <w:rPr>
          <w:rFonts w:ascii="Gill Sans MT Condensed" w:eastAsia="Comic Sans MS" w:hAnsi="Gill Sans MT Condensed" w:cs="Comic Sans MS"/>
          <w:sz w:val="22"/>
          <w:szCs w:val="22"/>
        </w:rPr>
        <w:t>n2</w:t>
      </w:r>
    </w:p>
    <w:p w:rsidR="009901BA" w:rsidRPr="00387393" w:rsidRDefault="009901BA" w:rsidP="009901BA">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faire</w:t>
      </w:r>
    </w:p>
    <w:p w:rsidR="009901BA" w:rsidRPr="00387393" w:rsidRDefault="009901BA" w:rsidP="009901BA">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Pr>
          <w:rFonts w:ascii="Gill Sans MT Condensed" w:eastAsia="Comic Sans MS" w:hAnsi="Gill Sans MT Condensed" w:cs="Comic Sans MS"/>
          <w:sz w:val="22"/>
          <w:szCs w:val="22"/>
        </w:rPr>
        <w:t>R</w:t>
      </w:r>
      <w:r>
        <w:rPr>
          <w:rFonts w:ascii="Gill Sans MT Condensed" w:eastAsia="Comic Sans MS" w:hAnsi="Gill Sans MT Condensed" w:cs="Comic Sans MS"/>
          <w:sz w:val="22"/>
          <w:szCs w:val="22"/>
        </w:rPr>
        <w:t>[j]  = T[i] ;j=j+1 ;</w:t>
      </w:r>
    </w:p>
    <w:p w:rsidR="009901BA" w:rsidRDefault="009901BA" w:rsidP="009901BA">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 xml:space="preserve">   </w:t>
      </w:r>
      <w:r w:rsidRPr="00387393">
        <w:rPr>
          <w:rFonts w:ascii="Gill Sans MT Condensed" w:eastAsia="Comic Sans MS" w:hAnsi="Gill Sans MT Condensed" w:cs="Comic Sans MS"/>
          <w:sz w:val="22"/>
          <w:szCs w:val="22"/>
        </w:rPr>
        <w:tab/>
        <w:t xml:space="preserve">  fait;</w:t>
      </w:r>
    </w:p>
    <w:p w:rsidR="009901BA" w:rsidRDefault="009901BA" w:rsidP="009901BA">
      <w:pPr>
        <w:rPr>
          <w:rFonts w:ascii="Gill Sans MT Condensed" w:eastAsia="Comic Sans MS" w:hAnsi="Gill Sans MT Condensed" w:cs="Comic Sans MS"/>
          <w:sz w:val="22"/>
          <w:szCs w:val="22"/>
        </w:rPr>
      </w:pPr>
      <w:r>
        <w:rPr>
          <w:rFonts w:ascii="Gill Sans MT Condensed" w:eastAsia="Comic Sans MS" w:hAnsi="Gill Sans MT Condensed" w:cs="Comic Sans MS"/>
          <w:sz w:val="22"/>
          <w:szCs w:val="22"/>
        </w:rPr>
        <w:t>//fixer j et i a 1</w:t>
      </w:r>
    </w:p>
    <w:p w:rsidR="009901BA" w:rsidRPr="002268C5" w:rsidRDefault="009901BA" w:rsidP="009901BA">
      <w:pPr>
        <w:rPr>
          <w:rFonts w:ascii="Gill Sans MT Condensed" w:eastAsia="Comic Sans MS" w:hAnsi="Gill Sans MT Condensed" w:cs="Comic Sans MS"/>
          <w:sz w:val="24"/>
          <w:szCs w:val="24"/>
        </w:rPr>
      </w:pPr>
      <w:r>
        <w:rPr>
          <w:rFonts w:ascii="Gill Sans MT Condensed" w:eastAsia="Comic Sans MS" w:hAnsi="Gill Sans MT Condensed" w:cs="Comic Sans MS"/>
          <w:sz w:val="22"/>
          <w:szCs w:val="22"/>
        </w:rPr>
        <w:t>J=1 ; i =1 </w:t>
      </w:r>
      <w:r w:rsidRPr="002268C5">
        <w:rPr>
          <w:rFonts w:ascii="Gill Sans MT Condensed" w:eastAsia="Comic Sans MS" w:hAnsi="Gill Sans MT Condensed" w:cs="Comic Sans MS"/>
          <w:sz w:val="24"/>
          <w:szCs w:val="24"/>
        </w:rPr>
        <w:t>;</w:t>
      </w:r>
      <w:r w:rsidR="002268C5" w:rsidRPr="002268C5">
        <w:rPr>
          <w:rFonts w:ascii="Gill Sans MT Condensed" w:eastAsia="Comic Sans MS" w:hAnsi="Gill Sans MT Condensed" w:cs="Comic Sans MS"/>
          <w:sz w:val="24"/>
          <w:szCs w:val="24"/>
        </w:rPr>
        <w:t>// i  indice du plus petit élément restant dans P De même pour j dans R</w:t>
      </w:r>
    </w:p>
    <w:p w:rsidR="009901BA" w:rsidRDefault="009901BA" w:rsidP="009901BA">
      <w:pPr>
        <w:rPr>
          <w:rFonts w:ascii="Gill Sans MT Condensed" w:eastAsia="Comic Sans MS" w:hAnsi="Gill Sans MT Condensed" w:cs="Comic Sans MS"/>
          <w:sz w:val="22"/>
          <w:szCs w:val="22"/>
        </w:rPr>
      </w:pPr>
      <w:r>
        <w:rPr>
          <w:rFonts w:ascii="Gill Sans MT Condensed" w:eastAsia="Comic Sans MS" w:hAnsi="Gill Sans MT Condensed" w:cs="Comic Sans MS"/>
          <w:sz w:val="22"/>
          <w:szCs w:val="22"/>
        </w:rPr>
        <w:t>Pour k&lt;- n1 a n2</w:t>
      </w:r>
    </w:p>
    <w:p w:rsidR="009901BA" w:rsidRDefault="009901BA" w:rsidP="009901BA">
      <w:pPr>
        <w:rPr>
          <w:rFonts w:ascii="Gill Sans MT Condensed" w:eastAsia="Comic Sans MS" w:hAnsi="Gill Sans MT Condensed" w:cs="Comic Sans MS"/>
          <w:sz w:val="22"/>
          <w:szCs w:val="22"/>
        </w:rPr>
      </w:pPr>
      <w:r>
        <w:rPr>
          <w:rFonts w:ascii="Gill Sans MT Condensed" w:eastAsia="Comic Sans MS" w:hAnsi="Gill Sans MT Condensed" w:cs="Comic Sans MS"/>
          <w:sz w:val="22"/>
          <w:szCs w:val="22"/>
        </w:rPr>
        <w:t>Faire :</w:t>
      </w:r>
    </w:p>
    <w:p w:rsidR="009901BA" w:rsidRDefault="009901BA" w:rsidP="009901BA">
      <w:pPr>
        <w:rPr>
          <w:rFonts w:ascii="Gill Sans MT Condensed" w:eastAsia="Comic Sans MS" w:hAnsi="Gill Sans MT Condensed" w:cs="Comic Sans MS"/>
          <w:sz w:val="22"/>
          <w:szCs w:val="22"/>
        </w:rPr>
      </w:pPr>
      <w:r>
        <w:rPr>
          <w:rFonts w:ascii="Gill Sans MT Condensed" w:eastAsia="Comic Sans MS" w:hAnsi="Gill Sans MT Condensed" w:cs="Comic Sans MS"/>
          <w:sz w:val="22"/>
          <w:szCs w:val="22"/>
        </w:rPr>
        <w:t xml:space="preserve">   Si P[i]  &lt;=  R[ j] alors  T[ k] = P[ i ] ; i = i + 1 </w:t>
      </w:r>
      <w:r w:rsidRPr="002268C5">
        <w:rPr>
          <w:rFonts w:ascii="Gill Sans MT Condensed" w:eastAsia="Comic Sans MS" w:hAnsi="Gill Sans MT Condensed" w:cs="Comic Sans MS"/>
          <w:sz w:val="24"/>
          <w:szCs w:val="24"/>
        </w:rPr>
        <w:t xml:space="preserve">;//chaque itération recopie le plus petit l’élément restant a l’emplacement </w:t>
      </w:r>
      <w:r w:rsidR="002268C5" w:rsidRPr="002268C5">
        <w:rPr>
          <w:rFonts w:ascii="Gill Sans MT Condensed" w:eastAsia="Comic Sans MS" w:hAnsi="Gill Sans MT Condensed" w:cs="Comic Sans MS"/>
          <w:sz w:val="24"/>
          <w:szCs w:val="24"/>
        </w:rPr>
        <w:t>//</w:t>
      </w:r>
      <w:r w:rsidRPr="002268C5">
        <w:rPr>
          <w:rFonts w:ascii="Gill Sans MT Condensed" w:eastAsia="Comic Sans MS" w:hAnsi="Gill Sans MT Condensed" w:cs="Comic Sans MS"/>
          <w:sz w:val="24"/>
          <w:szCs w:val="24"/>
        </w:rPr>
        <w:t>suivant dans  T , elle se ermine lorsqu’elle a recopié tous les éléments de R et de P</w:t>
      </w:r>
    </w:p>
    <w:p w:rsidR="009901BA" w:rsidRDefault="009901BA" w:rsidP="002268C5">
      <w:pPr>
        <w:rPr>
          <w:rFonts w:ascii="Gill Sans MT Condensed" w:eastAsia="Comic Sans MS" w:hAnsi="Gill Sans MT Condensed" w:cs="Comic Sans MS"/>
          <w:sz w:val="22"/>
          <w:szCs w:val="22"/>
        </w:rPr>
      </w:pPr>
      <w:r>
        <w:rPr>
          <w:rFonts w:ascii="Gill Sans MT Condensed" w:eastAsia="Comic Sans MS" w:hAnsi="Gill Sans MT Condensed" w:cs="Comic Sans MS"/>
          <w:sz w:val="22"/>
          <w:szCs w:val="22"/>
        </w:rPr>
        <w:t xml:space="preserve">Sinon </w:t>
      </w:r>
      <w:r>
        <w:rPr>
          <w:rFonts w:ascii="Gill Sans MT Condensed" w:eastAsia="Comic Sans MS" w:hAnsi="Gill Sans MT Condensed" w:cs="Comic Sans MS"/>
          <w:sz w:val="22"/>
          <w:szCs w:val="22"/>
        </w:rPr>
        <w:t xml:space="preserve">T[ k] = </w:t>
      </w:r>
      <w:r>
        <w:rPr>
          <w:rFonts w:ascii="Gill Sans MT Condensed" w:eastAsia="Comic Sans MS" w:hAnsi="Gill Sans MT Condensed" w:cs="Comic Sans MS"/>
          <w:sz w:val="22"/>
          <w:szCs w:val="22"/>
        </w:rPr>
        <w:t>R</w:t>
      </w:r>
      <w:r>
        <w:rPr>
          <w:rFonts w:ascii="Gill Sans MT Condensed" w:eastAsia="Comic Sans MS" w:hAnsi="Gill Sans MT Condensed" w:cs="Comic Sans MS"/>
          <w:sz w:val="22"/>
          <w:szCs w:val="22"/>
        </w:rPr>
        <w:t xml:space="preserve">[ </w:t>
      </w:r>
      <w:r>
        <w:rPr>
          <w:rFonts w:ascii="Gill Sans MT Condensed" w:eastAsia="Comic Sans MS" w:hAnsi="Gill Sans MT Condensed" w:cs="Comic Sans MS"/>
          <w:sz w:val="22"/>
          <w:szCs w:val="22"/>
        </w:rPr>
        <w:t>j</w:t>
      </w:r>
      <w:r>
        <w:rPr>
          <w:rFonts w:ascii="Gill Sans MT Condensed" w:eastAsia="Comic Sans MS" w:hAnsi="Gill Sans MT Condensed" w:cs="Comic Sans MS"/>
          <w:sz w:val="22"/>
          <w:szCs w:val="22"/>
        </w:rPr>
        <w:t xml:space="preserve">] ; </w:t>
      </w:r>
      <w:r>
        <w:rPr>
          <w:rFonts w:ascii="Gill Sans MT Condensed" w:eastAsia="Comic Sans MS" w:hAnsi="Gill Sans MT Condensed" w:cs="Comic Sans MS"/>
          <w:sz w:val="22"/>
          <w:szCs w:val="22"/>
        </w:rPr>
        <w:t>j</w:t>
      </w:r>
      <w:r>
        <w:rPr>
          <w:rFonts w:ascii="Gill Sans MT Condensed" w:eastAsia="Comic Sans MS" w:hAnsi="Gill Sans MT Condensed" w:cs="Comic Sans MS"/>
          <w:sz w:val="22"/>
          <w:szCs w:val="22"/>
        </w:rPr>
        <w:t xml:space="preserve"> = </w:t>
      </w:r>
      <w:r>
        <w:rPr>
          <w:rFonts w:ascii="Gill Sans MT Condensed" w:eastAsia="Comic Sans MS" w:hAnsi="Gill Sans MT Condensed" w:cs="Comic Sans MS"/>
          <w:sz w:val="22"/>
          <w:szCs w:val="22"/>
        </w:rPr>
        <w:t>j</w:t>
      </w:r>
      <w:r>
        <w:rPr>
          <w:rFonts w:ascii="Gill Sans MT Condensed" w:eastAsia="Comic Sans MS" w:hAnsi="Gill Sans MT Condensed" w:cs="Comic Sans MS"/>
          <w:sz w:val="22"/>
          <w:szCs w:val="22"/>
        </w:rPr>
        <w:t xml:space="preserve"> + 1 ;</w:t>
      </w:r>
    </w:p>
    <w:p w:rsidR="009901BA" w:rsidRPr="00387393" w:rsidRDefault="009901BA" w:rsidP="009901BA">
      <w:pPr>
        <w:rPr>
          <w:rFonts w:ascii="Gill Sans MT Condensed" w:eastAsia="Comic Sans MS" w:hAnsi="Gill Sans MT Condensed" w:cs="Comic Sans MS"/>
          <w:sz w:val="22"/>
          <w:szCs w:val="22"/>
        </w:rPr>
      </w:pPr>
      <w:r>
        <w:rPr>
          <w:rFonts w:ascii="Gill Sans MT Condensed" w:eastAsia="Comic Sans MS" w:hAnsi="Gill Sans MT Condensed" w:cs="Comic Sans MS"/>
          <w:sz w:val="22"/>
          <w:szCs w:val="22"/>
        </w:rPr>
        <w:t>Fait ;</w:t>
      </w:r>
      <w:r w:rsidR="002268C5">
        <w:rPr>
          <w:rFonts w:ascii="Gill Sans MT Condensed" w:eastAsia="Comic Sans MS" w:hAnsi="Gill Sans MT Condensed" w:cs="Comic Sans MS"/>
          <w:sz w:val="22"/>
          <w:szCs w:val="22"/>
        </w:rPr>
        <w:t>Fin ;</w:t>
      </w:r>
    </w:p>
    <w:p w:rsidR="007F5B27" w:rsidRPr="004F5F2C" w:rsidRDefault="007F5B27" w:rsidP="007F5B27">
      <w:pPr>
        <w:pStyle w:val="Paragraphedeliste"/>
        <w:rPr>
          <w:rFonts w:ascii="Gill Sans MT Condensed" w:hAnsi="Gill Sans MT Condensed"/>
          <w:b/>
          <w:bCs/>
          <w:color w:val="000000" w:themeColor="text1"/>
          <w:sz w:val="24"/>
          <w:szCs w:val="24"/>
        </w:rPr>
      </w:pPr>
      <w:r w:rsidRPr="004F5F2C">
        <w:rPr>
          <w:rFonts w:ascii="Gill Sans MT Condensed" w:hAnsi="Gill Sans MT Condensed"/>
          <w:b/>
          <w:bCs/>
          <w:color w:val="000000" w:themeColor="text1"/>
          <w:sz w:val="24"/>
          <w:szCs w:val="24"/>
          <w:highlight w:val="darkCyan"/>
        </w:rPr>
        <w:t xml:space="preserve">//TRI FUSION PAR ORDRE </w:t>
      </w:r>
      <w:r>
        <w:rPr>
          <w:rFonts w:ascii="Gill Sans MT Condensed" w:hAnsi="Gill Sans MT Condensed"/>
          <w:b/>
          <w:bCs/>
          <w:color w:val="000000" w:themeColor="text1"/>
          <w:sz w:val="24"/>
          <w:szCs w:val="24"/>
          <w:highlight w:val="darkCyan"/>
        </w:rPr>
        <w:t>DE</w:t>
      </w:r>
      <w:r w:rsidRPr="004F5F2C">
        <w:rPr>
          <w:rFonts w:ascii="Gill Sans MT Condensed" w:hAnsi="Gill Sans MT Condensed"/>
          <w:b/>
          <w:bCs/>
          <w:color w:val="000000" w:themeColor="text1"/>
          <w:sz w:val="24"/>
          <w:szCs w:val="24"/>
          <w:highlight w:val="darkCyan"/>
        </w:rPr>
        <w:t>CROISSANT</w:t>
      </w:r>
      <w:r w:rsidRPr="004F5F2C">
        <w:rPr>
          <w:rFonts w:ascii="Gill Sans MT Condensed" w:hAnsi="Gill Sans MT Condensed"/>
          <w:b/>
          <w:bCs/>
          <w:color w:val="000000" w:themeColor="text1"/>
          <w:sz w:val="24"/>
          <w:szCs w:val="24"/>
        </w:rPr>
        <w:t xml:space="preserve"> </w:t>
      </w:r>
    </w:p>
    <w:p w:rsidR="007F5B27" w:rsidRPr="004F5F2C" w:rsidRDefault="007F5B27" w:rsidP="007F5B27">
      <w:pPr>
        <w:rPr>
          <w:rFonts w:ascii="Gill Sans MT Condensed" w:eastAsia="Comic Sans MS" w:hAnsi="Gill Sans MT Condensed" w:cs="Comic Sans MS"/>
          <w:b/>
          <w:bCs/>
          <w:color w:val="000000" w:themeColor="text1"/>
          <w:sz w:val="24"/>
          <w:szCs w:val="24"/>
        </w:rPr>
      </w:pPr>
      <w:r w:rsidRPr="004F5F2C">
        <w:rPr>
          <w:rFonts w:ascii="Gill Sans MT Condensed" w:hAnsi="Gill Sans MT Condensed"/>
          <w:b/>
          <w:bCs/>
          <w:color w:val="000000" w:themeColor="text1"/>
          <w:sz w:val="24"/>
          <w:szCs w:val="24"/>
        </w:rPr>
        <w:t>//fonction pour t a FUSION d'un tableau a une dimension de taille variable par ordre //croissant</w:t>
      </w:r>
      <w:r w:rsidRPr="004F5F2C">
        <w:rPr>
          <w:rFonts w:ascii="Gill Sans MT Condensed" w:hAnsi="Gill Sans MT Condensed"/>
          <w:b/>
          <w:bCs/>
          <w:color w:val="000000" w:themeColor="text1"/>
          <w:sz w:val="24"/>
          <w:szCs w:val="24"/>
        </w:rPr>
        <w:tab/>
      </w:r>
    </w:p>
    <w:p w:rsidR="007F5B27" w:rsidRPr="004F5F2C" w:rsidRDefault="007F5B27" w:rsidP="007F5B27">
      <w:pPr>
        <w:pStyle w:val="Paragraphedeliste"/>
        <w:rPr>
          <w:rFonts w:ascii="Gill Sans MT Condensed" w:hAnsi="Gill Sans MT Condensed"/>
          <w:b/>
          <w:bCs/>
          <w:color w:val="000000" w:themeColor="text1"/>
          <w:sz w:val="24"/>
          <w:szCs w:val="24"/>
        </w:rPr>
      </w:pPr>
      <w:r w:rsidRPr="004F5F2C">
        <w:rPr>
          <w:rFonts w:ascii="Gill Sans MT Condensed" w:hAnsi="Gill Sans MT Condensed"/>
          <w:b/>
          <w:bCs/>
          <w:color w:val="000000" w:themeColor="text1"/>
          <w:sz w:val="24"/>
          <w:szCs w:val="24"/>
        </w:rPr>
        <w:t xml:space="preserve">procedure </w:t>
      </w:r>
      <w:r>
        <w:rPr>
          <w:rFonts w:ascii="Gill Sans MT Condensed" w:hAnsi="Gill Sans MT Condensed"/>
          <w:b/>
          <w:bCs/>
          <w:color w:val="000000" w:themeColor="text1"/>
          <w:sz w:val="24"/>
          <w:szCs w:val="24"/>
        </w:rPr>
        <w:t>Tri_F_C(</w:t>
      </w:r>
      <w:r w:rsidRPr="004F5F2C">
        <w:rPr>
          <w:rFonts w:ascii="Gill Sans MT Condensed" w:hAnsi="Gill Sans MT Condensed"/>
          <w:b/>
          <w:bCs/>
          <w:color w:val="000000" w:themeColor="text1"/>
          <w:sz w:val="24"/>
          <w:szCs w:val="24"/>
        </w:rPr>
        <w:t>ES\ T^Entier, E\n1, n2 :Entier) //n1 indice debut d’un sous tableau de T, n2 indice fin d’un sous //tableau //de T</w:t>
      </w:r>
    </w:p>
    <w:p w:rsidR="007F5B27" w:rsidRPr="004F5F2C" w:rsidRDefault="007F5B27" w:rsidP="007F5B27">
      <w:pPr>
        <w:pStyle w:val="Paragraphedeliste"/>
        <w:rPr>
          <w:rFonts w:ascii="Gill Sans MT Condensed" w:hAnsi="Gill Sans MT Condensed"/>
          <w:b/>
          <w:bCs/>
          <w:color w:val="000000" w:themeColor="text1"/>
          <w:sz w:val="24"/>
          <w:szCs w:val="24"/>
        </w:rPr>
      </w:pPr>
      <w:r w:rsidRPr="004F5F2C">
        <w:rPr>
          <w:rFonts w:ascii="Gill Sans MT Condensed" w:hAnsi="Gill Sans MT Condensed"/>
          <w:b/>
          <w:bCs/>
          <w:color w:val="000000" w:themeColor="text1"/>
          <w:sz w:val="24"/>
          <w:szCs w:val="24"/>
        </w:rPr>
        <w:t>/*Resul</w:t>
      </w:r>
      <w:r>
        <w:rPr>
          <w:rFonts w:ascii="Gill Sans MT Condensed" w:hAnsi="Gill Sans MT Condensed"/>
          <w:b/>
          <w:bCs/>
          <w:color w:val="000000" w:themeColor="text1"/>
          <w:sz w:val="24"/>
          <w:szCs w:val="24"/>
        </w:rPr>
        <w:t>tat</w:t>
      </w:r>
      <w:r w:rsidRPr="004F5F2C">
        <w:rPr>
          <w:rFonts w:ascii="Gill Sans MT Condensed" w:hAnsi="Gill Sans MT Condensed"/>
          <w:b/>
          <w:bCs/>
          <w:color w:val="000000" w:themeColor="text1"/>
          <w:sz w:val="24"/>
          <w:szCs w:val="24"/>
        </w:rPr>
        <w:t xml:space="preserve"> : Les éléments du sous tableau T[n1] jusqu’à T[n2] sont triés par ordre </w:t>
      </w:r>
      <w:r>
        <w:rPr>
          <w:rFonts w:ascii="Gill Sans MT Condensed" w:hAnsi="Gill Sans MT Condensed"/>
          <w:b/>
          <w:bCs/>
          <w:color w:val="000000" w:themeColor="text1"/>
          <w:sz w:val="24"/>
          <w:szCs w:val="24"/>
        </w:rPr>
        <w:t>de</w:t>
      </w:r>
      <w:r w:rsidRPr="004F5F2C">
        <w:rPr>
          <w:rFonts w:ascii="Gill Sans MT Condensed" w:hAnsi="Gill Sans MT Condensed"/>
          <w:b/>
          <w:bCs/>
          <w:color w:val="000000" w:themeColor="text1"/>
          <w:sz w:val="24"/>
          <w:szCs w:val="24"/>
        </w:rPr>
        <w:t>croissant*/</w:t>
      </w:r>
    </w:p>
    <w:p w:rsidR="007F5B27" w:rsidRDefault="007F5B27" w:rsidP="007F5B27">
      <w:pPr>
        <w:rPr>
          <w:rFonts w:ascii="Gill Sans MT Condensed" w:eastAsia="Comic Sans MS" w:hAnsi="Gill Sans MT Condensed" w:cs="Comic Sans MS"/>
          <w:sz w:val="22"/>
          <w:szCs w:val="22"/>
        </w:rPr>
      </w:pPr>
      <w:r>
        <w:rPr>
          <w:rFonts w:ascii="Gill Sans MT Condensed" w:eastAsia="Comic Sans MS" w:hAnsi="Gill Sans MT Condensed" w:cs="Comic Sans MS"/>
          <w:sz w:val="22"/>
          <w:szCs w:val="22"/>
        </w:rPr>
        <w:t xml:space="preserve">/*Rien ne chane sauf dans la procedure Fusionner la partie </w:t>
      </w:r>
      <w:r>
        <w:rPr>
          <w:rFonts w:ascii="Gill Sans MT Condensed" w:eastAsia="Comic Sans MS" w:hAnsi="Gill Sans MT Condensed" w:cs="Comic Sans MS"/>
          <w:sz w:val="22"/>
          <w:szCs w:val="22"/>
        </w:rPr>
        <w:t>//fixer j et i a 1</w:t>
      </w:r>
    </w:p>
    <w:p w:rsidR="007F5B27" w:rsidRPr="002268C5" w:rsidRDefault="007F5B27" w:rsidP="007F5B27">
      <w:pPr>
        <w:rPr>
          <w:rFonts w:ascii="Gill Sans MT Condensed" w:eastAsia="Comic Sans MS" w:hAnsi="Gill Sans MT Condensed" w:cs="Comic Sans MS"/>
          <w:sz w:val="24"/>
          <w:szCs w:val="24"/>
        </w:rPr>
      </w:pPr>
      <w:r>
        <w:rPr>
          <w:rFonts w:ascii="Gill Sans MT Condensed" w:eastAsia="Comic Sans MS" w:hAnsi="Gill Sans MT Condensed" w:cs="Comic Sans MS"/>
          <w:sz w:val="22"/>
          <w:szCs w:val="22"/>
        </w:rPr>
        <w:t>J=1 ; i =1 </w:t>
      </w:r>
      <w:r w:rsidRPr="002268C5">
        <w:rPr>
          <w:rFonts w:ascii="Gill Sans MT Condensed" w:eastAsia="Comic Sans MS" w:hAnsi="Gill Sans MT Condensed" w:cs="Comic Sans MS"/>
          <w:sz w:val="24"/>
          <w:szCs w:val="24"/>
        </w:rPr>
        <w:t>;// i  indice du plus petit élément restant dans P De même pour j dans R</w:t>
      </w:r>
    </w:p>
    <w:p w:rsidR="007F5B27" w:rsidRDefault="007F5B27" w:rsidP="007F5B27">
      <w:pPr>
        <w:rPr>
          <w:rFonts w:ascii="Gill Sans MT Condensed" w:eastAsia="Comic Sans MS" w:hAnsi="Gill Sans MT Condensed" w:cs="Comic Sans MS"/>
          <w:sz w:val="22"/>
          <w:szCs w:val="22"/>
        </w:rPr>
      </w:pPr>
      <w:r>
        <w:rPr>
          <w:rFonts w:ascii="Gill Sans MT Condensed" w:eastAsia="Comic Sans MS" w:hAnsi="Gill Sans MT Condensed" w:cs="Comic Sans MS"/>
          <w:sz w:val="22"/>
          <w:szCs w:val="22"/>
        </w:rPr>
        <w:t>Pour k&lt;- n1 a n2</w:t>
      </w:r>
    </w:p>
    <w:p w:rsidR="007F5B27" w:rsidRDefault="007F5B27" w:rsidP="007F5B27">
      <w:pPr>
        <w:rPr>
          <w:rFonts w:ascii="Gill Sans MT Condensed" w:eastAsia="Comic Sans MS" w:hAnsi="Gill Sans MT Condensed" w:cs="Comic Sans MS"/>
          <w:sz w:val="22"/>
          <w:szCs w:val="22"/>
        </w:rPr>
      </w:pPr>
      <w:r>
        <w:rPr>
          <w:rFonts w:ascii="Gill Sans MT Condensed" w:eastAsia="Comic Sans MS" w:hAnsi="Gill Sans MT Condensed" w:cs="Comic Sans MS"/>
          <w:sz w:val="22"/>
          <w:szCs w:val="22"/>
        </w:rPr>
        <w:t>Faire :</w:t>
      </w:r>
    </w:p>
    <w:p w:rsidR="007F5B27" w:rsidRDefault="007F5B27" w:rsidP="007F5B27">
      <w:pPr>
        <w:rPr>
          <w:rFonts w:ascii="Gill Sans MT Condensed" w:eastAsia="Comic Sans MS" w:hAnsi="Gill Sans MT Condensed" w:cs="Comic Sans MS"/>
          <w:sz w:val="22"/>
          <w:szCs w:val="22"/>
        </w:rPr>
      </w:pPr>
      <w:r>
        <w:rPr>
          <w:rFonts w:ascii="Gill Sans MT Condensed" w:eastAsia="Comic Sans MS" w:hAnsi="Gill Sans MT Condensed" w:cs="Comic Sans MS"/>
          <w:sz w:val="22"/>
          <w:szCs w:val="22"/>
        </w:rPr>
        <w:t xml:space="preserve">   Si P[i]  &lt;=  R[ j] alors  T[ k] = P[ i ] ; i = i + 1 </w:t>
      </w:r>
      <w:r w:rsidRPr="002268C5">
        <w:rPr>
          <w:rFonts w:ascii="Gill Sans MT Condensed" w:eastAsia="Comic Sans MS" w:hAnsi="Gill Sans MT Condensed" w:cs="Comic Sans MS"/>
          <w:sz w:val="24"/>
          <w:szCs w:val="24"/>
        </w:rPr>
        <w:t xml:space="preserve">;//chaque itération recopie le plus petit l’élément restant a l’emplacement //suivant dans  T , elle se </w:t>
      </w:r>
      <w:r>
        <w:rPr>
          <w:rFonts w:ascii="Gill Sans MT Condensed" w:eastAsia="Comic Sans MS" w:hAnsi="Gill Sans MT Condensed" w:cs="Comic Sans MS"/>
          <w:sz w:val="24"/>
          <w:szCs w:val="24"/>
        </w:rPr>
        <w:t>t</w:t>
      </w:r>
      <w:r w:rsidRPr="002268C5">
        <w:rPr>
          <w:rFonts w:ascii="Gill Sans MT Condensed" w:eastAsia="Comic Sans MS" w:hAnsi="Gill Sans MT Condensed" w:cs="Comic Sans MS"/>
          <w:sz w:val="24"/>
          <w:szCs w:val="24"/>
        </w:rPr>
        <w:t>ermine lorsqu’elle a recopié tous les éléments de R et de P</w:t>
      </w:r>
    </w:p>
    <w:p w:rsidR="007F5B27" w:rsidRDefault="007F5B27" w:rsidP="007F5B27">
      <w:pPr>
        <w:rPr>
          <w:rFonts w:ascii="Gill Sans MT Condensed" w:eastAsia="Comic Sans MS" w:hAnsi="Gill Sans MT Condensed" w:cs="Comic Sans MS"/>
          <w:sz w:val="22"/>
          <w:szCs w:val="22"/>
        </w:rPr>
      </w:pPr>
      <w:r>
        <w:rPr>
          <w:rFonts w:ascii="Gill Sans MT Condensed" w:eastAsia="Comic Sans MS" w:hAnsi="Gill Sans MT Condensed" w:cs="Comic Sans MS"/>
          <w:sz w:val="22"/>
          <w:szCs w:val="22"/>
        </w:rPr>
        <w:t>Sinon T[ k] = R[ j] ; j = j + 1 ;</w:t>
      </w:r>
    </w:p>
    <w:p w:rsidR="007F5B27" w:rsidRDefault="007F5B27" w:rsidP="009901BA">
      <w:pPr>
        <w:rPr>
          <w:rFonts w:ascii="Gill Sans MT Condensed" w:eastAsia="Comic Sans MS" w:hAnsi="Gill Sans MT Condensed" w:cs="Comic Sans MS"/>
          <w:sz w:val="22"/>
          <w:szCs w:val="22"/>
        </w:rPr>
      </w:pPr>
      <w:r>
        <w:rPr>
          <w:rFonts w:ascii="Gill Sans MT Condensed" w:eastAsia="Comic Sans MS" w:hAnsi="Gill Sans MT Condensed" w:cs="Comic Sans MS"/>
          <w:sz w:val="22"/>
          <w:szCs w:val="22"/>
        </w:rPr>
        <w:t xml:space="preserve"> </w:t>
      </w:r>
    </w:p>
    <w:p w:rsidR="007F5B27" w:rsidRDefault="007F5B27" w:rsidP="009901BA">
      <w:pPr>
        <w:rPr>
          <w:rFonts w:ascii="Gill Sans MT Condensed" w:eastAsia="Comic Sans MS" w:hAnsi="Gill Sans MT Condensed" w:cs="Comic Sans MS"/>
          <w:sz w:val="22"/>
          <w:szCs w:val="22"/>
        </w:rPr>
      </w:pPr>
      <w:r>
        <w:rPr>
          <w:rFonts w:ascii="Gill Sans MT Condensed" w:eastAsia="Comic Sans MS" w:hAnsi="Gill Sans MT Condensed" w:cs="Comic Sans MS"/>
          <w:sz w:val="22"/>
          <w:szCs w:val="22"/>
        </w:rPr>
        <w:t>Devient</w:t>
      </w:r>
    </w:p>
    <w:p w:rsidR="007F5B27" w:rsidRDefault="007F5B27" w:rsidP="007F5B27">
      <w:pPr>
        <w:rPr>
          <w:rFonts w:ascii="Gill Sans MT Condensed" w:eastAsia="Comic Sans MS" w:hAnsi="Gill Sans MT Condensed" w:cs="Comic Sans MS"/>
          <w:sz w:val="22"/>
          <w:szCs w:val="22"/>
        </w:rPr>
      </w:pPr>
      <w:r>
        <w:rPr>
          <w:rFonts w:ascii="Gill Sans MT Condensed" w:eastAsia="Comic Sans MS" w:hAnsi="Gill Sans MT Condensed" w:cs="Comic Sans MS"/>
          <w:sz w:val="22"/>
          <w:szCs w:val="22"/>
        </w:rPr>
        <w:t>//fixer j et i a 1</w:t>
      </w:r>
    </w:p>
    <w:p w:rsidR="007F5B27" w:rsidRPr="002268C5" w:rsidRDefault="007F5B27" w:rsidP="007F5B27">
      <w:pPr>
        <w:rPr>
          <w:rFonts w:ascii="Gill Sans MT Condensed" w:eastAsia="Comic Sans MS" w:hAnsi="Gill Sans MT Condensed" w:cs="Comic Sans MS"/>
          <w:sz w:val="24"/>
          <w:szCs w:val="24"/>
        </w:rPr>
      </w:pPr>
      <w:r>
        <w:rPr>
          <w:rFonts w:ascii="Gill Sans MT Condensed" w:eastAsia="Comic Sans MS" w:hAnsi="Gill Sans MT Condensed" w:cs="Comic Sans MS"/>
          <w:sz w:val="22"/>
          <w:szCs w:val="22"/>
        </w:rPr>
        <w:t>J=1 ; i =1 </w:t>
      </w:r>
      <w:r w:rsidRPr="002268C5">
        <w:rPr>
          <w:rFonts w:ascii="Gill Sans MT Condensed" w:eastAsia="Comic Sans MS" w:hAnsi="Gill Sans MT Condensed" w:cs="Comic Sans MS"/>
          <w:sz w:val="24"/>
          <w:szCs w:val="24"/>
        </w:rPr>
        <w:t xml:space="preserve">;// i  indice du plus </w:t>
      </w:r>
      <w:r>
        <w:rPr>
          <w:rFonts w:ascii="Gill Sans MT Condensed" w:eastAsia="Comic Sans MS" w:hAnsi="Gill Sans MT Condensed" w:cs="Comic Sans MS"/>
          <w:sz w:val="24"/>
          <w:szCs w:val="24"/>
        </w:rPr>
        <w:t>grand</w:t>
      </w:r>
      <w:r w:rsidRPr="002268C5">
        <w:rPr>
          <w:rFonts w:ascii="Gill Sans MT Condensed" w:eastAsia="Comic Sans MS" w:hAnsi="Gill Sans MT Condensed" w:cs="Comic Sans MS"/>
          <w:sz w:val="24"/>
          <w:szCs w:val="24"/>
        </w:rPr>
        <w:t xml:space="preserve"> élément restant dans P De même pour j dans R</w:t>
      </w:r>
    </w:p>
    <w:p w:rsidR="007F5B27" w:rsidRDefault="007F5B27" w:rsidP="007F5B27">
      <w:pPr>
        <w:rPr>
          <w:rFonts w:ascii="Gill Sans MT Condensed" w:eastAsia="Comic Sans MS" w:hAnsi="Gill Sans MT Condensed" w:cs="Comic Sans MS"/>
          <w:sz w:val="22"/>
          <w:szCs w:val="22"/>
        </w:rPr>
      </w:pPr>
      <w:r>
        <w:rPr>
          <w:rFonts w:ascii="Gill Sans MT Condensed" w:eastAsia="Comic Sans MS" w:hAnsi="Gill Sans MT Condensed" w:cs="Comic Sans MS"/>
          <w:sz w:val="22"/>
          <w:szCs w:val="22"/>
        </w:rPr>
        <w:t>Pour k&lt;- n1 a n2</w:t>
      </w:r>
    </w:p>
    <w:p w:rsidR="007F5B27" w:rsidRDefault="007F5B27" w:rsidP="007F5B27">
      <w:pPr>
        <w:rPr>
          <w:rFonts w:ascii="Gill Sans MT Condensed" w:eastAsia="Comic Sans MS" w:hAnsi="Gill Sans MT Condensed" w:cs="Comic Sans MS"/>
          <w:sz w:val="22"/>
          <w:szCs w:val="22"/>
        </w:rPr>
      </w:pPr>
      <w:r>
        <w:rPr>
          <w:rFonts w:ascii="Gill Sans MT Condensed" w:eastAsia="Comic Sans MS" w:hAnsi="Gill Sans MT Condensed" w:cs="Comic Sans MS"/>
          <w:sz w:val="22"/>
          <w:szCs w:val="22"/>
        </w:rPr>
        <w:t>Faire :</w:t>
      </w:r>
    </w:p>
    <w:p w:rsidR="007F5B27" w:rsidRDefault="007F5B27" w:rsidP="007F5B27">
      <w:pPr>
        <w:rPr>
          <w:rFonts w:ascii="Gill Sans MT Condensed" w:eastAsia="Comic Sans MS" w:hAnsi="Gill Sans MT Condensed" w:cs="Comic Sans MS"/>
          <w:sz w:val="22"/>
          <w:szCs w:val="22"/>
        </w:rPr>
      </w:pPr>
      <w:r>
        <w:rPr>
          <w:rFonts w:ascii="Gill Sans MT Condensed" w:eastAsia="Comic Sans MS" w:hAnsi="Gill Sans MT Condensed" w:cs="Comic Sans MS"/>
          <w:sz w:val="22"/>
          <w:szCs w:val="22"/>
        </w:rPr>
        <w:t xml:space="preserve">   Si P[i]  </w:t>
      </w:r>
      <w:r>
        <w:rPr>
          <w:rFonts w:ascii="Gill Sans MT Condensed" w:eastAsia="Comic Sans MS" w:hAnsi="Gill Sans MT Condensed" w:cs="Comic Sans MS"/>
          <w:sz w:val="22"/>
          <w:szCs w:val="22"/>
        </w:rPr>
        <w:t>&gt;=</w:t>
      </w:r>
      <w:r>
        <w:rPr>
          <w:rFonts w:ascii="Gill Sans MT Condensed" w:eastAsia="Comic Sans MS" w:hAnsi="Gill Sans MT Condensed" w:cs="Comic Sans MS"/>
          <w:sz w:val="22"/>
          <w:szCs w:val="22"/>
        </w:rPr>
        <w:t xml:space="preserve">  R[ j] alors  T[ k] = P[ i ] ; i = i + 1 </w:t>
      </w:r>
      <w:r w:rsidRPr="002268C5">
        <w:rPr>
          <w:rFonts w:ascii="Gill Sans MT Condensed" w:eastAsia="Comic Sans MS" w:hAnsi="Gill Sans MT Condensed" w:cs="Comic Sans MS"/>
          <w:sz w:val="24"/>
          <w:szCs w:val="24"/>
        </w:rPr>
        <w:t xml:space="preserve">;//chaque itération recopie le plus petit l’élément restant a l’emplacement //suivant dans  T , elle se </w:t>
      </w:r>
      <w:r>
        <w:rPr>
          <w:rFonts w:ascii="Gill Sans MT Condensed" w:eastAsia="Comic Sans MS" w:hAnsi="Gill Sans MT Condensed" w:cs="Comic Sans MS"/>
          <w:sz w:val="24"/>
          <w:szCs w:val="24"/>
        </w:rPr>
        <w:t>t</w:t>
      </w:r>
      <w:bookmarkStart w:id="0" w:name="_GoBack"/>
      <w:bookmarkEnd w:id="0"/>
      <w:r w:rsidRPr="002268C5">
        <w:rPr>
          <w:rFonts w:ascii="Gill Sans MT Condensed" w:eastAsia="Comic Sans MS" w:hAnsi="Gill Sans MT Condensed" w:cs="Comic Sans MS"/>
          <w:sz w:val="24"/>
          <w:szCs w:val="24"/>
        </w:rPr>
        <w:t>ermine lorsqu’elle a recopié tous les éléments de R et de P</w:t>
      </w:r>
    </w:p>
    <w:p w:rsidR="007F5B27" w:rsidRDefault="007F5B27" w:rsidP="007F5B27">
      <w:pPr>
        <w:rPr>
          <w:rFonts w:ascii="Gill Sans MT Condensed" w:eastAsia="Comic Sans MS" w:hAnsi="Gill Sans MT Condensed" w:cs="Comic Sans MS"/>
          <w:sz w:val="22"/>
          <w:szCs w:val="22"/>
        </w:rPr>
      </w:pPr>
      <w:r>
        <w:rPr>
          <w:rFonts w:ascii="Gill Sans MT Condensed" w:eastAsia="Comic Sans MS" w:hAnsi="Gill Sans MT Condensed" w:cs="Comic Sans MS"/>
          <w:sz w:val="22"/>
          <w:szCs w:val="22"/>
        </w:rPr>
        <w:t>Sinon T[ k] = R[ j] ; j = j + 1 ;</w:t>
      </w:r>
    </w:p>
    <w:p w:rsidR="009901BA" w:rsidRPr="00387393" w:rsidRDefault="007F5B27" w:rsidP="009901BA">
      <w:pPr>
        <w:rPr>
          <w:rFonts w:ascii="Gill Sans MT Condensed" w:eastAsia="Comic Sans MS" w:hAnsi="Gill Sans MT Condensed" w:cs="Comic Sans MS"/>
          <w:sz w:val="22"/>
          <w:szCs w:val="22"/>
        </w:rPr>
      </w:pPr>
      <w:r>
        <w:rPr>
          <w:rFonts w:ascii="Gill Sans MT Condensed" w:eastAsia="Comic Sans MS" w:hAnsi="Gill Sans MT Condensed" w:cs="Comic Sans MS"/>
          <w:sz w:val="22"/>
          <w:szCs w:val="22"/>
        </w:rPr>
        <w:t>*/</w:t>
      </w:r>
    </w:p>
    <w:p w:rsidR="009901BA" w:rsidRPr="006B2929" w:rsidRDefault="009901BA" w:rsidP="009901BA">
      <w:pPr>
        <w:rPr>
          <w:rFonts w:ascii="Gill Sans MT Condensed" w:hAnsi="Gill Sans MT Condensed"/>
          <w:color w:val="262626" w:themeColor="accent6" w:themeShade="80"/>
          <w:sz w:val="22"/>
          <w:szCs w:val="22"/>
        </w:rPr>
      </w:pPr>
    </w:p>
    <w:p w:rsidR="00E06CF8" w:rsidRPr="00387393" w:rsidRDefault="00E06CF8" w:rsidP="00E06CF8">
      <w:pPr>
        <w:pStyle w:val="Paragraphedeliste"/>
        <w:numPr>
          <w:ilvl w:val="2"/>
          <w:numId w:val="7"/>
        </w:numPr>
        <w:rPr>
          <w:rFonts w:ascii="Gill Sans MT Condensed" w:hAnsi="Gill Sans MT Condensed"/>
          <w:color w:val="000000" w:themeColor="text1"/>
          <w:sz w:val="22"/>
          <w:szCs w:val="22"/>
          <w:u w:val="single"/>
        </w:rPr>
      </w:pPr>
      <w:r w:rsidRPr="00387393">
        <w:rPr>
          <w:rFonts w:ascii="Gill Sans MT Condensed" w:hAnsi="Gill Sans MT Condensed"/>
          <w:color w:val="000000" w:themeColor="text1"/>
          <w:sz w:val="22"/>
          <w:szCs w:val="22"/>
          <w:u w:val="single"/>
        </w:rPr>
        <w:t>Procédures et fonctions concernant la partie matrice</w:t>
      </w:r>
    </w:p>
    <w:p w:rsidR="00E06CF8" w:rsidRPr="00387393" w:rsidRDefault="00E06CF8" w:rsidP="00E06CF8">
      <w:pPr>
        <w:rPr>
          <w:rFonts w:ascii="Gill Sans MT Condensed" w:hAnsi="Gill Sans MT Condensed"/>
          <w:sz w:val="22"/>
          <w:szCs w:val="22"/>
          <w:u w:val="single"/>
        </w:rPr>
      </w:pPr>
      <w:r w:rsidRPr="00387393">
        <w:rPr>
          <w:rFonts w:ascii="Gill Sans MT Condensed" w:hAnsi="Gill Sans MT Condensed"/>
          <w:sz w:val="22"/>
          <w:szCs w:val="22"/>
        </w:rPr>
        <w:t xml:space="preserve">        </w:t>
      </w:r>
      <w:r w:rsidRPr="00387393">
        <w:rPr>
          <w:rFonts w:ascii="Gill Sans MT Condensed" w:hAnsi="Gill Sans MT Condensed"/>
          <w:sz w:val="22"/>
          <w:szCs w:val="22"/>
          <w:u w:val="single"/>
        </w:rPr>
        <w:t>4-1-2-1 Tri pour une matrice d’entier</w:t>
      </w:r>
    </w:p>
    <w:p w:rsidR="00E06CF8" w:rsidRPr="00387393" w:rsidRDefault="00E06CF8" w:rsidP="00E06CF8">
      <w:pPr>
        <w:ind w:left="2023"/>
        <w:rPr>
          <w:rFonts w:ascii="Gill Sans MT Condensed" w:hAnsi="Gill Sans MT Condensed"/>
          <w:sz w:val="22"/>
          <w:szCs w:val="22"/>
        </w:rPr>
      </w:pPr>
      <w:r w:rsidRPr="00387393">
        <w:rPr>
          <w:rFonts w:ascii="Gill Sans MT Condensed" w:hAnsi="Gill Sans MT Condensed"/>
          <w:sz w:val="22"/>
          <w:szCs w:val="22"/>
          <w:u w:val="single"/>
        </w:rPr>
        <w:t xml:space="preserve">4-1-2-1-I. </w:t>
      </w:r>
      <w:r w:rsidRPr="00387393">
        <w:rPr>
          <w:rFonts w:ascii="Gill Sans MT Condensed" w:hAnsi="Gill Sans MT Condensed"/>
          <w:sz w:val="22"/>
          <w:szCs w:val="22"/>
        </w:rPr>
        <w:t>Tri ligne par ligne</w:t>
      </w:r>
    </w:p>
    <w:p w:rsidR="00387393" w:rsidRPr="00387393" w:rsidRDefault="00387393" w:rsidP="00387393">
      <w:pPr>
        <w:rPr>
          <w:rFonts w:ascii="Gill Sans MT Condensed" w:eastAsia="Comic Sans MS" w:hAnsi="Gill Sans MT Condensed" w:cs="Comic Sans MS"/>
          <w:b/>
          <w:bCs/>
          <w:sz w:val="22"/>
          <w:szCs w:val="22"/>
        </w:rPr>
      </w:pPr>
    </w:p>
    <w:p w:rsidR="00387393" w:rsidRPr="00387393" w:rsidRDefault="00387393" w:rsidP="00387393">
      <w:pPr>
        <w:rPr>
          <w:rFonts w:ascii="Gill Sans MT Condensed" w:eastAsia="Comic Sans MS" w:hAnsi="Gill Sans MT Condensed" w:cs="Comic Sans MS"/>
          <w:b/>
          <w:bCs/>
          <w:color w:val="3C91F9"/>
          <w:sz w:val="22"/>
          <w:szCs w:val="22"/>
        </w:rPr>
      </w:pPr>
      <w:r w:rsidRPr="00387393">
        <w:rPr>
          <w:rFonts w:ascii="Gill Sans MT Condensed" w:eastAsia="Comic Sans MS" w:hAnsi="Gill Sans MT Condensed" w:cs="Comic Sans MS"/>
          <w:b/>
          <w:bCs/>
          <w:color w:val="3C91F9"/>
          <w:sz w:val="22"/>
          <w:szCs w:val="22"/>
        </w:rPr>
        <w:t>//---------------fonction qui convertit une matrice en un tableau------------------------</w:t>
      </w:r>
      <w:r w:rsidRPr="00387393">
        <w:rPr>
          <w:rFonts w:ascii="Gill Sans MT Condensed" w:eastAsia="Comic Sans MS" w:hAnsi="Gill Sans MT Condensed" w:cs="Comic Sans MS"/>
          <w:b/>
          <w:bCs/>
          <w:color w:val="3C91F9"/>
          <w:sz w:val="22"/>
          <w:szCs w:val="22"/>
        </w:rPr>
        <w:tab/>
      </w:r>
      <w:r w:rsidRPr="00387393">
        <w:rPr>
          <w:rFonts w:ascii="Gill Sans MT Condensed" w:eastAsia="Comic Sans MS" w:hAnsi="Gill Sans MT Condensed" w:cs="Comic Sans MS"/>
          <w:b/>
          <w:bCs/>
          <w:color w:val="3C91F9"/>
          <w:sz w:val="22"/>
          <w:szCs w:val="22"/>
        </w:rPr>
        <w:tab/>
      </w:r>
    </w:p>
    <w:p w:rsidR="00387393" w:rsidRPr="00387393" w:rsidRDefault="00387393" w:rsidP="00387393">
      <w:pPr>
        <w:rPr>
          <w:rFonts w:ascii="Gill Sans MT Condensed" w:eastAsia="Comic Sans MS" w:hAnsi="Gill Sans MT Condensed" w:cs="Comic Sans MS"/>
          <w:b/>
          <w:bCs/>
          <w:sz w:val="22"/>
          <w:szCs w:val="22"/>
        </w:rPr>
      </w:pPr>
      <w:r w:rsidRPr="00387393">
        <w:rPr>
          <w:rFonts w:ascii="Gill Sans MT Condensed" w:eastAsia="Comic Sans MS" w:hAnsi="Gill Sans MT Condensed" w:cs="Comic Sans MS"/>
          <w:b/>
          <w:bCs/>
          <w:sz w:val="22"/>
          <w:szCs w:val="22"/>
        </w:rPr>
        <w:t>procedure convertMatToTab(E\ mat:^^entier,E\s tab:^entier,E\n:entier,E\m:entier )</w:t>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w:t>
      </w:r>
      <w:r w:rsidRPr="00387393">
        <w:rPr>
          <w:rFonts w:ascii="Gill Sans MT Condensed" w:eastAsia="Comic Sans MS" w:hAnsi="Gill Sans MT Condensed" w:cs="Comic Sans MS"/>
          <w:sz w:val="22"/>
          <w:szCs w:val="22"/>
        </w:rPr>
        <w:tab/>
        <w:t>var  i,j; k=(n*m)-1:entier;</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debut</w:t>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pour i &lt;- n-1 a 0 pas(i--)</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faire </w:t>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pour j&lt;-m-1 a 0 pas (j--)</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faire tab[k]&lt;-mat[i][j]</w:t>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k--;</w:t>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fait ;</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fait;</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fin;</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b/>
          <w:bCs/>
          <w:sz w:val="22"/>
          <w:szCs w:val="22"/>
        </w:rPr>
      </w:pPr>
    </w:p>
    <w:p w:rsidR="00387393" w:rsidRPr="00387393" w:rsidRDefault="00387393" w:rsidP="00387393">
      <w:pPr>
        <w:rPr>
          <w:rFonts w:ascii="Gill Sans MT Condensed" w:eastAsia="Comic Sans MS" w:hAnsi="Gill Sans MT Condensed" w:cs="Comic Sans MS"/>
          <w:b/>
          <w:bCs/>
          <w:color w:val="3C91F9"/>
          <w:sz w:val="22"/>
          <w:szCs w:val="22"/>
        </w:rPr>
      </w:pPr>
      <w:r w:rsidRPr="00387393">
        <w:rPr>
          <w:rFonts w:ascii="Gill Sans MT Condensed" w:eastAsia="Comic Sans MS" w:hAnsi="Gill Sans MT Condensed" w:cs="Comic Sans MS"/>
          <w:b/>
          <w:bCs/>
          <w:color w:val="3C91F9"/>
          <w:sz w:val="22"/>
          <w:szCs w:val="22"/>
        </w:rPr>
        <w:t>//----------------fonction qui convertit un tableau en une matrice-----------------------</w:t>
      </w:r>
      <w:r w:rsidRPr="00387393">
        <w:rPr>
          <w:rFonts w:ascii="Gill Sans MT Condensed" w:eastAsia="Comic Sans MS" w:hAnsi="Gill Sans MT Condensed" w:cs="Comic Sans MS"/>
          <w:b/>
          <w:bCs/>
          <w:color w:val="3C91F9"/>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b/>
          <w:bCs/>
          <w:sz w:val="22"/>
          <w:szCs w:val="22"/>
        </w:rPr>
        <w:t>procedure convertTabToMat(E\smat:^^entier, E\t:^entier ,E\n:entier,E\m:entier)</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w:t>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var   i,j,k:entier;</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debut</w:t>
      </w:r>
      <w:r w:rsidRPr="00387393">
        <w:rPr>
          <w:rFonts w:ascii="Gill Sans MT Condensed" w:eastAsia="Comic Sans MS" w:hAnsi="Gill Sans MT Condensed" w:cs="Comic Sans MS"/>
          <w:sz w:val="22"/>
          <w:szCs w:val="22"/>
        </w:rPr>
        <w:tab/>
        <w:t>k&lt;-(n*m)-1 ;</w:t>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pour i &lt;- n-1 0 pas(i--)</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faire  </w:t>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pour j &lt;-m-1 a 0 pas (j--)</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faire </w:t>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mat[i][j]=t[k]; k--;</w:t>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fait;</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 xml:space="preserve">     fait; </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fin;</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w:t>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b/>
          <w:bCs/>
          <w:color w:val="3C91F9"/>
          <w:sz w:val="22"/>
          <w:szCs w:val="22"/>
        </w:rPr>
      </w:pPr>
      <w:r w:rsidRPr="00387393">
        <w:rPr>
          <w:rFonts w:ascii="Gill Sans MT Condensed" w:eastAsia="Comic Sans MS" w:hAnsi="Gill Sans MT Condensed" w:cs="Comic Sans MS"/>
          <w:b/>
          <w:bCs/>
          <w:color w:val="3C91F9"/>
          <w:sz w:val="22"/>
          <w:szCs w:val="22"/>
        </w:rPr>
        <w:t>//-----------------fonction qui affiche une matrice d'entier-----------------------------</w:t>
      </w:r>
    </w:p>
    <w:p w:rsidR="00387393" w:rsidRPr="00387393" w:rsidRDefault="00387393" w:rsidP="00387393">
      <w:pPr>
        <w:rPr>
          <w:rFonts w:ascii="Gill Sans MT Condensed" w:eastAsia="Comic Sans MS" w:hAnsi="Gill Sans MT Condensed" w:cs="Comic Sans MS"/>
          <w:b/>
          <w:bCs/>
          <w:sz w:val="22"/>
          <w:szCs w:val="22"/>
        </w:rPr>
      </w:pPr>
      <w:r w:rsidRPr="00387393">
        <w:rPr>
          <w:rFonts w:ascii="Gill Sans MT Condensed" w:eastAsia="Comic Sans MS" w:hAnsi="Gill Sans MT Condensed" w:cs="Comic Sans MS"/>
          <w:b/>
          <w:bCs/>
          <w:sz w:val="22"/>
          <w:szCs w:val="22"/>
        </w:rPr>
        <w:t>procedure afficheMatINT(E\Mat:^^entier,E\n:entier,E\m:entier)</w:t>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w:t>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var</w:t>
      </w:r>
      <w:r w:rsidRPr="00387393">
        <w:rPr>
          <w:rFonts w:ascii="Gill Sans MT Condensed" w:eastAsia="Comic Sans MS" w:hAnsi="Gill Sans MT Condensed" w:cs="Comic Sans MS"/>
          <w:sz w:val="22"/>
          <w:szCs w:val="22"/>
        </w:rPr>
        <w:tab/>
        <w:t>i:entier;</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debut</w:t>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printf("\n\t\t              Affichage\n");</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pour &lt;- i=0 n-1 faire</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affiche(Mat[i], m);</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w:t>
      </w:r>
      <w:r w:rsidRPr="00387393">
        <w:rPr>
          <w:rFonts w:ascii="Gill Sans MT Condensed" w:eastAsia="Comic Sans MS" w:hAnsi="Gill Sans MT Condensed" w:cs="Comic Sans MS"/>
          <w:sz w:val="22"/>
          <w:szCs w:val="22"/>
        </w:rPr>
        <w:tab/>
        <w:t xml:space="preserve">printf("\n"); </w:t>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fait;</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fin;</w:t>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w:t>
      </w:r>
    </w:p>
    <w:p w:rsidR="00387393" w:rsidRPr="00387393" w:rsidRDefault="00387393" w:rsidP="00387393">
      <w:pPr>
        <w:rPr>
          <w:rFonts w:ascii="Gill Sans MT Condensed" w:eastAsia="Comic Sans MS" w:hAnsi="Gill Sans MT Condensed" w:cs="Comic Sans MS"/>
          <w:sz w:val="22"/>
          <w:szCs w:val="22"/>
        </w:rPr>
      </w:pPr>
    </w:p>
    <w:p w:rsidR="00387393" w:rsidRPr="00387393" w:rsidRDefault="00387393" w:rsidP="00387393">
      <w:pPr>
        <w:rPr>
          <w:rFonts w:ascii="Gill Sans MT Condensed" w:eastAsia="Comic Sans MS" w:hAnsi="Gill Sans MT Condensed" w:cs="Comic Sans MS"/>
          <w:b/>
          <w:bCs/>
          <w:color w:val="3C91F9"/>
          <w:sz w:val="22"/>
          <w:szCs w:val="22"/>
        </w:rPr>
      </w:pPr>
      <w:r w:rsidRPr="00387393">
        <w:rPr>
          <w:rFonts w:ascii="Gill Sans MT Condensed" w:eastAsia="Comic Sans MS" w:hAnsi="Gill Sans MT Condensed" w:cs="Comic Sans MS"/>
          <w:b/>
          <w:bCs/>
          <w:color w:val="3C91F9"/>
          <w:sz w:val="22"/>
          <w:szCs w:val="22"/>
        </w:rPr>
        <w:t>//-----------------fonction pour saisir une matrice d'entier-----------------------------</w:t>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b/>
          <w:bCs/>
          <w:sz w:val="22"/>
          <w:szCs w:val="22"/>
        </w:rPr>
        <w:t>procedure saisirMatINT(E\S Mat:^^entier,E\n:entier,E\m:entier)</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w:t>
      </w:r>
      <w:r w:rsidRPr="00387393">
        <w:rPr>
          <w:rFonts w:ascii="Gill Sans MT Condensed" w:eastAsia="Comic Sans MS" w:hAnsi="Gill Sans MT Condensed" w:cs="Comic Sans MS"/>
          <w:sz w:val="22"/>
          <w:szCs w:val="22"/>
        </w:rPr>
        <w:tab/>
        <w:t>var</w:t>
      </w:r>
      <w:r w:rsidRPr="00387393">
        <w:rPr>
          <w:rFonts w:ascii="Gill Sans MT Condensed" w:eastAsia="Comic Sans MS" w:hAnsi="Gill Sans MT Condensed" w:cs="Comic Sans MS"/>
          <w:sz w:val="22"/>
          <w:szCs w:val="22"/>
        </w:rPr>
        <w:tab/>
        <w:t>i,j:entier ;</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debut</w:t>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printf("\n \t\t\t\t veuillez remplir la matrice\n");</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pour i &lt;- 0 n-1 faire</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pour &lt;- j=0 a m-1 faire</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printf("  Matrice[%d][%d] : ", i, j);</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w:t>
      </w:r>
      <w:r w:rsidRPr="00387393">
        <w:rPr>
          <w:rFonts w:ascii="Gill Sans MT Condensed" w:eastAsia="Comic Sans MS" w:hAnsi="Gill Sans MT Condensed" w:cs="Comic Sans MS"/>
          <w:sz w:val="22"/>
          <w:szCs w:val="22"/>
        </w:rPr>
        <w:tab/>
        <w:t>scanf("%d",&amp;Mat[i][j]);</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w:t>
      </w:r>
      <w:r w:rsidRPr="00387393">
        <w:rPr>
          <w:rFonts w:ascii="Gill Sans MT Condensed" w:eastAsia="Comic Sans MS" w:hAnsi="Gill Sans MT Condensed" w:cs="Comic Sans MS"/>
          <w:sz w:val="22"/>
          <w:szCs w:val="22"/>
        </w:rPr>
        <w:tab/>
        <w:t>fait;</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fait;</w:t>
      </w:r>
    </w:p>
    <w:p w:rsidR="00A439FC" w:rsidRPr="00387393" w:rsidRDefault="00387393" w:rsidP="000F5B18">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fin;}</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A439FC" w:rsidRPr="00387393" w:rsidRDefault="00A439FC" w:rsidP="00A439FC">
      <w:pPr>
        <w:rPr>
          <w:rFonts w:ascii="Gill Sans MT Condensed" w:eastAsia="Comic Sans MS" w:hAnsi="Gill Sans MT Condensed" w:cs="Comic Sans MS"/>
          <w:b/>
          <w:bCs/>
          <w:color w:val="3C91F9"/>
          <w:sz w:val="22"/>
          <w:szCs w:val="22"/>
        </w:rPr>
      </w:pPr>
      <w:r w:rsidRPr="00387393">
        <w:rPr>
          <w:rFonts w:ascii="Gill Sans MT Condensed" w:eastAsia="Comic Sans MS" w:hAnsi="Gill Sans MT Condensed" w:cs="Comic Sans MS"/>
          <w:b/>
          <w:bCs/>
          <w:color w:val="3C91F9"/>
          <w:sz w:val="22"/>
          <w:szCs w:val="22"/>
        </w:rPr>
        <w:t>//-----------------TRI INSERTION MATRICE Croissant--------------------------------------------</w:t>
      </w:r>
    </w:p>
    <w:p w:rsidR="00A439FC" w:rsidRPr="00387393" w:rsidRDefault="00A439FC" w:rsidP="00A439FC">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b/>
          <w:bCs/>
          <w:sz w:val="22"/>
          <w:szCs w:val="22"/>
        </w:rPr>
        <w:t>procedure Tri_insertion_C_mat1(matt:^^entier,E\n:entier,E\m:entier)</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A439FC" w:rsidRPr="00387393" w:rsidRDefault="00A439FC" w:rsidP="00A439FC">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w:t>
      </w:r>
    </w:p>
    <w:p w:rsidR="00A439FC" w:rsidRPr="00387393" w:rsidRDefault="00A439FC" w:rsidP="00A439FC">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 xml:space="preserve">var  </w:t>
      </w:r>
      <w:r w:rsidRPr="00387393">
        <w:rPr>
          <w:rFonts w:ascii="Gill Sans MT Condensed" w:eastAsia="Comic Sans MS" w:hAnsi="Gill Sans MT Condensed" w:cs="Comic Sans MS"/>
          <w:sz w:val="22"/>
          <w:szCs w:val="22"/>
        </w:rPr>
        <w:tab/>
        <w:t>i:entier;</w:t>
      </w:r>
      <w:r w:rsidRPr="00387393">
        <w:rPr>
          <w:rFonts w:ascii="Gill Sans MT Condensed" w:eastAsia="Comic Sans MS" w:hAnsi="Gill Sans MT Condensed" w:cs="Comic Sans MS"/>
          <w:sz w:val="22"/>
          <w:szCs w:val="22"/>
        </w:rPr>
        <w:tab/>
        <w:t>mat:^^entier;</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A439FC" w:rsidRPr="00387393" w:rsidRDefault="00A439FC" w:rsidP="00A439FC">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debut</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A439FC" w:rsidRPr="00387393" w:rsidRDefault="00A439FC" w:rsidP="00A439FC">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mat &lt;- allouer( n * taillede(^mat));</w:t>
      </w:r>
      <w:r w:rsidRPr="00387393">
        <w:rPr>
          <w:rFonts w:ascii="Gill Sans MT Condensed" w:eastAsia="Comic Sans MS" w:hAnsi="Gill Sans MT Condensed" w:cs="Comic Sans MS"/>
          <w:sz w:val="22"/>
          <w:szCs w:val="22"/>
        </w:rPr>
        <w:tab/>
        <w:t>//allocation</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A439FC" w:rsidRPr="00387393" w:rsidRDefault="00A439FC" w:rsidP="00A439FC">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printf("\n");</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A439FC" w:rsidRPr="00387393" w:rsidRDefault="00A439FC" w:rsidP="00A439FC">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pour i &lt;- 0 a n-1 </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A439FC" w:rsidRPr="00387393" w:rsidRDefault="00A439FC" w:rsidP="00A439FC">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faire</w:t>
      </w:r>
      <w:r w:rsidRPr="00387393">
        <w:rPr>
          <w:rFonts w:ascii="Gill Sans MT Condensed" w:eastAsia="Comic Sans MS" w:hAnsi="Gill Sans MT Condensed" w:cs="Comic Sans MS"/>
          <w:sz w:val="22"/>
          <w:szCs w:val="22"/>
        </w:rPr>
        <w:tab/>
      </w:r>
    </w:p>
    <w:p w:rsidR="00A439FC" w:rsidRPr="00387393" w:rsidRDefault="00A439FC" w:rsidP="00A439FC">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printf("\n--------------Ligne %d:\n",i+1);</w:t>
      </w:r>
    </w:p>
    <w:p w:rsidR="00A439FC" w:rsidRPr="00387393" w:rsidRDefault="00A439FC" w:rsidP="00A439FC">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mat[i] &lt;- Tri_insertion_C(matt[i],m);</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A439FC" w:rsidRPr="00387393" w:rsidRDefault="00A439FC" w:rsidP="00A439FC">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fait</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A439FC" w:rsidRPr="00387393" w:rsidRDefault="00A439FC" w:rsidP="00A439FC">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printf("\n                           Affichage\n");</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A439FC" w:rsidRPr="00387393" w:rsidRDefault="00A439FC" w:rsidP="00A439FC">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pour i &lt;- 0 a n-1 faire</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A439FC" w:rsidRPr="00387393" w:rsidRDefault="00A439FC" w:rsidP="00A439FC">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affiche(mat[i], m);</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A439FC" w:rsidRPr="00387393" w:rsidRDefault="00A439FC" w:rsidP="00A439FC">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printf("\n");</w:t>
      </w:r>
    </w:p>
    <w:p w:rsidR="00A439FC" w:rsidRPr="00387393" w:rsidRDefault="00A439FC" w:rsidP="00A439FC">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fait;</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A439FC" w:rsidRPr="00387393" w:rsidRDefault="00A439FC" w:rsidP="00A439FC">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//free </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A439FC" w:rsidRPr="00387393" w:rsidRDefault="00A439FC" w:rsidP="00A439FC">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pour i &lt;- de 0 a n-1 faire</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A439FC" w:rsidRPr="00387393" w:rsidRDefault="00A439FC" w:rsidP="00A439FC">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liberer(mat[i]);</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A439FC" w:rsidRPr="00387393" w:rsidRDefault="00A439FC" w:rsidP="00A439FC">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fait ;</w:t>
      </w:r>
    </w:p>
    <w:p w:rsidR="00A439FC" w:rsidRPr="00387393" w:rsidRDefault="00A439FC" w:rsidP="00A439FC">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liberer(mat);</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A439FC" w:rsidRPr="00387393" w:rsidRDefault="00A439FC" w:rsidP="00A439FC">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fin;</w:t>
      </w:r>
    </w:p>
    <w:p w:rsidR="00A439FC" w:rsidRDefault="00A439FC" w:rsidP="00A439FC">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w:t>
      </w:r>
      <w:r>
        <w:rPr>
          <w:rFonts w:ascii="Gill Sans MT Condensed" w:eastAsia="Comic Sans MS" w:hAnsi="Gill Sans MT Condensed" w:cs="Comic Sans MS"/>
          <w:sz w:val="22"/>
          <w:szCs w:val="22"/>
        </w:rPr>
        <w:t>/*TRI insertion decroissant</w:t>
      </w:r>
    </w:p>
    <w:p w:rsidR="00A439FC" w:rsidRDefault="00A439FC" w:rsidP="00A439FC">
      <w:pPr>
        <w:rPr>
          <w:rFonts w:ascii="Gill Sans MT Condensed" w:eastAsia="Comic Sans MS" w:hAnsi="Gill Sans MT Condensed" w:cs="Comic Sans MS"/>
          <w:sz w:val="22"/>
          <w:szCs w:val="22"/>
        </w:rPr>
      </w:pPr>
      <w:r>
        <w:rPr>
          <w:rFonts w:ascii="Gill Sans MT Condensed" w:eastAsia="Comic Sans MS" w:hAnsi="Gill Sans MT Condensed" w:cs="Comic Sans MS"/>
          <w:sz w:val="22"/>
          <w:szCs w:val="22"/>
        </w:rPr>
        <w:t>Procedure Tri_insertion_D_mat1(E\matt ^^Entier, E\n : Entier,E\m : Entier)</w:t>
      </w:r>
    </w:p>
    <w:p w:rsidR="00A439FC" w:rsidRPr="00387393" w:rsidRDefault="00A439FC" w:rsidP="00A439FC">
      <w:pPr>
        <w:rPr>
          <w:rFonts w:ascii="Gill Sans MT Condensed" w:eastAsia="Comic Sans MS" w:hAnsi="Gill Sans MT Condensed" w:cs="Comic Sans MS"/>
          <w:sz w:val="22"/>
          <w:szCs w:val="22"/>
        </w:rPr>
      </w:pPr>
      <w:r>
        <w:rPr>
          <w:rFonts w:ascii="Gill Sans MT Condensed" w:eastAsia="Comic Sans MS" w:hAnsi="Gill Sans MT Condensed" w:cs="Comic Sans MS"/>
          <w:sz w:val="22"/>
          <w:szCs w:val="22"/>
        </w:rPr>
        <w:t>Var  i ::entier ; mat ^^entier ; // le meme principe du tri par insertion croissant d’une matrice d’entier (ligne par ligne) sauf lors de l’affectation (</w:t>
      </w:r>
      <w:r w:rsidRPr="00387393">
        <w:rPr>
          <w:rFonts w:ascii="Gill Sans MT Condensed" w:eastAsia="Comic Sans MS" w:hAnsi="Gill Sans MT Condensed" w:cs="Comic Sans MS"/>
          <w:sz w:val="22"/>
          <w:szCs w:val="22"/>
        </w:rPr>
        <w:t>mat[i] &lt;- Tri_insertion_C(matt[i],m);</w:t>
      </w:r>
      <w:r>
        <w:rPr>
          <w:rFonts w:ascii="Gill Sans MT Condensed" w:eastAsia="Comic Sans MS" w:hAnsi="Gill Sans MT Condensed" w:cs="Comic Sans MS"/>
          <w:sz w:val="22"/>
          <w:szCs w:val="22"/>
        </w:rPr>
        <w:t>)devient (</w:t>
      </w:r>
      <w:r w:rsidRPr="00387393">
        <w:rPr>
          <w:rFonts w:ascii="Gill Sans MT Condensed" w:eastAsia="Comic Sans MS" w:hAnsi="Gill Sans MT Condensed" w:cs="Comic Sans MS"/>
          <w:sz w:val="22"/>
          <w:szCs w:val="22"/>
        </w:rPr>
        <w:t>mat</w:t>
      </w:r>
      <w:r>
        <w:rPr>
          <w:rFonts w:ascii="Gill Sans MT Condensed" w:eastAsia="Comic Sans MS" w:hAnsi="Gill Sans MT Condensed" w:cs="Comic Sans MS"/>
          <w:sz w:val="22"/>
          <w:szCs w:val="22"/>
        </w:rPr>
        <w:t>[i] &lt;- Tri_insertion_D(matt[i],m</w:t>
      </w:r>
      <w:r w:rsidRPr="00387393">
        <w:rPr>
          <w:rFonts w:ascii="Gill Sans MT Condensed" w:eastAsia="Comic Sans MS" w:hAnsi="Gill Sans MT Condensed" w:cs="Comic Sans MS"/>
          <w:sz w:val="22"/>
          <w:szCs w:val="22"/>
        </w:rPr>
        <w:t>);</w:t>
      </w:r>
      <w:r>
        <w:rPr>
          <w:rFonts w:ascii="Gill Sans MT Condensed" w:eastAsia="Comic Sans MS" w:hAnsi="Gill Sans MT Condensed" w:cs="Comic Sans MS"/>
          <w:sz w:val="22"/>
          <w:szCs w:val="22"/>
        </w:rPr>
        <w:t>)ie : appel au Tri_insertion_D d’un vecteur  // on tri ligne par ligne en considérant les lignes de la matrice des vecteurs*/</w:t>
      </w:r>
    </w:p>
    <w:p w:rsidR="00A439FC" w:rsidRPr="00387393" w:rsidRDefault="00A439FC" w:rsidP="00A439FC">
      <w:pPr>
        <w:rPr>
          <w:rFonts w:ascii="Gill Sans MT Condensed" w:eastAsia="Comic Sans MS" w:hAnsi="Gill Sans MT Condensed" w:cs="Comic Sans MS"/>
          <w:b/>
          <w:bCs/>
          <w:color w:val="3C91F9"/>
          <w:sz w:val="22"/>
          <w:szCs w:val="22"/>
        </w:rPr>
      </w:pPr>
      <w:r w:rsidRPr="00387393">
        <w:rPr>
          <w:rFonts w:ascii="Gill Sans MT Condensed" w:eastAsia="Comic Sans MS" w:hAnsi="Gill Sans MT Condensed" w:cs="Comic Sans MS"/>
          <w:b/>
          <w:bCs/>
          <w:color w:val="3C91F9"/>
          <w:sz w:val="22"/>
          <w:szCs w:val="22"/>
        </w:rPr>
        <w:t>//-----------------TRI SELECTION MATRICE croissant-------------------------------------------</w:t>
      </w:r>
    </w:p>
    <w:p w:rsidR="00A439FC" w:rsidRPr="00387393" w:rsidRDefault="00A439FC" w:rsidP="00A439FC">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b/>
          <w:bCs/>
          <w:sz w:val="22"/>
          <w:szCs w:val="22"/>
        </w:rPr>
        <w:t>procedure tri_selection1_mat1(E\ matt:^^entier,E/ n:entier ,E/m:entier)</w:t>
      </w:r>
      <w:r w:rsidRPr="00387393">
        <w:rPr>
          <w:rFonts w:ascii="Gill Sans MT Condensed" w:eastAsia="Comic Sans MS" w:hAnsi="Gill Sans MT Condensed" w:cs="Comic Sans MS"/>
          <w:b/>
          <w:bC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A439FC" w:rsidRPr="00387393" w:rsidRDefault="00A439FC" w:rsidP="00A439FC">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w:t>
      </w:r>
    </w:p>
    <w:p w:rsidR="00A439FC" w:rsidRPr="00387393" w:rsidRDefault="00A439FC" w:rsidP="00A439FC">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var</w:t>
      </w:r>
      <w:r w:rsidRPr="00387393">
        <w:rPr>
          <w:rFonts w:ascii="Gill Sans MT Condensed" w:eastAsia="Comic Sans MS" w:hAnsi="Gill Sans MT Condensed" w:cs="Comic Sans MS"/>
          <w:sz w:val="22"/>
          <w:szCs w:val="22"/>
        </w:rPr>
        <w:tab/>
        <w:t xml:space="preserve">   i:entier ;</w:t>
      </w:r>
      <w:r w:rsidRPr="00387393">
        <w:rPr>
          <w:rFonts w:ascii="Gill Sans MT Condensed" w:eastAsia="Comic Sans MS" w:hAnsi="Gill Sans MT Condensed" w:cs="Comic Sans MS"/>
          <w:sz w:val="22"/>
          <w:szCs w:val="22"/>
        </w:rPr>
        <w:tab/>
        <w:t xml:space="preserve">  mat:^^entier;</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A439FC" w:rsidRPr="00387393" w:rsidRDefault="00A439FC" w:rsidP="00A439FC">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debut</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//allocation</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A439FC" w:rsidRPr="00387393" w:rsidRDefault="00A439FC" w:rsidP="00A439FC">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mat &lt;- allouer( n *taillede(^ mat));</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A439FC" w:rsidRPr="00387393" w:rsidRDefault="00A439FC" w:rsidP="00A439FC">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 xml:space="preserve">    printf("\n");</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A439FC" w:rsidRPr="00387393" w:rsidRDefault="00A439FC" w:rsidP="00A439FC">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 xml:space="preserve">    pour i&lt;- 0 n-1</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A439FC" w:rsidRPr="00387393" w:rsidRDefault="00A439FC" w:rsidP="00A439FC">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faire</w:t>
      </w:r>
      <w:r w:rsidRPr="00387393">
        <w:rPr>
          <w:rFonts w:ascii="Gill Sans MT Condensed" w:eastAsia="Comic Sans MS" w:hAnsi="Gill Sans MT Condensed" w:cs="Comic Sans MS"/>
          <w:sz w:val="22"/>
          <w:szCs w:val="22"/>
        </w:rPr>
        <w:tab/>
      </w:r>
    </w:p>
    <w:p w:rsidR="00A439FC" w:rsidRPr="00387393" w:rsidRDefault="00A439FC" w:rsidP="00A439FC">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printf("\n--------------Ligne %d:\n",i+1);</w:t>
      </w:r>
    </w:p>
    <w:p w:rsidR="00A439FC" w:rsidRPr="00387393" w:rsidRDefault="00A439FC" w:rsidP="00A439FC">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mat[i] &lt;- tri_selection1(matt[i], m);</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A439FC" w:rsidRPr="00387393" w:rsidRDefault="00A439FC" w:rsidP="00A439FC">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 xml:space="preserve">    fait</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A439FC" w:rsidRPr="00387393" w:rsidRDefault="00A439FC" w:rsidP="00A439FC">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printf("\n                           Affichage\n");</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A439FC" w:rsidRPr="00387393" w:rsidRDefault="00A439FC" w:rsidP="00A439FC">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pour i &lt;- 0 n-1</w:t>
      </w:r>
    </w:p>
    <w:p w:rsidR="00A439FC" w:rsidRPr="00387393" w:rsidRDefault="00A439FC" w:rsidP="00A439FC">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faire</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A439FC" w:rsidRPr="00387393" w:rsidRDefault="00A439FC" w:rsidP="00A439FC">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affiche(mat[i], m);</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A439FC" w:rsidRPr="00387393" w:rsidRDefault="00A439FC" w:rsidP="00A439FC">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w:t>
      </w:r>
      <w:r w:rsidRPr="00387393">
        <w:rPr>
          <w:rFonts w:ascii="Gill Sans MT Condensed" w:eastAsia="Comic Sans MS" w:hAnsi="Gill Sans MT Condensed" w:cs="Comic Sans MS"/>
          <w:sz w:val="22"/>
          <w:szCs w:val="22"/>
        </w:rPr>
        <w:tab/>
        <w:t>printf("\n");</w:t>
      </w:r>
    </w:p>
    <w:p w:rsidR="00A439FC" w:rsidRPr="00387393" w:rsidRDefault="00A439FC" w:rsidP="00A439FC">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fait;</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A439FC" w:rsidRPr="00387393" w:rsidRDefault="00A439FC" w:rsidP="00A439FC">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//free </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A439FC" w:rsidRPr="00387393" w:rsidRDefault="00A439FC" w:rsidP="00A439FC">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pour i &lt;- 0 a n-1 </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A439FC" w:rsidRPr="00387393" w:rsidRDefault="00A439FC" w:rsidP="00A439FC">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faire </w:t>
      </w:r>
    </w:p>
    <w:p w:rsidR="00A439FC" w:rsidRPr="00387393" w:rsidRDefault="00A439FC" w:rsidP="00A439FC">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liberer(mat[i]);</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A439FC" w:rsidRPr="00387393" w:rsidRDefault="00A439FC" w:rsidP="00A439FC">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fait;</w:t>
      </w:r>
    </w:p>
    <w:p w:rsidR="00A439FC" w:rsidRPr="00387393" w:rsidRDefault="00A439FC" w:rsidP="00A439FC">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liberer(mat);</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A439FC" w:rsidRDefault="00A439FC" w:rsidP="000F5B18">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0F5B18">
        <w:rPr>
          <w:rFonts w:ascii="Gill Sans MT Condensed" w:eastAsia="Comic Sans MS" w:hAnsi="Gill Sans MT Condensed" w:cs="Comic Sans MS"/>
          <w:sz w:val="22"/>
          <w:szCs w:val="22"/>
        </w:rPr>
        <w:t>fin;</w:t>
      </w:r>
      <w:r w:rsidR="000F5B18">
        <w:rPr>
          <w:rFonts w:ascii="Gill Sans MT Condensed" w:eastAsia="Comic Sans MS" w:hAnsi="Gill Sans MT Condensed" w:cs="Comic Sans MS"/>
          <w:sz w:val="22"/>
          <w:szCs w:val="22"/>
        </w:rPr>
        <w:t>}</w:t>
      </w:r>
      <w:r>
        <w:rPr>
          <w:rFonts w:ascii="Gill Sans MT Condensed" w:eastAsia="Comic Sans MS" w:hAnsi="Gill Sans MT Condensed" w:cs="Comic Sans MS"/>
          <w:sz w:val="22"/>
          <w:szCs w:val="22"/>
        </w:rPr>
        <w:t>/*TRI selection decroissant</w:t>
      </w:r>
    </w:p>
    <w:p w:rsidR="00A439FC" w:rsidRDefault="00A439FC" w:rsidP="00A439FC">
      <w:pPr>
        <w:rPr>
          <w:rFonts w:ascii="Gill Sans MT Condensed" w:eastAsia="Comic Sans MS" w:hAnsi="Gill Sans MT Condensed" w:cs="Comic Sans MS"/>
          <w:sz w:val="22"/>
          <w:szCs w:val="22"/>
        </w:rPr>
      </w:pPr>
      <w:r>
        <w:rPr>
          <w:rFonts w:ascii="Gill Sans MT Condensed" w:eastAsia="Comic Sans MS" w:hAnsi="Gill Sans MT Condensed" w:cs="Comic Sans MS"/>
          <w:sz w:val="22"/>
          <w:szCs w:val="22"/>
        </w:rPr>
        <w:t>Procedure tri_selection_mat1(E\matt ^^Entier, E\n : Entier,E\m : Entier)</w:t>
      </w:r>
    </w:p>
    <w:p w:rsidR="00387393" w:rsidRDefault="00A439FC" w:rsidP="00A439FC">
      <w:pPr>
        <w:rPr>
          <w:rFonts w:ascii="Gill Sans MT Condensed" w:eastAsia="Comic Sans MS" w:hAnsi="Gill Sans MT Condensed" w:cs="Comic Sans MS"/>
          <w:sz w:val="22"/>
          <w:szCs w:val="22"/>
        </w:rPr>
      </w:pPr>
      <w:r>
        <w:rPr>
          <w:rFonts w:ascii="Gill Sans MT Condensed" w:eastAsia="Comic Sans MS" w:hAnsi="Gill Sans MT Condensed" w:cs="Comic Sans MS"/>
          <w:sz w:val="22"/>
          <w:szCs w:val="22"/>
        </w:rPr>
        <w:t>Var  i ::entier ; mat ^^entier ; // le meme principe du tri par selection croissant d’une matric d’entier (ligne par ligne) saus lors de l’affectation (</w:t>
      </w:r>
      <w:r w:rsidRPr="00387393">
        <w:rPr>
          <w:rFonts w:ascii="Gill Sans MT Condensed" w:eastAsia="Comic Sans MS" w:hAnsi="Gill Sans MT Condensed" w:cs="Comic Sans MS"/>
          <w:sz w:val="22"/>
          <w:szCs w:val="22"/>
        </w:rPr>
        <w:t>mat[i] &lt;- tri_selection1(matt[i], m);</w:t>
      </w:r>
      <w:r>
        <w:rPr>
          <w:rFonts w:ascii="Gill Sans MT Condensed" w:eastAsia="Comic Sans MS" w:hAnsi="Gill Sans MT Condensed" w:cs="Comic Sans MS"/>
          <w:sz w:val="22"/>
          <w:szCs w:val="22"/>
        </w:rPr>
        <w:t>) devient (</w:t>
      </w:r>
      <w:r w:rsidRPr="00387393">
        <w:rPr>
          <w:rFonts w:ascii="Gill Sans MT Condensed" w:eastAsia="Comic Sans MS" w:hAnsi="Gill Sans MT Condensed" w:cs="Comic Sans MS"/>
          <w:sz w:val="22"/>
          <w:szCs w:val="22"/>
        </w:rPr>
        <w:t>mat[i] &lt;- tri_selection</w:t>
      </w:r>
      <w:r>
        <w:rPr>
          <w:rFonts w:ascii="Gill Sans MT Condensed" w:eastAsia="Comic Sans MS" w:hAnsi="Gill Sans MT Condensed" w:cs="Comic Sans MS"/>
          <w:sz w:val="22"/>
          <w:szCs w:val="22"/>
        </w:rPr>
        <w:t>2</w:t>
      </w:r>
      <w:r w:rsidRPr="00387393">
        <w:rPr>
          <w:rFonts w:ascii="Gill Sans MT Condensed" w:eastAsia="Comic Sans MS" w:hAnsi="Gill Sans MT Condensed" w:cs="Comic Sans MS"/>
          <w:sz w:val="22"/>
          <w:szCs w:val="22"/>
        </w:rPr>
        <w:t>(matt[i], m);</w:t>
      </w:r>
      <w:r>
        <w:rPr>
          <w:rFonts w:ascii="Gill Sans MT Condensed" w:eastAsia="Comic Sans MS" w:hAnsi="Gill Sans MT Condensed" w:cs="Comic Sans MS"/>
          <w:sz w:val="22"/>
          <w:szCs w:val="22"/>
        </w:rPr>
        <w:t>) ie : appel au tri_selection2 d’un vecteur  // on tri ligne par ligne en considérant les lignes de la matrice des vacteurs*/</w:t>
      </w:r>
    </w:p>
    <w:p w:rsidR="000F5B18" w:rsidRPr="000F5B18" w:rsidRDefault="000F5B18" w:rsidP="000F5B18">
      <w:pPr>
        <w:rPr>
          <w:rFonts w:ascii="Gill Sans MT Condensed" w:eastAsia="Comic Sans MS" w:hAnsi="Gill Sans MT Condensed" w:cs="Comic Sans MS"/>
          <w:b/>
          <w:bCs/>
          <w:color w:val="3C91F9"/>
          <w:sz w:val="22"/>
          <w:szCs w:val="22"/>
        </w:rPr>
      </w:pPr>
      <w:r w:rsidRPr="000F5B18">
        <w:rPr>
          <w:rFonts w:ascii="Gill Sans MT Condensed" w:eastAsia="Comic Sans MS" w:hAnsi="Gill Sans MT Condensed" w:cs="Comic Sans MS"/>
          <w:b/>
          <w:bCs/>
          <w:color w:val="3C91F9"/>
          <w:sz w:val="22"/>
          <w:szCs w:val="22"/>
        </w:rPr>
        <w:t>//-----------------TRI Bulle MATRICE croissant-----------------------------------------------</w:t>
      </w:r>
    </w:p>
    <w:p w:rsidR="000F5B18" w:rsidRPr="000F5B18" w:rsidRDefault="000F5B18" w:rsidP="000F5B18">
      <w:pPr>
        <w:rPr>
          <w:rFonts w:ascii="Gill Sans MT Condensed" w:eastAsia="Comic Sans MS" w:hAnsi="Gill Sans MT Condensed" w:cs="Comic Sans MS"/>
          <w:sz w:val="22"/>
          <w:szCs w:val="22"/>
        </w:rPr>
      </w:pPr>
      <w:r w:rsidRPr="000F5B18">
        <w:rPr>
          <w:rFonts w:ascii="Gill Sans MT Condensed" w:eastAsia="Comic Sans MS" w:hAnsi="Gill Sans MT Condensed" w:cs="Comic Sans MS"/>
          <w:b/>
          <w:bCs/>
          <w:sz w:val="22"/>
          <w:szCs w:val="22"/>
        </w:rPr>
        <w:t>procedure tribulled_mat1(E\matt:^^entier,E\n:entier,E\m:entier)</w:t>
      </w:r>
      <w:r w:rsidRPr="000F5B18">
        <w:rPr>
          <w:rFonts w:ascii="Gill Sans MT Condensed" w:eastAsia="Comic Sans MS" w:hAnsi="Gill Sans MT Condensed" w:cs="Comic Sans MS"/>
          <w:b/>
          <w:bCs/>
          <w:sz w:val="22"/>
          <w:szCs w:val="22"/>
        </w:rPr>
        <w:tab/>
      </w:r>
      <w:r w:rsidRPr="000F5B18">
        <w:rPr>
          <w:rFonts w:ascii="Gill Sans MT Condensed" w:eastAsia="Comic Sans MS" w:hAnsi="Gill Sans MT Condensed" w:cs="Comic Sans MS"/>
          <w:b/>
          <w:bCs/>
          <w:sz w:val="22"/>
          <w:szCs w:val="22"/>
        </w:rPr>
        <w:tab/>
      </w:r>
      <w:r w:rsidRPr="000F5B18">
        <w:rPr>
          <w:rFonts w:ascii="Gill Sans MT Condensed" w:eastAsia="Comic Sans MS" w:hAnsi="Gill Sans MT Condensed" w:cs="Comic Sans MS"/>
          <w:sz w:val="22"/>
          <w:szCs w:val="22"/>
        </w:rPr>
        <w:tab/>
      </w:r>
      <w:r w:rsidRPr="000F5B18">
        <w:rPr>
          <w:rFonts w:ascii="Gill Sans MT Condensed" w:eastAsia="Comic Sans MS" w:hAnsi="Gill Sans MT Condensed" w:cs="Comic Sans MS"/>
          <w:sz w:val="22"/>
          <w:szCs w:val="22"/>
        </w:rPr>
        <w:tab/>
      </w:r>
    </w:p>
    <w:p w:rsidR="000F5B18" w:rsidRPr="000F5B18" w:rsidRDefault="000F5B18" w:rsidP="000F5B18">
      <w:pPr>
        <w:rPr>
          <w:rFonts w:ascii="Gill Sans MT Condensed" w:eastAsia="Comic Sans MS" w:hAnsi="Gill Sans MT Condensed" w:cs="Comic Sans MS"/>
          <w:sz w:val="22"/>
          <w:szCs w:val="22"/>
        </w:rPr>
      </w:pPr>
      <w:r w:rsidRPr="000F5B18">
        <w:rPr>
          <w:rFonts w:ascii="Gill Sans MT Condensed" w:eastAsia="Comic Sans MS" w:hAnsi="Gill Sans MT Condensed" w:cs="Comic Sans MS"/>
          <w:sz w:val="22"/>
          <w:szCs w:val="22"/>
        </w:rPr>
        <w:t>{</w:t>
      </w:r>
    </w:p>
    <w:p w:rsidR="000F5B18" w:rsidRPr="00387393" w:rsidRDefault="000F5B18" w:rsidP="000F5B18">
      <w:pPr>
        <w:rPr>
          <w:rFonts w:ascii="Gill Sans MT Condensed" w:eastAsia="Comic Sans MS" w:hAnsi="Gill Sans MT Condensed" w:cs="Comic Sans MS"/>
          <w:sz w:val="22"/>
          <w:szCs w:val="22"/>
        </w:rPr>
      </w:pPr>
      <w:r w:rsidRPr="003A0E14">
        <w:rPr>
          <w:rFonts w:ascii="Gill Sans MT Condensed" w:eastAsia="Comic Sans MS" w:hAnsi="Gill Sans MT Condensed" w:cs="Comic Sans MS"/>
        </w:rPr>
        <w:tab/>
      </w:r>
      <w:r w:rsidRPr="00387393">
        <w:rPr>
          <w:rFonts w:ascii="Gill Sans MT Condensed" w:eastAsia="Comic Sans MS" w:hAnsi="Gill Sans MT Condensed" w:cs="Comic Sans MS"/>
          <w:sz w:val="22"/>
          <w:szCs w:val="22"/>
        </w:rPr>
        <w:t>var</w:t>
      </w:r>
      <w:r w:rsidRPr="00387393">
        <w:rPr>
          <w:rFonts w:ascii="Gill Sans MT Condensed" w:eastAsia="Comic Sans MS" w:hAnsi="Gill Sans MT Condensed" w:cs="Comic Sans MS"/>
          <w:sz w:val="22"/>
          <w:szCs w:val="22"/>
        </w:rPr>
        <w:tab/>
        <w:t xml:space="preserve">   i:entier ;</w:t>
      </w:r>
      <w:r w:rsidRPr="00387393">
        <w:rPr>
          <w:rFonts w:ascii="Gill Sans MT Condensed" w:eastAsia="Comic Sans MS" w:hAnsi="Gill Sans MT Condensed" w:cs="Comic Sans MS"/>
          <w:sz w:val="22"/>
          <w:szCs w:val="22"/>
        </w:rPr>
        <w:tab/>
        <w:t xml:space="preserve">  mat:^^entier;</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0F5B18" w:rsidRPr="00387393" w:rsidRDefault="000F5B18" w:rsidP="000F5B18">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debut</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//allocation</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0F5B18" w:rsidRPr="00387393" w:rsidRDefault="000F5B18" w:rsidP="000F5B18">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mat &lt;- allouer( n *taillede(^ mat));</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0F5B18" w:rsidRPr="00387393" w:rsidRDefault="000F5B18" w:rsidP="000F5B18">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 xml:space="preserve">    printf("\n");</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0F5B18" w:rsidRPr="00387393" w:rsidRDefault="000F5B18" w:rsidP="000F5B18">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 xml:space="preserve">    pour i&lt;- 0 n-1</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0F5B18" w:rsidRPr="00387393" w:rsidRDefault="000F5B18" w:rsidP="000F5B18">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faire</w:t>
      </w:r>
      <w:r w:rsidRPr="00387393">
        <w:rPr>
          <w:rFonts w:ascii="Gill Sans MT Condensed" w:eastAsia="Comic Sans MS" w:hAnsi="Gill Sans MT Condensed" w:cs="Comic Sans MS"/>
          <w:sz w:val="22"/>
          <w:szCs w:val="22"/>
        </w:rPr>
        <w:tab/>
      </w:r>
    </w:p>
    <w:p w:rsidR="000F5B18" w:rsidRPr="00387393" w:rsidRDefault="000F5B18" w:rsidP="000F5B18">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printf("\n--------------Ligne %d:\n",i+1);</w:t>
      </w:r>
    </w:p>
    <w:p w:rsidR="000F5B18" w:rsidRPr="00387393" w:rsidRDefault="000F5B18" w:rsidP="000F5B18">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mat[i] &lt;- tri_selection1(matt[i], m);</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0F5B18" w:rsidRPr="00387393" w:rsidRDefault="000F5B18" w:rsidP="000F5B18">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 xml:space="preserve">    fait</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0F5B18" w:rsidRPr="00387393" w:rsidRDefault="000F5B18" w:rsidP="000F5B18">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printf("\n                           Affichage\n");</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0F5B18" w:rsidRPr="00387393" w:rsidRDefault="000F5B18" w:rsidP="000F5B18">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pour i &lt;- 0 n-1</w:t>
      </w:r>
    </w:p>
    <w:p w:rsidR="000F5B18" w:rsidRPr="00387393" w:rsidRDefault="000F5B18" w:rsidP="000F5B18">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faire</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0F5B18" w:rsidRPr="00387393" w:rsidRDefault="000F5B18" w:rsidP="000F5B18">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affiche(mat[i], m);</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0F5B18" w:rsidRPr="00387393" w:rsidRDefault="000F5B18" w:rsidP="000F5B18">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w:t>
      </w:r>
      <w:r w:rsidRPr="00387393">
        <w:rPr>
          <w:rFonts w:ascii="Gill Sans MT Condensed" w:eastAsia="Comic Sans MS" w:hAnsi="Gill Sans MT Condensed" w:cs="Comic Sans MS"/>
          <w:sz w:val="22"/>
          <w:szCs w:val="22"/>
        </w:rPr>
        <w:tab/>
        <w:t>printf("\n");</w:t>
      </w:r>
    </w:p>
    <w:p w:rsidR="000F5B18" w:rsidRPr="00387393" w:rsidRDefault="000F5B18" w:rsidP="000F5B18">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fait;</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0F5B18" w:rsidRPr="00387393" w:rsidRDefault="000F5B18" w:rsidP="000F5B18">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//free </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0F5B18" w:rsidRPr="00387393" w:rsidRDefault="000F5B18" w:rsidP="000F5B18">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pour i &lt;- 0 a n-1 </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0F5B18" w:rsidRPr="00387393" w:rsidRDefault="000F5B18" w:rsidP="000F5B18">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faire </w:t>
      </w:r>
    </w:p>
    <w:p w:rsidR="000F5B18" w:rsidRPr="00387393" w:rsidRDefault="000F5B18" w:rsidP="000F5B18">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liberer(mat[i]);</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0F5B18" w:rsidRPr="00387393" w:rsidRDefault="000F5B18" w:rsidP="000F5B18">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fait;</w:t>
      </w:r>
    </w:p>
    <w:p w:rsidR="000F5B18" w:rsidRPr="003A0E14" w:rsidRDefault="000F5B18" w:rsidP="000F5B18">
      <w:pPr>
        <w:rPr>
          <w:rFonts w:ascii="Gill Sans MT Condensed" w:eastAsia="Comic Sans MS" w:hAnsi="Gill Sans MT Condensed" w:cs="Comic Sans MS"/>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liberer(mat);</w:t>
      </w:r>
      <w:r w:rsidRPr="00387393">
        <w:rPr>
          <w:rFonts w:ascii="Gill Sans MT Condensed" w:eastAsia="Comic Sans MS" w:hAnsi="Gill Sans MT Condensed" w:cs="Comic Sans MS"/>
          <w:sz w:val="22"/>
          <w:szCs w:val="22"/>
        </w:rPr>
        <w:tab/>
      </w:r>
      <w:r w:rsidRPr="003A0E14">
        <w:rPr>
          <w:rFonts w:ascii="Gill Sans MT Condensed" w:eastAsia="Comic Sans MS" w:hAnsi="Gill Sans MT Condensed" w:cs="Comic Sans MS"/>
        </w:rPr>
        <w:tab/>
      </w:r>
      <w:r w:rsidRPr="003A0E14">
        <w:rPr>
          <w:rFonts w:ascii="Gill Sans MT Condensed" w:eastAsia="Comic Sans MS" w:hAnsi="Gill Sans MT Condensed" w:cs="Comic Sans MS"/>
        </w:rPr>
        <w:tab/>
      </w:r>
      <w:r w:rsidRPr="003A0E14">
        <w:rPr>
          <w:rFonts w:ascii="Gill Sans MT Condensed" w:eastAsia="Comic Sans MS" w:hAnsi="Gill Sans MT Condensed" w:cs="Comic Sans MS"/>
        </w:rPr>
        <w:tab/>
      </w:r>
      <w:r w:rsidRPr="003A0E14">
        <w:rPr>
          <w:rFonts w:ascii="Gill Sans MT Condensed" w:eastAsia="Comic Sans MS" w:hAnsi="Gill Sans MT Condensed" w:cs="Comic Sans MS"/>
        </w:rPr>
        <w:tab/>
      </w:r>
    </w:p>
    <w:p w:rsidR="000F5B18" w:rsidRPr="003A0E14" w:rsidRDefault="000F5B18" w:rsidP="000F5B18">
      <w:pPr>
        <w:rPr>
          <w:rFonts w:ascii="Gill Sans MT Condensed" w:eastAsia="Comic Sans MS" w:hAnsi="Gill Sans MT Condensed" w:cs="Comic Sans MS"/>
        </w:rPr>
      </w:pPr>
      <w:r w:rsidRPr="003A0E14">
        <w:rPr>
          <w:rFonts w:ascii="Gill Sans MT Condensed" w:eastAsia="Comic Sans MS" w:hAnsi="Gill Sans MT Condensed" w:cs="Comic Sans MS"/>
        </w:rPr>
        <w:tab/>
        <w:t>fin;</w:t>
      </w:r>
      <w:r w:rsidRPr="003A0E14">
        <w:rPr>
          <w:rFonts w:ascii="Gill Sans MT Condensed" w:eastAsia="Comic Sans MS" w:hAnsi="Gill Sans MT Condensed" w:cs="Comic Sans MS"/>
        </w:rPr>
        <w:tab/>
      </w:r>
      <w:r w:rsidRPr="003A0E14">
        <w:rPr>
          <w:rFonts w:ascii="Gill Sans MT Condensed" w:eastAsia="Comic Sans MS" w:hAnsi="Gill Sans MT Condensed" w:cs="Comic Sans MS"/>
        </w:rPr>
        <w:tab/>
      </w:r>
      <w:r w:rsidRPr="003A0E14">
        <w:rPr>
          <w:rFonts w:ascii="Gill Sans MT Condensed" w:eastAsia="Comic Sans MS" w:hAnsi="Gill Sans MT Condensed" w:cs="Comic Sans MS"/>
        </w:rPr>
        <w:tab/>
      </w:r>
      <w:r w:rsidRPr="003A0E14">
        <w:rPr>
          <w:rFonts w:ascii="Gill Sans MT Condensed" w:eastAsia="Comic Sans MS" w:hAnsi="Gill Sans MT Condensed" w:cs="Comic Sans MS"/>
        </w:rPr>
        <w:tab/>
      </w:r>
    </w:p>
    <w:p w:rsidR="000F5B18" w:rsidRDefault="000F5B18" w:rsidP="000F5B18">
      <w:pPr>
        <w:rPr>
          <w:rFonts w:ascii="Gill Sans MT Condensed" w:eastAsia="Comic Sans MS" w:hAnsi="Gill Sans MT Condensed" w:cs="Comic Sans MS"/>
          <w:sz w:val="22"/>
          <w:szCs w:val="22"/>
        </w:rPr>
      </w:pPr>
      <w:r w:rsidRPr="003A0E14">
        <w:rPr>
          <w:rFonts w:ascii="Gill Sans MT Condensed" w:eastAsia="Comic Sans MS" w:hAnsi="Gill Sans MT Condensed" w:cs="Comic Sans MS"/>
        </w:rPr>
        <w:t>}</w:t>
      </w:r>
      <w:r>
        <w:rPr>
          <w:rFonts w:ascii="Gill Sans MT Condensed" w:eastAsia="Comic Sans MS" w:hAnsi="Gill Sans MT Condensed" w:cs="Comic Sans MS"/>
          <w:sz w:val="22"/>
          <w:szCs w:val="22"/>
        </w:rPr>
        <w:t>/*TRI bulle décroissant</w:t>
      </w:r>
    </w:p>
    <w:p w:rsidR="000F5B18" w:rsidRDefault="000F5B18" w:rsidP="000F5B18">
      <w:pPr>
        <w:rPr>
          <w:rFonts w:ascii="Gill Sans MT Condensed" w:eastAsia="Comic Sans MS" w:hAnsi="Gill Sans MT Condensed" w:cs="Comic Sans MS"/>
          <w:sz w:val="22"/>
          <w:szCs w:val="22"/>
        </w:rPr>
      </w:pPr>
      <w:r>
        <w:rPr>
          <w:rFonts w:ascii="Gill Sans MT Condensed" w:eastAsia="Comic Sans MS" w:hAnsi="Gill Sans MT Condensed" w:cs="Comic Sans MS"/>
          <w:sz w:val="22"/>
          <w:szCs w:val="22"/>
        </w:rPr>
        <w:t>Procedure tribulled_mat1(E\matt ^^Entier, E\n : Entier,E\m : Entier)</w:t>
      </w:r>
    </w:p>
    <w:p w:rsidR="000F5B18" w:rsidRDefault="000F5B18" w:rsidP="000F5B18">
      <w:pPr>
        <w:rPr>
          <w:rFonts w:ascii="Gill Sans MT Condensed" w:eastAsia="Comic Sans MS" w:hAnsi="Gill Sans MT Condensed" w:cs="Comic Sans MS"/>
          <w:sz w:val="22"/>
          <w:szCs w:val="22"/>
        </w:rPr>
      </w:pPr>
      <w:r>
        <w:rPr>
          <w:rFonts w:ascii="Gill Sans MT Condensed" w:eastAsia="Comic Sans MS" w:hAnsi="Gill Sans MT Condensed" w:cs="Comic Sans MS"/>
          <w:sz w:val="22"/>
          <w:szCs w:val="22"/>
        </w:rPr>
        <w:t>Var  i ::entier ; mat ^^entier ; // le même principe du tri par bulle croissant d’une matric d’entier (ligne par ligne) sauf lors de l’affectation (</w:t>
      </w:r>
      <w:r w:rsidRPr="00387393">
        <w:rPr>
          <w:rFonts w:ascii="Gill Sans MT Condensed" w:eastAsia="Comic Sans MS" w:hAnsi="Gill Sans MT Condensed" w:cs="Comic Sans MS"/>
          <w:sz w:val="22"/>
          <w:szCs w:val="22"/>
        </w:rPr>
        <w:t>mat[i] &lt;- tri</w:t>
      </w:r>
      <w:r>
        <w:rPr>
          <w:rFonts w:ascii="Gill Sans MT Condensed" w:eastAsia="Comic Sans MS" w:hAnsi="Gill Sans MT Condensed" w:cs="Comic Sans MS"/>
          <w:sz w:val="22"/>
          <w:szCs w:val="22"/>
        </w:rPr>
        <w:t>bullec</w:t>
      </w:r>
      <w:r w:rsidRPr="00387393">
        <w:rPr>
          <w:rFonts w:ascii="Gill Sans MT Condensed" w:eastAsia="Comic Sans MS" w:hAnsi="Gill Sans MT Condensed" w:cs="Comic Sans MS"/>
          <w:sz w:val="22"/>
          <w:szCs w:val="22"/>
        </w:rPr>
        <w:t>(matt[i], m);</w:t>
      </w:r>
      <w:r>
        <w:rPr>
          <w:rFonts w:ascii="Gill Sans MT Condensed" w:eastAsia="Comic Sans MS" w:hAnsi="Gill Sans MT Condensed" w:cs="Comic Sans MS"/>
          <w:sz w:val="22"/>
          <w:szCs w:val="22"/>
        </w:rPr>
        <w:t>) devient (</w:t>
      </w:r>
      <w:r w:rsidRPr="00387393">
        <w:rPr>
          <w:rFonts w:ascii="Gill Sans MT Condensed" w:eastAsia="Comic Sans MS" w:hAnsi="Gill Sans MT Condensed" w:cs="Comic Sans MS"/>
          <w:sz w:val="22"/>
          <w:szCs w:val="22"/>
        </w:rPr>
        <w:t>mat[i] &lt;- tri</w:t>
      </w:r>
      <w:r>
        <w:rPr>
          <w:rFonts w:ascii="Gill Sans MT Condensed" w:eastAsia="Comic Sans MS" w:hAnsi="Gill Sans MT Condensed" w:cs="Comic Sans MS"/>
          <w:sz w:val="22"/>
          <w:szCs w:val="22"/>
        </w:rPr>
        <w:t>bulled</w:t>
      </w:r>
      <w:r w:rsidRPr="00387393">
        <w:rPr>
          <w:rFonts w:ascii="Gill Sans MT Condensed" w:eastAsia="Comic Sans MS" w:hAnsi="Gill Sans MT Condensed" w:cs="Comic Sans MS"/>
          <w:sz w:val="22"/>
          <w:szCs w:val="22"/>
        </w:rPr>
        <w:t>(matt[i], m);</w:t>
      </w:r>
      <w:r>
        <w:rPr>
          <w:rFonts w:ascii="Gill Sans MT Condensed" w:eastAsia="Comic Sans MS" w:hAnsi="Gill Sans MT Condensed" w:cs="Comic Sans MS"/>
          <w:sz w:val="22"/>
          <w:szCs w:val="22"/>
        </w:rPr>
        <w:t>) ie : appel au tri a bulle decroissant d’un vecteur  // on tri ligne par ligne en considérant les lignes de la matrice des vecteurs*/</w:t>
      </w:r>
    </w:p>
    <w:p w:rsidR="000F5B18" w:rsidRPr="003A0E14" w:rsidRDefault="000F5B18" w:rsidP="000F5B18">
      <w:pPr>
        <w:rPr>
          <w:rFonts w:ascii="Gill Sans MT Condensed" w:eastAsia="Comic Sans MS" w:hAnsi="Gill Sans MT Condensed" w:cs="Comic Sans MS"/>
        </w:rPr>
      </w:pPr>
    </w:p>
    <w:p w:rsidR="000F5B18" w:rsidRDefault="000F5B18" w:rsidP="00A439FC">
      <w:pPr>
        <w:rPr>
          <w:rFonts w:ascii="Gill Sans MT Condensed" w:eastAsia="Comic Sans MS" w:hAnsi="Gill Sans MT Condensed" w:cs="Comic Sans MS"/>
          <w:sz w:val="22"/>
          <w:szCs w:val="22"/>
        </w:rPr>
      </w:pPr>
    </w:p>
    <w:p w:rsidR="000F5B18" w:rsidRPr="00A439FC" w:rsidRDefault="000F5B18" w:rsidP="00A439FC">
      <w:pPr>
        <w:rPr>
          <w:rFonts w:ascii="Gill Sans MT Condensed" w:eastAsia="Comic Sans MS" w:hAnsi="Gill Sans MT Condensed" w:cs="Comic Sans MS"/>
          <w:sz w:val="22"/>
          <w:szCs w:val="22"/>
        </w:rPr>
      </w:pPr>
    </w:p>
    <w:p w:rsidR="00387393" w:rsidRPr="00387393" w:rsidRDefault="00E06CF8" w:rsidP="00E06CF8">
      <w:pPr>
        <w:rPr>
          <w:rFonts w:ascii="Gill Sans MT Condensed" w:hAnsi="Gill Sans MT Condensed"/>
          <w:sz w:val="22"/>
          <w:szCs w:val="22"/>
        </w:rPr>
      </w:pPr>
      <w:r w:rsidRPr="00387393">
        <w:rPr>
          <w:rFonts w:ascii="Gill Sans MT Condensed" w:hAnsi="Gill Sans MT Condensed"/>
          <w:sz w:val="22"/>
          <w:szCs w:val="22"/>
        </w:rPr>
        <w:t xml:space="preserve">                              </w:t>
      </w:r>
      <w:r w:rsidRPr="00387393">
        <w:rPr>
          <w:rFonts w:ascii="Gill Sans MT Condensed" w:hAnsi="Gill Sans MT Condensed"/>
          <w:sz w:val="22"/>
          <w:szCs w:val="22"/>
          <w:u w:val="single"/>
        </w:rPr>
        <w:t xml:space="preserve"> </w:t>
      </w:r>
      <w:r w:rsidRPr="000F5B18">
        <w:rPr>
          <w:rFonts w:ascii="Gill Sans MT Condensed" w:hAnsi="Gill Sans MT Condensed"/>
          <w:sz w:val="22"/>
          <w:szCs w:val="22"/>
          <w:u w:val="single"/>
        </w:rPr>
        <w:t xml:space="preserve">4-1-2-1-I. </w:t>
      </w:r>
      <w:r w:rsidRPr="000F5B18">
        <w:rPr>
          <w:rFonts w:ascii="Gill Sans MT Condensed" w:hAnsi="Gill Sans MT Condensed"/>
          <w:sz w:val="22"/>
          <w:szCs w:val="22"/>
        </w:rPr>
        <w:t>Tri d’une matrice d’entier entièrement</w:t>
      </w:r>
    </w:p>
    <w:p w:rsidR="00387393" w:rsidRPr="00387393" w:rsidRDefault="00387393" w:rsidP="00387393">
      <w:pPr>
        <w:rPr>
          <w:rFonts w:ascii="Gill Sans MT Condensed" w:eastAsia="Comic Sans MS" w:hAnsi="Gill Sans MT Condensed" w:cs="Comic Sans MS"/>
          <w:sz w:val="22"/>
          <w:szCs w:val="22"/>
        </w:rPr>
      </w:pPr>
    </w:p>
    <w:p w:rsidR="00387393" w:rsidRPr="00387393" w:rsidRDefault="00387393" w:rsidP="00387393">
      <w:pPr>
        <w:rPr>
          <w:rFonts w:ascii="Gill Sans MT Condensed" w:eastAsia="Comic Sans MS" w:hAnsi="Gill Sans MT Condensed" w:cs="Comic Sans MS"/>
          <w:b/>
          <w:bCs/>
          <w:color w:val="3C91F9"/>
          <w:sz w:val="22"/>
          <w:szCs w:val="22"/>
        </w:rPr>
      </w:pPr>
      <w:r w:rsidRPr="00387393">
        <w:rPr>
          <w:rFonts w:ascii="Gill Sans MT Condensed" w:eastAsia="Comic Sans MS" w:hAnsi="Gill Sans MT Condensed" w:cs="Comic Sans MS"/>
          <w:b/>
          <w:bCs/>
          <w:color w:val="3C91F9"/>
          <w:sz w:val="22"/>
          <w:szCs w:val="22"/>
        </w:rPr>
        <w:t>//-----------------TRI SELECTION MATRICE croissant-------------------------------------------</w:t>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b/>
          <w:bCs/>
          <w:sz w:val="22"/>
          <w:szCs w:val="22"/>
        </w:rPr>
        <w:t>procedure tri_selection1_Mat2(E\matt:^^entier,E\ n:entier,E\ m:entier)</w:t>
      </w:r>
      <w:r w:rsidRPr="00387393">
        <w:rPr>
          <w:rFonts w:ascii="Gill Sans MT Condensed" w:eastAsia="Comic Sans MS" w:hAnsi="Gill Sans MT Condensed" w:cs="Comic Sans MS"/>
          <w:b/>
          <w:bC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 xml:space="preserve"> var </w:t>
      </w:r>
      <w:r w:rsidRPr="00387393">
        <w:rPr>
          <w:rFonts w:ascii="Gill Sans MT Condensed" w:eastAsia="Comic Sans MS" w:hAnsi="Gill Sans MT Condensed" w:cs="Comic Sans MS"/>
          <w:sz w:val="22"/>
          <w:szCs w:val="22"/>
        </w:rPr>
        <w:tab/>
        <w:t>i:entier;</w:t>
      </w:r>
      <w:r w:rsidRPr="00387393">
        <w:rPr>
          <w:rFonts w:ascii="Gill Sans MT Condensed" w:eastAsia="Comic Sans MS" w:hAnsi="Gill Sans MT Condensed" w:cs="Comic Sans MS"/>
          <w:sz w:val="22"/>
          <w:szCs w:val="22"/>
        </w:rPr>
        <w:tab/>
        <w:t>mat:^^entier;</w:t>
      </w:r>
      <w:r w:rsidRPr="00387393">
        <w:rPr>
          <w:rFonts w:ascii="Gill Sans MT Condensed" w:eastAsia="Comic Sans MS" w:hAnsi="Gill Sans MT Condensed" w:cs="Comic Sans MS"/>
          <w:sz w:val="22"/>
          <w:szCs w:val="22"/>
        </w:rPr>
        <w:tab/>
        <w:t>t:^entier;</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debut</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//allocation int *t;</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t&lt;- allouer ( n*m* taillede(entier));</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mat &lt;- allouer( n *taillede(^mat));</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printf("\n");</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pour i &lt;- 0 n-1 </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 xml:space="preserve">   </w:t>
      </w:r>
      <w:r w:rsidRPr="00387393">
        <w:rPr>
          <w:rFonts w:ascii="Gill Sans MT Condensed" w:eastAsia="Comic Sans MS" w:hAnsi="Gill Sans MT Condensed" w:cs="Comic Sans MS"/>
          <w:sz w:val="22"/>
          <w:szCs w:val="22"/>
        </w:rPr>
        <w:tab/>
        <w:t xml:space="preserve">     faire </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mat[i]&lt;- allouer( m *taillede(entier));</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 xml:space="preserve">     fait;</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convertMatToTab(matt, t, n , m);</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271837">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converTab</w:t>
      </w:r>
      <w:r w:rsidR="00271837">
        <w:rPr>
          <w:rFonts w:ascii="Gill Sans MT Condensed" w:eastAsia="Comic Sans MS" w:hAnsi="Gill Sans MT Condensed" w:cs="Comic Sans MS"/>
          <w:sz w:val="22"/>
          <w:szCs w:val="22"/>
        </w:rPr>
        <w:t>ToMat</w:t>
      </w:r>
      <w:r w:rsidRPr="00387393">
        <w:rPr>
          <w:rFonts w:ascii="Gill Sans MT Condensed" w:eastAsia="Comic Sans MS" w:hAnsi="Gill Sans MT Condensed" w:cs="Comic Sans MS"/>
          <w:sz w:val="22"/>
          <w:szCs w:val="22"/>
        </w:rPr>
        <w:t>(mat,tri_selection1(t, n*m), n, m );</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printf(" Apres le tri ");</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afficheMatINT(mat, n, m);</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//free </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pour i &lt;- 0 a n-1 </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 xml:space="preserve">     faire </w:t>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liberer(mat[i]);</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fait;</w:t>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liberer(mat);</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 xml:space="preserve">    fin;</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A26143" w:rsidRDefault="00387393" w:rsidP="00A2614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w:t>
      </w:r>
      <w:r w:rsidR="00A26143">
        <w:rPr>
          <w:rFonts w:ascii="Gill Sans MT Condensed" w:eastAsia="Comic Sans MS" w:hAnsi="Gill Sans MT Condensed" w:cs="Comic Sans MS"/>
          <w:sz w:val="22"/>
          <w:szCs w:val="22"/>
        </w:rPr>
        <w:t>/*TRI entier par selection ordre décroissant d’une matrice d’entier</w:t>
      </w:r>
    </w:p>
    <w:p w:rsidR="00A26143" w:rsidRPr="00387393" w:rsidRDefault="00A26143" w:rsidP="00A2614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b/>
          <w:bCs/>
          <w:sz w:val="22"/>
          <w:szCs w:val="22"/>
        </w:rPr>
        <w:t>proceduure Tri_insertion_C_Mat2(E\matt:^^entier,E\n:entier,E\m:entier)</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A26143" w:rsidRDefault="00A26143" w:rsidP="00A2614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var i:entier; mat:^^entier; t:entier;</w:t>
      </w:r>
      <w:r>
        <w:rPr>
          <w:rFonts w:ascii="Gill Sans MT Condensed" w:eastAsia="Comic Sans MS" w:hAnsi="Gill Sans MT Condensed" w:cs="Comic Sans MS"/>
          <w:sz w:val="22"/>
          <w:szCs w:val="22"/>
        </w:rPr>
        <w:t xml:space="preserve"> // le même principe du tri par sélection croissant d’une matrice d’entier (entière) sauf lors de </w:t>
      </w:r>
      <w:r w:rsidRPr="00387393">
        <w:rPr>
          <w:rFonts w:ascii="Gill Sans MT Condensed" w:eastAsia="Comic Sans MS" w:hAnsi="Gill Sans MT Condensed" w:cs="Comic Sans MS"/>
          <w:sz w:val="22"/>
          <w:szCs w:val="22"/>
        </w:rPr>
        <w:t>converTab</w:t>
      </w:r>
      <w:r>
        <w:rPr>
          <w:rFonts w:ascii="Gill Sans MT Condensed" w:eastAsia="Comic Sans MS" w:hAnsi="Gill Sans MT Condensed" w:cs="Comic Sans MS"/>
          <w:sz w:val="22"/>
          <w:szCs w:val="22"/>
        </w:rPr>
        <w:t>ToMat</w:t>
      </w:r>
      <w:r w:rsidRPr="00387393">
        <w:rPr>
          <w:rFonts w:ascii="Gill Sans MT Condensed" w:eastAsia="Comic Sans MS" w:hAnsi="Gill Sans MT Condensed" w:cs="Comic Sans MS"/>
          <w:sz w:val="22"/>
          <w:szCs w:val="22"/>
        </w:rPr>
        <w:t xml:space="preserve"> (mat,</w:t>
      </w:r>
      <w:r>
        <w:rPr>
          <w:rFonts w:ascii="Gill Sans MT Condensed" w:eastAsia="Comic Sans MS" w:hAnsi="Gill Sans MT Condensed" w:cs="Comic Sans MS"/>
          <w:sz w:val="22"/>
          <w:szCs w:val="22"/>
        </w:rPr>
        <w:t>tri_selection1</w:t>
      </w:r>
      <w:r w:rsidRPr="00387393">
        <w:rPr>
          <w:rFonts w:ascii="Gill Sans MT Condensed" w:eastAsia="Comic Sans MS" w:hAnsi="Gill Sans MT Condensed" w:cs="Comic Sans MS"/>
          <w:sz w:val="22"/>
          <w:szCs w:val="22"/>
        </w:rPr>
        <w:t>(t, n*m), n, m );</w:t>
      </w:r>
      <w:r w:rsidRPr="00387393">
        <w:rPr>
          <w:rFonts w:ascii="Gill Sans MT Condensed" w:eastAsia="Comic Sans MS" w:hAnsi="Gill Sans MT Condensed" w:cs="Comic Sans MS"/>
          <w:sz w:val="22"/>
          <w:szCs w:val="22"/>
        </w:rPr>
        <w:tab/>
      </w:r>
      <w:r>
        <w:rPr>
          <w:rFonts w:ascii="Gill Sans MT Condensed" w:eastAsia="Comic Sans MS" w:hAnsi="Gill Sans MT Condensed" w:cs="Comic Sans MS"/>
          <w:sz w:val="22"/>
          <w:szCs w:val="22"/>
        </w:rPr>
        <w:t xml:space="preserve">devient </w:t>
      </w:r>
      <w:r w:rsidRPr="00387393">
        <w:rPr>
          <w:rFonts w:ascii="Gill Sans MT Condensed" w:eastAsia="Comic Sans MS" w:hAnsi="Gill Sans MT Condensed" w:cs="Comic Sans MS"/>
          <w:sz w:val="22"/>
          <w:szCs w:val="22"/>
        </w:rPr>
        <w:t>converTab</w:t>
      </w:r>
      <w:r>
        <w:rPr>
          <w:rFonts w:ascii="Gill Sans MT Condensed" w:eastAsia="Comic Sans MS" w:hAnsi="Gill Sans MT Condensed" w:cs="Comic Sans MS"/>
          <w:sz w:val="22"/>
          <w:szCs w:val="22"/>
        </w:rPr>
        <w:t>ToMat</w:t>
      </w:r>
      <w:r w:rsidRPr="00387393">
        <w:rPr>
          <w:rFonts w:ascii="Gill Sans MT Condensed" w:eastAsia="Comic Sans MS" w:hAnsi="Gill Sans MT Condensed" w:cs="Comic Sans MS"/>
          <w:sz w:val="22"/>
          <w:szCs w:val="22"/>
        </w:rPr>
        <w:t xml:space="preserve"> </w:t>
      </w:r>
      <w:r>
        <w:rPr>
          <w:rFonts w:ascii="Gill Sans MT Condensed" w:eastAsia="Comic Sans MS" w:hAnsi="Gill Sans MT Condensed" w:cs="Comic Sans MS"/>
          <w:sz w:val="22"/>
          <w:szCs w:val="22"/>
        </w:rPr>
        <w:t>(mat,tri_selection2(t, n*m), n, m ) ;ie : appel au tri a sélection décroissant d’un vecteur de travail t et le mettre dans matrice mat de travail aussi  // on tri la matrice en considérant la convertissant en un vecteur t puis on l’utilise pour le tri de vecteurs*/</w:t>
      </w:r>
    </w:p>
    <w:p w:rsidR="00387393" w:rsidRPr="00387393" w:rsidRDefault="00387393" w:rsidP="00A2614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p>
    <w:p w:rsidR="00387393" w:rsidRPr="00387393" w:rsidRDefault="00387393" w:rsidP="00387393">
      <w:pPr>
        <w:rPr>
          <w:rFonts w:ascii="Gill Sans MT Condensed" w:eastAsia="Comic Sans MS" w:hAnsi="Gill Sans MT Condensed" w:cs="Comic Sans MS"/>
          <w:sz w:val="22"/>
          <w:szCs w:val="22"/>
        </w:rPr>
      </w:pPr>
    </w:p>
    <w:p w:rsidR="00387393" w:rsidRPr="00387393" w:rsidRDefault="00387393" w:rsidP="00387393">
      <w:pPr>
        <w:rPr>
          <w:rFonts w:ascii="Gill Sans MT Condensed" w:eastAsia="Comic Sans MS" w:hAnsi="Gill Sans MT Condensed" w:cs="Comic Sans MS"/>
          <w:b/>
          <w:bCs/>
          <w:color w:val="3C91F9"/>
          <w:sz w:val="22"/>
          <w:szCs w:val="22"/>
        </w:rPr>
      </w:pPr>
      <w:r w:rsidRPr="00387393">
        <w:rPr>
          <w:rFonts w:ascii="Gill Sans MT Condensed" w:eastAsia="Comic Sans MS" w:hAnsi="Gill Sans MT Condensed" w:cs="Comic Sans MS"/>
          <w:b/>
          <w:bCs/>
          <w:color w:val="3C91F9"/>
          <w:sz w:val="22"/>
          <w:szCs w:val="22"/>
        </w:rPr>
        <w:t>//-----------------TRI Bulle MATRICE croissant-------------------------------------------</w:t>
      </w:r>
      <w:r w:rsidRPr="00387393">
        <w:rPr>
          <w:rFonts w:ascii="Gill Sans MT Condensed" w:eastAsia="Comic Sans MS" w:hAnsi="Gill Sans MT Condensed" w:cs="Comic Sans MS"/>
          <w:b/>
          <w:bCs/>
          <w:color w:val="3C91F9"/>
          <w:sz w:val="22"/>
          <w:szCs w:val="22"/>
        </w:rPr>
        <w:tab/>
      </w:r>
      <w:r w:rsidRPr="00387393">
        <w:rPr>
          <w:rFonts w:ascii="Gill Sans MT Condensed" w:eastAsia="Comic Sans MS" w:hAnsi="Gill Sans MT Condensed" w:cs="Comic Sans MS"/>
          <w:b/>
          <w:bCs/>
          <w:color w:val="3C91F9"/>
          <w:sz w:val="22"/>
          <w:szCs w:val="22"/>
        </w:rPr>
        <w:tab/>
      </w:r>
      <w:r w:rsidRPr="00387393">
        <w:rPr>
          <w:rFonts w:ascii="Gill Sans MT Condensed" w:eastAsia="Comic Sans MS" w:hAnsi="Gill Sans MT Condensed" w:cs="Comic Sans MS"/>
          <w:b/>
          <w:bCs/>
          <w:color w:val="3C91F9"/>
          <w:sz w:val="22"/>
          <w:szCs w:val="22"/>
        </w:rPr>
        <w:tab/>
      </w:r>
      <w:r w:rsidRPr="00387393">
        <w:rPr>
          <w:rFonts w:ascii="Gill Sans MT Condensed" w:eastAsia="Comic Sans MS" w:hAnsi="Gill Sans MT Condensed" w:cs="Comic Sans MS"/>
          <w:b/>
          <w:bCs/>
          <w:color w:val="3C91F9"/>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b/>
          <w:bCs/>
          <w:sz w:val="22"/>
          <w:szCs w:val="22"/>
        </w:rPr>
        <w:t>procedure tribullec_Mat2(E\matt:^^entier,E\n:entier,E\m:entier)</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w:t>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var</w:t>
      </w:r>
      <w:r w:rsidRPr="00387393">
        <w:rPr>
          <w:rFonts w:ascii="Gill Sans MT Condensed" w:eastAsia="Comic Sans MS" w:hAnsi="Gill Sans MT Condensed" w:cs="Comic Sans MS"/>
          <w:sz w:val="22"/>
          <w:szCs w:val="22"/>
        </w:rPr>
        <w:tab/>
        <w:t xml:space="preserve"> i:entier;</w:t>
      </w:r>
      <w:r w:rsidRPr="00387393">
        <w:rPr>
          <w:rFonts w:ascii="Gill Sans MT Condensed" w:eastAsia="Comic Sans MS" w:hAnsi="Gill Sans MT Condensed" w:cs="Comic Sans MS"/>
          <w:sz w:val="22"/>
          <w:szCs w:val="22"/>
        </w:rPr>
        <w:tab/>
        <w:t>mat:^^entier;</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t:entier;</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debut</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//allocation int *t;</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w:t>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t&lt;- allouer ( n*m* taillede(entier));</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mat &lt;- allouer( n *taillede(^mat));</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printf("\n");</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pour i &lt;- 0 n-1 </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 xml:space="preserve">     faire</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 xml:space="preserve">   </w:t>
      </w:r>
      <w:r w:rsidRPr="00387393">
        <w:rPr>
          <w:rFonts w:ascii="Gill Sans MT Condensed" w:eastAsia="Comic Sans MS" w:hAnsi="Gill Sans MT Condensed" w:cs="Comic Sans MS"/>
          <w:sz w:val="22"/>
          <w:szCs w:val="22"/>
        </w:rPr>
        <w:tab/>
        <w:t>mat[i]&lt;-malloc( m * taillede(entier));</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 xml:space="preserve"> </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fait;</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convertMatToTab(matt, t, n , m);</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271837">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00271837" w:rsidRPr="00387393">
        <w:rPr>
          <w:rFonts w:ascii="Gill Sans MT Condensed" w:eastAsia="Comic Sans MS" w:hAnsi="Gill Sans MT Condensed" w:cs="Comic Sans MS"/>
          <w:sz w:val="22"/>
          <w:szCs w:val="22"/>
        </w:rPr>
        <w:t>converTab</w:t>
      </w:r>
      <w:r w:rsidR="00271837">
        <w:rPr>
          <w:rFonts w:ascii="Gill Sans MT Condensed" w:eastAsia="Comic Sans MS" w:hAnsi="Gill Sans MT Condensed" w:cs="Comic Sans MS"/>
          <w:sz w:val="22"/>
          <w:szCs w:val="22"/>
        </w:rPr>
        <w:t>ToMat</w:t>
      </w:r>
      <w:r w:rsidR="00271837" w:rsidRPr="00387393">
        <w:rPr>
          <w:rFonts w:ascii="Gill Sans MT Condensed" w:eastAsia="Comic Sans MS" w:hAnsi="Gill Sans MT Condensed" w:cs="Comic Sans MS"/>
          <w:sz w:val="22"/>
          <w:szCs w:val="22"/>
        </w:rPr>
        <w:t xml:space="preserve"> </w:t>
      </w:r>
      <w:r w:rsidRPr="00387393">
        <w:rPr>
          <w:rFonts w:ascii="Gill Sans MT Condensed" w:eastAsia="Comic Sans MS" w:hAnsi="Gill Sans MT Condensed" w:cs="Comic Sans MS"/>
          <w:sz w:val="22"/>
          <w:szCs w:val="22"/>
        </w:rPr>
        <w:t>(mat,tribullec(t, n*m), n, m );</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printf(" Apres le tri ");</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afficheMatINT(mat, n, m);</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//free </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pour i &lt;- 0 a n-1 </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 xml:space="preserve">     faire </w:t>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liberer(mat[i]);</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 xml:space="preserve">     fait;</w:t>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liberer(mat);</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fin;</w:t>
      </w:r>
    </w:p>
    <w:p w:rsidR="00A26143" w:rsidRDefault="00387393" w:rsidP="00A2614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w:t>
      </w:r>
      <w:r w:rsidR="00A26143">
        <w:rPr>
          <w:rFonts w:ascii="Gill Sans MT Condensed" w:eastAsia="Comic Sans MS" w:hAnsi="Gill Sans MT Condensed" w:cs="Comic Sans MS"/>
          <w:sz w:val="22"/>
          <w:szCs w:val="22"/>
        </w:rPr>
        <w:t>/*TRI entier par bulle ordre décroissant d’une matrice d’entier</w:t>
      </w:r>
    </w:p>
    <w:p w:rsidR="00A26143" w:rsidRPr="00387393" w:rsidRDefault="00A26143" w:rsidP="00A2614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b/>
          <w:bCs/>
          <w:sz w:val="22"/>
          <w:szCs w:val="22"/>
        </w:rPr>
        <w:t xml:space="preserve">proceduure </w:t>
      </w:r>
      <w:r>
        <w:rPr>
          <w:rFonts w:ascii="Gill Sans MT Condensed" w:eastAsia="Comic Sans MS" w:hAnsi="Gill Sans MT Condensed" w:cs="Comic Sans MS"/>
          <w:b/>
          <w:bCs/>
          <w:sz w:val="22"/>
          <w:szCs w:val="22"/>
        </w:rPr>
        <w:t>tribulled</w:t>
      </w:r>
      <w:r w:rsidRPr="00387393">
        <w:rPr>
          <w:rFonts w:ascii="Gill Sans MT Condensed" w:eastAsia="Comic Sans MS" w:hAnsi="Gill Sans MT Condensed" w:cs="Comic Sans MS"/>
          <w:b/>
          <w:bCs/>
          <w:sz w:val="22"/>
          <w:szCs w:val="22"/>
        </w:rPr>
        <w:t>_Mat2(E\matt:^^entier,E\n:entier,E\m:entier)</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A26143" w:rsidRDefault="00A26143" w:rsidP="00A2614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var i:entier; mat:^^entier; t:entier;</w:t>
      </w:r>
      <w:r>
        <w:rPr>
          <w:rFonts w:ascii="Gill Sans MT Condensed" w:eastAsia="Comic Sans MS" w:hAnsi="Gill Sans MT Condensed" w:cs="Comic Sans MS"/>
          <w:sz w:val="22"/>
          <w:szCs w:val="22"/>
        </w:rPr>
        <w:t xml:space="preserve"> // le même principe du tri par bulle croissant d’une matrice d’entier (entière) sauf lors de </w:t>
      </w:r>
      <w:r w:rsidRPr="00387393">
        <w:rPr>
          <w:rFonts w:ascii="Gill Sans MT Condensed" w:eastAsia="Comic Sans MS" w:hAnsi="Gill Sans MT Condensed" w:cs="Comic Sans MS"/>
          <w:sz w:val="22"/>
          <w:szCs w:val="22"/>
        </w:rPr>
        <w:t>converTab</w:t>
      </w:r>
      <w:r>
        <w:rPr>
          <w:rFonts w:ascii="Gill Sans MT Condensed" w:eastAsia="Comic Sans MS" w:hAnsi="Gill Sans MT Condensed" w:cs="Comic Sans MS"/>
          <w:sz w:val="22"/>
          <w:szCs w:val="22"/>
        </w:rPr>
        <w:t>ToMat</w:t>
      </w:r>
      <w:r w:rsidRPr="00387393">
        <w:rPr>
          <w:rFonts w:ascii="Gill Sans MT Condensed" w:eastAsia="Comic Sans MS" w:hAnsi="Gill Sans MT Condensed" w:cs="Comic Sans MS"/>
          <w:sz w:val="22"/>
          <w:szCs w:val="22"/>
        </w:rPr>
        <w:t xml:space="preserve"> (mat,</w:t>
      </w:r>
      <w:r>
        <w:rPr>
          <w:rFonts w:ascii="Gill Sans MT Condensed" w:eastAsia="Comic Sans MS" w:hAnsi="Gill Sans MT Condensed" w:cs="Comic Sans MS"/>
          <w:sz w:val="22"/>
          <w:szCs w:val="22"/>
        </w:rPr>
        <w:t>tribullec</w:t>
      </w:r>
      <w:r w:rsidRPr="00387393">
        <w:rPr>
          <w:rFonts w:ascii="Gill Sans MT Condensed" w:eastAsia="Comic Sans MS" w:hAnsi="Gill Sans MT Condensed" w:cs="Comic Sans MS"/>
          <w:sz w:val="22"/>
          <w:szCs w:val="22"/>
        </w:rPr>
        <w:t>(t, n*m), n, m );</w:t>
      </w:r>
      <w:r w:rsidRPr="00387393">
        <w:rPr>
          <w:rFonts w:ascii="Gill Sans MT Condensed" w:eastAsia="Comic Sans MS" w:hAnsi="Gill Sans MT Condensed" w:cs="Comic Sans MS"/>
          <w:sz w:val="22"/>
          <w:szCs w:val="22"/>
        </w:rPr>
        <w:tab/>
      </w:r>
      <w:r>
        <w:rPr>
          <w:rFonts w:ascii="Gill Sans MT Condensed" w:eastAsia="Comic Sans MS" w:hAnsi="Gill Sans MT Condensed" w:cs="Comic Sans MS"/>
          <w:sz w:val="22"/>
          <w:szCs w:val="22"/>
        </w:rPr>
        <w:t xml:space="preserve">devient </w:t>
      </w:r>
      <w:r w:rsidRPr="00387393">
        <w:rPr>
          <w:rFonts w:ascii="Gill Sans MT Condensed" w:eastAsia="Comic Sans MS" w:hAnsi="Gill Sans MT Condensed" w:cs="Comic Sans MS"/>
          <w:sz w:val="22"/>
          <w:szCs w:val="22"/>
        </w:rPr>
        <w:t>converTab</w:t>
      </w:r>
      <w:r>
        <w:rPr>
          <w:rFonts w:ascii="Gill Sans MT Condensed" w:eastAsia="Comic Sans MS" w:hAnsi="Gill Sans MT Condensed" w:cs="Comic Sans MS"/>
          <w:sz w:val="22"/>
          <w:szCs w:val="22"/>
        </w:rPr>
        <w:t>ToMat</w:t>
      </w:r>
      <w:r w:rsidRPr="00387393">
        <w:rPr>
          <w:rFonts w:ascii="Gill Sans MT Condensed" w:eastAsia="Comic Sans MS" w:hAnsi="Gill Sans MT Condensed" w:cs="Comic Sans MS"/>
          <w:sz w:val="22"/>
          <w:szCs w:val="22"/>
        </w:rPr>
        <w:t xml:space="preserve"> </w:t>
      </w:r>
      <w:r>
        <w:rPr>
          <w:rFonts w:ascii="Gill Sans MT Condensed" w:eastAsia="Comic Sans MS" w:hAnsi="Gill Sans MT Condensed" w:cs="Comic Sans MS"/>
          <w:sz w:val="22"/>
          <w:szCs w:val="22"/>
        </w:rPr>
        <w:t>(mat,tribulled</w:t>
      </w:r>
      <w:r w:rsidRPr="00387393">
        <w:rPr>
          <w:rFonts w:ascii="Gill Sans MT Condensed" w:eastAsia="Comic Sans MS" w:hAnsi="Gill Sans MT Condensed" w:cs="Comic Sans MS"/>
          <w:sz w:val="22"/>
          <w:szCs w:val="22"/>
        </w:rPr>
        <w:t>(t, n*m), n, m );</w:t>
      </w:r>
      <w:r w:rsidRPr="00387393">
        <w:rPr>
          <w:rFonts w:ascii="Gill Sans MT Condensed" w:eastAsia="Comic Sans MS" w:hAnsi="Gill Sans MT Condensed" w:cs="Comic Sans MS"/>
          <w:sz w:val="22"/>
          <w:szCs w:val="22"/>
        </w:rPr>
        <w:tab/>
      </w:r>
      <w:r>
        <w:rPr>
          <w:rFonts w:ascii="Gill Sans MT Condensed" w:eastAsia="Comic Sans MS" w:hAnsi="Gill Sans MT Condensed" w:cs="Comic Sans MS"/>
          <w:sz w:val="22"/>
          <w:szCs w:val="22"/>
        </w:rPr>
        <w:t>ie : appel au tri a bulle décroissant d’un vecteur de travail t et le mettre dans matrice mat de travail aussi  // on tri la matrice en considérant la convertissant en un vecteur t puis on l’utilise pour le tri de vecteurs*/</w:t>
      </w:r>
    </w:p>
    <w:p w:rsidR="00387393" w:rsidRPr="00387393" w:rsidRDefault="00387393" w:rsidP="00A26143">
      <w:pPr>
        <w:rPr>
          <w:rFonts w:ascii="Gill Sans MT Condensed" w:eastAsia="Comic Sans MS" w:hAnsi="Gill Sans MT Condensed" w:cs="Comic Sans MS"/>
          <w:sz w:val="22"/>
          <w:szCs w:val="22"/>
        </w:rPr>
      </w:pPr>
    </w:p>
    <w:p w:rsidR="00387393" w:rsidRPr="00387393" w:rsidRDefault="00387393" w:rsidP="00387393">
      <w:pPr>
        <w:rPr>
          <w:rFonts w:ascii="Gill Sans MT Condensed" w:eastAsia="Comic Sans MS" w:hAnsi="Gill Sans MT Condensed" w:cs="Comic Sans MS"/>
          <w:sz w:val="22"/>
          <w:szCs w:val="22"/>
        </w:rPr>
      </w:pPr>
    </w:p>
    <w:p w:rsidR="00387393" w:rsidRPr="00387393" w:rsidRDefault="00387393" w:rsidP="00387393">
      <w:pPr>
        <w:rPr>
          <w:rFonts w:ascii="Gill Sans MT Condensed" w:eastAsia="Comic Sans MS" w:hAnsi="Gill Sans MT Condensed" w:cs="Comic Sans MS"/>
          <w:sz w:val="22"/>
          <w:szCs w:val="22"/>
        </w:rPr>
      </w:pPr>
    </w:p>
    <w:p w:rsidR="00387393" w:rsidRPr="00387393" w:rsidRDefault="00387393" w:rsidP="00387393">
      <w:pPr>
        <w:rPr>
          <w:rFonts w:ascii="Gill Sans MT Condensed" w:eastAsia="Comic Sans MS" w:hAnsi="Gill Sans MT Condensed" w:cs="Comic Sans MS"/>
          <w:b/>
          <w:bCs/>
          <w:color w:val="3C91F9"/>
          <w:sz w:val="22"/>
          <w:szCs w:val="22"/>
        </w:rPr>
      </w:pPr>
      <w:r w:rsidRPr="00387393">
        <w:rPr>
          <w:rFonts w:ascii="Gill Sans MT Condensed" w:eastAsia="Comic Sans MS" w:hAnsi="Gill Sans MT Condensed" w:cs="Comic Sans MS"/>
          <w:b/>
          <w:bCs/>
          <w:color w:val="3C91F9"/>
          <w:sz w:val="22"/>
          <w:szCs w:val="22"/>
        </w:rPr>
        <w:t>//-----------------TRI Insertion MATRICE croissant-------------------------------------------</w:t>
      </w:r>
      <w:r w:rsidRPr="00387393">
        <w:rPr>
          <w:rFonts w:ascii="Gill Sans MT Condensed" w:eastAsia="Comic Sans MS" w:hAnsi="Gill Sans MT Condensed" w:cs="Comic Sans MS"/>
          <w:b/>
          <w:bCs/>
          <w:color w:val="3C91F9"/>
          <w:sz w:val="22"/>
          <w:szCs w:val="22"/>
        </w:rPr>
        <w:tab/>
      </w:r>
      <w:r w:rsidRPr="00387393">
        <w:rPr>
          <w:rFonts w:ascii="Gill Sans MT Condensed" w:eastAsia="Comic Sans MS" w:hAnsi="Gill Sans MT Condensed" w:cs="Comic Sans MS"/>
          <w:b/>
          <w:bCs/>
          <w:color w:val="3C91F9"/>
          <w:sz w:val="22"/>
          <w:szCs w:val="22"/>
        </w:rPr>
        <w:tab/>
      </w:r>
      <w:r w:rsidRPr="00387393">
        <w:rPr>
          <w:rFonts w:ascii="Gill Sans MT Condensed" w:eastAsia="Comic Sans MS" w:hAnsi="Gill Sans MT Condensed" w:cs="Comic Sans MS"/>
          <w:b/>
          <w:bCs/>
          <w:color w:val="3C91F9"/>
          <w:sz w:val="22"/>
          <w:szCs w:val="22"/>
        </w:rPr>
        <w:tab/>
      </w:r>
      <w:r w:rsidRPr="00387393">
        <w:rPr>
          <w:rFonts w:ascii="Gill Sans MT Condensed" w:eastAsia="Comic Sans MS" w:hAnsi="Gill Sans MT Condensed" w:cs="Comic Sans MS"/>
          <w:b/>
          <w:bCs/>
          <w:color w:val="3C91F9"/>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b/>
          <w:bCs/>
          <w:sz w:val="22"/>
          <w:szCs w:val="22"/>
        </w:rPr>
        <w:t>proceduure Tri_insertion_C_Mat2(E\matt:^^entier,E\n:entier,E\m:entier)</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w:t>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 xml:space="preserve">var </w:t>
      </w:r>
      <w:r w:rsidRPr="00387393">
        <w:rPr>
          <w:rFonts w:ascii="Gill Sans MT Condensed" w:eastAsia="Comic Sans MS" w:hAnsi="Gill Sans MT Condensed" w:cs="Comic Sans MS"/>
          <w:sz w:val="22"/>
          <w:szCs w:val="22"/>
        </w:rPr>
        <w:tab/>
        <w:t>i:entier;</w:t>
      </w:r>
      <w:r w:rsidRPr="00387393">
        <w:rPr>
          <w:rFonts w:ascii="Gill Sans MT Condensed" w:eastAsia="Comic Sans MS" w:hAnsi="Gill Sans MT Condensed" w:cs="Comic Sans MS"/>
          <w:sz w:val="22"/>
          <w:szCs w:val="22"/>
        </w:rPr>
        <w:tab/>
        <w:t>mat:^^entier;</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t:entier;</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debut</w:t>
      </w:r>
      <w:r w:rsidRPr="00387393">
        <w:rPr>
          <w:rFonts w:ascii="Gill Sans MT Condensed" w:eastAsia="Comic Sans MS" w:hAnsi="Gill Sans MT Condensed" w:cs="Comic Sans MS"/>
          <w:sz w:val="22"/>
          <w:szCs w:val="22"/>
        </w:rPr>
        <w:tab/>
        <w:t>//allocation int *t;</w:t>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t&lt;- allouer ( n*m* taillede(entier));</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mat &lt;- allouer( n *taillede(^mat));</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printf("\n");</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pour i &lt;- 0 n-1 </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 xml:space="preserve">     faire</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mat[i]&lt;-malloc( m * taillede(entier));</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 xml:space="preserve">     fait;</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convertMatToTab(matt, t, n , m);</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271837">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00271837" w:rsidRPr="00387393">
        <w:rPr>
          <w:rFonts w:ascii="Gill Sans MT Condensed" w:eastAsia="Comic Sans MS" w:hAnsi="Gill Sans MT Condensed" w:cs="Comic Sans MS"/>
          <w:sz w:val="22"/>
          <w:szCs w:val="22"/>
        </w:rPr>
        <w:t>converTab</w:t>
      </w:r>
      <w:r w:rsidR="00271837">
        <w:rPr>
          <w:rFonts w:ascii="Gill Sans MT Condensed" w:eastAsia="Comic Sans MS" w:hAnsi="Gill Sans MT Condensed" w:cs="Comic Sans MS"/>
          <w:sz w:val="22"/>
          <w:szCs w:val="22"/>
        </w:rPr>
        <w:t>ToMat</w:t>
      </w:r>
      <w:r w:rsidR="00271837" w:rsidRPr="00387393">
        <w:rPr>
          <w:rFonts w:ascii="Gill Sans MT Condensed" w:eastAsia="Comic Sans MS" w:hAnsi="Gill Sans MT Condensed" w:cs="Comic Sans MS"/>
          <w:sz w:val="22"/>
          <w:szCs w:val="22"/>
        </w:rPr>
        <w:t xml:space="preserve"> </w:t>
      </w:r>
      <w:r w:rsidRPr="00387393">
        <w:rPr>
          <w:rFonts w:ascii="Gill Sans MT Condensed" w:eastAsia="Comic Sans MS" w:hAnsi="Gill Sans MT Condensed" w:cs="Comic Sans MS"/>
          <w:sz w:val="22"/>
          <w:szCs w:val="22"/>
        </w:rPr>
        <w:t>(mat,Tri_insertion_C(t, n*m), n, m );</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printf(" Apres le tri ");</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afficheMatINT(mat, n, m);</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//free </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 xml:space="preserve">    pour i &lt;- 0 a n-1 </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 xml:space="preserve">     faire </w:t>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liberer(mat[i]);</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 xml:space="preserve">     fait;</w:t>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liberer(mat);</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fin;</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271837" w:rsidRDefault="00387393" w:rsidP="00271837">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w:t>
      </w:r>
      <w:r w:rsidR="00271837">
        <w:rPr>
          <w:rFonts w:ascii="Gill Sans MT Condensed" w:eastAsia="Comic Sans MS" w:hAnsi="Gill Sans MT Condensed" w:cs="Comic Sans MS"/>
          <w:sz w:val="22"/>
          <w:szCs w:val="22"/>
        </w:rPr>
        <w:t>/*TRI entier par insertion ordre décroissant d’une matrice d’entier</w:t>
      </w:r>
    </w:p>
    <w:p w:rsidR="00271837" w:rsidRPr="00387393" w:rsidRDefault="00271837" w:rsidP="00271837">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b/>
          <w:bCs/>
          <w:sz w:val="22"/>
          <w:szCs w:val="22"/>
        </w:rPr>
        <w:t>proceduure Tri_insertion_C_Mat2(E\matt:^^entier,E\n:entier,E\m:entier)</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271837" w:rsidRDefault="00271837" w:rsidP="00A2614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var i:entier; mat:^^entier; t:entier;</w:t>
      </w:r>
      <w:r>
        <w:rPr>
          <w:rFonts w:ascii="Gill Sans MT Condensed" w:eastAsia="Comic Sans MS" w:hAnsi="Gill Sans MT Condensed" w:cs="Comic Sans MS"/>
          <w:sz w:val="22"/>
          <w:szCs w:val="22"/>
        </w:rPr>
        <w:t xml:space="preserve"> // le même principe du tri par insertion croissant d’une matrice d’entier (</w:t>
      </w:r>
      <w:r w:rsidR="00A26143">
        <w:rPr>
          <w:rFonts w:ascii="Gill Sans MT Condensed" w:eastAsia="Comic Sans MS" w:hAnsi="Gill Sans MT Condensed" w:cs="Comic Sans MS"/>
          <w:sz w:val="22"/>
          <w:szCs w:val="22"/>
        </w:rPr>
        <w:t>entière</w:t>
      </w:r>
      <w:r>
        <w:rPr>
          <w:rFonts w:ascii="Gill Sans MT Condensed" w:eastAsia="Comic Sans MS" w:hAnsi="Gill Sans MT Condensed" w:cs="Comic Sans MS"/>
          <w:sz w:val="22"/>
          <w:szCs w:val="22"/>
        </w:rPr>
        <w:t xml:space="preserve">) sauf lors de </w:t>
      </w:r>
      <w:r w:rsidRPr="00387393">
        <w:rPr>
          <w:rFonts w:ascii="Gill Sans MT Condensed" w:eastAsia="Comic Sans MS" w:hAnsi="Gill Sans MT Condensed" w:cs="Comic Sans MS"/>
          <w:sz w:val="22"/>
          <w:szCs w:val="22"/>
        </w:rPr>
        <w:t>converTab</w:t>
      </w:r>
      <w:r>
        <w:rPr>
          <w:rFonts w:ascii="Gill Sans MT Condensed" w:eastAsia="Comic Sans MS" w:hAnsi="Gill Sans MT Condensed" w:cs="Comic Sans MS"/>
          <w:sz w:val="22"/>
          <w:szCs w:val="22"/>
        </w:rPr>
        <w:t>ToMat</w:t>
      </w:r>
      <w:r w:rsidRPr="00387393">
        <w:rPr>
          <w:rFonts w:ascii="Gill Sans MT Condensed" w:eastAsia="Comic Sans MS" w:hAnsi="Gill Sans MT Condensed" w:cs="Comic Sans MS"/>
          <w:sz w:val="22"/>
          <w:szCs w:val="22"/>
        </w:rPr>
        <w:t xml:space="preserve"> (mat,Tri_insertion_C(t, n*m), n, m );</w:t>
      </w:r>
      <w:r w:rsidRPr="00387393">
        <w:rPr>
          <w:rFonts w:ascii="Gill Sans MT Condensed" w:eastAsia="Comic Sans MS" w:hAnsi="Gill Sans MT Condensed" w:cs="Comic Sans MS"/>
          <w:sz w:val="22"/>
          <w:szCs w:val="22"/>
        </w:rPr>
        <w:tab/>
      </w:r>
      <w:r>
        <w:rPr>
          <w:rFonts w:ascii="Gill Sans MT Condensed" w:eastAsia="Comic Sans MS" w:hAnsi="Gill Sans MT Condensed" w:cs="Comic Sans MS"/>
          <w:sz w:val="22"/>
          <w:szCs w:val="22"/>
        </w:rPr>
        <w:t xml:space="preserve">devient </w:t>
      </w:r>
      <w:r w:rsidRPr="00387393">
        <w:rPr>
          <w:rFonts w:ascii="Gill Sans MT Condensed" w:eastAsia="Comic Sans MS" w:hAnsi="Gill Sans MT Condensed" w:cs="Comic Sans MS"/>
          <w:sz w:val="22"/>
          <w:szCs w:val="22"/>
        </w:rPr>
        <w:t>converTab</w:t>
      </w:r>
      <w:r>
        <w:rPr>
          <w:rFonts w:ascii="Gill Sans MT Condensed" w:eastAsia="Comic Sans MS" w:hAnsi="Gill Sans MT Condensed" w:cs="Comic Sans MS"/>
          <w:sz w:val="22"/>
          <w:szCs w:val="22"/>
        </w:rPr>
        <w:t>ToMat</w:t>
      </w:r>
      <w:r w:rsidRPr="00387393">
        <w:rPr>
          <w:rFonts w:ascii="Gill Sans MT Condensed" w:eastAsia="Comic Sans MS" w:hAnsi="Gill Sans MT Condensed" w:cs="Comic Sans MS"/>
          <w:sz w:val="22"/>
          <w:szCs w:val="22"/>
        </w:rPr>
        <w:t xml:space="preserve"> </w:t>
      </w:r>
      <w:r>
        <w:rPr>
          <w:rFonts w:ascii="Gill Sans MT Condensed" w:eastAsia="Comic Sans MS" w:hAnsi="Gill Sans MT Condensed" w:cs="Comic Sans MS"/>
          <w:sz w:val="22"/>
          <w:szCs w:val="22"/>
        </w:rPr>
        <w:t>(mat,Tri_insertion_D</w:t>
      </w:r>
      <w:r w:rsidRPr="00387393">
        <w:rPr>
          <w:rFonts w:ascii="Gill Sans MT Condensed" w:eastAsia="Comic Sans MS" w:hAnsi="Gill Sans MT Condensed" w:cs="Comic Sans MS"/>
          <w:sz w:val="22"/>
          <w:szCs w:val="22"/>
        </w:rPr>
        <w:t>(t, n*m), n, m );</w:t>
      </w:r>
      <w:r w:rsidRPr="00387393">
        <w:rPr>
          <w:rFonts w:ascii="Gill Sans MT Condensed" w:eastAsia="Comic Sans MS" w:hAnsi="Gill Sans MT Condensed" w:cs="Comic Sans MS"/>
          <w:sz w:val="22"/>
          <w:szCs w:val="22"/>
        </w:rPr>
        <w:tab/>
      </w:r>
      <w:r>
        <w:rPr>
          <w:rFonts w:ascii="Gill Sans MT Condensed" w:eastAsia="Comic Sans MS" w:hAnsi="Gill Sans MT Condensed" w:cs="Comic Sans MS"/>
          <w:sz w:val="22"/>
          <w:szCs w:val="22"/>
        </w:rPr>
        <w:t xml:space="preserve">ie : appel au tri a insertion </w:t>
      </w:r>
      <w:r w:rsidR="00A26143">
        <w:rPr>
          <w:rFonts w:ascii="Gill Sans MT Condensed" w:eastAsia="Comic Sans MS" w:hAnsi="Gill Sans MT Condensed" w:cs="Comic Sans MS"/>
          <w:sz w:val="22"/>
          <w:szCs w:val="22"/>
        </w:rPr>
        <w:t>décroissant</w:t>
      </w:r>
      <w:r>
        <w:rPr>
          <w:rFonts w:ascii="Gill Sans MT Condensed" w:eastAsia="Comic Sans MS" w:hAnsi="Gill Sans MT Condensed" w:cs="Comic Sans MS"/>
          <w:sz w:val="22"/>
          <w:szCs w:val="22"/>
        </w:rPr>
        <w:t xml:space="preserve"> d’un vecteur</w:t>
      </w:r>
      <w:r w:rsidR="00A26143">
        <w:rPr>
          <w:rFonts w:ascii="Gill Sans MT Condensed" w:eastAsia="Comic Sans MS" w:hAnsi="Gill Sans MT Condensed" w:cs="Comic Sans MS"/>
          <w:sz w:val="22"/>
          <w:szCs w:val="22"/>
        </w:rPr>
        <w:t xml:space="preserve"> de travail t et le mettre dans matrice mat de travail aussi</w:t>
      </w:r>
      <w:r>
        <w:rPr>
          <w:rFonts w:ascii="Gill Sans MT Condensed" w:eastAsia="Comic Sans MS" w:hAnsi="Gill Sans MT Condensed" w:cs="Comic Sans MS"/>
          <w:sz w:val="22"/>
          <w:szCs w:val="22"/>
        </w:rPr>
        <w:t xml:space="preserve">  // on tri </w:t>
      </w:r>
      <w:r w:rsidR="00A26143">
        <w:rPr>
          <w:rFonts w:ascii="Gill Sans MT Condensed" w:eastAsia="Comic Sans MS" w:hAnsi="Gill Sans MT Condensed" w:cs="Comic Sans MS"/>
          <w:sz w:val="22"/>
          <w:szCs w:val="22"/>
        </w:rPr>
        <w:t>la matrice</w:t>
      </w:r>
      <w:r>
        <w:rPr>
          <w:rFonts w:ascii="Gill Sans MT Condensed" w:eastAsia="Comic Sans MS" w:hAnsi="Gill Sans MT Condensed" w:cs="Comic Sans MS"/>
          <w:sz w:val="22"/>
          <w:szCs w:val="22"/>
        </w:rPr>
        <w:t xml:space="preserve"> en considérant </w:t>
      </w:r>
      <w:r w:rsidR="00A26143">
        <w:rPr>
          <w:rFonts w:ascii="Gill Sans MT Condensed" w:eastAsia="Comic Sans MS" w:hAnsi="Gill Sans MT Condensed" w:cs="Comic Sans MS"/>
          <w:sz w:val="22"/>
          <w:szCs w:val="22"/>
        </w:rPr>
        <w:t>la convertissant en un vecteur t puis on l’utilise pour le tri de</w:t>
      </w:r>
      <w:r>
        <w:rPr>
          <w:rFonts w:ascii="Gill Sans MT Condensed" w:eastAsia="Comic Sans MS" w:hAnsi="Gill Sans MT Condensed" w:cs="Comic Sans MS"/>
          <w:sz w:val="22"/>
          <w:szCs w:val="22"/>
        </w:rPr>
        <w:t xml:space="preserve"> vecteurs*/</w:t>
      </w:r>
    </w:p>
    <w:p w:rsidR="00387393" w:rsidRPr="00387393" w:rsidRDefault="00387393" w:rsidP="00387393">
      <w:pPr>
        <w:rPr>
          <w:rFonts w:ascii="Gill Sans MT Condensed" w:eastAsia="Comic Sans MS" w:hAnsi="Gill Sans MT Condensed" w:cs="Comic Sans MS"/>
          <w:sz w:val="22"/>
          <w:szCs w:val="22"/>
        </w:rPr>
      </w:pP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 xml:space="preserve"> </w:t>
      </w:r>
    </w:p>
    <w:p w:rsidR="00E06CF8" w:rsidRPr="00387393" w:rsidRDefault="00E06CF8" w:rsidP="00E06CF8">
      <w:pPr>
        <w:rPr>
          <w:rFonts w:ascii="Gill Sans MT Condensed" w:hAnsi="Gill Sans MT Condensed"/>
          <w:sz w:val="22"/>
          <w:szCs w:val="22"/>
        </w:rPr>
      </w:pPr>
      <w:r w:rsidRPr="00387393">
        <w:rPr>
          <w:rFonts w:ascii="Gill Sans MT Condensed" w:hAnsi="Gill Sans MT Condensed"/>
          <w:sz w:val="22"/>
          <w:szCs w:val="22"/>
        </w:rPr>
        <w:t xml:space="preserve"> </w:t>
      </w:r>
    </w:p>
    <w:p w:rsidR="00E06CF8" w:rsidRPr="00387393" w:rsidRDefault="00E06CF8" w:rsidP="00E06CF8">
      <w:pPr>
        <w:rPr>
          <w:rFonts w:ascii="Gill Sans MT Condensed" w:hAnsi="Gill Sans MT Condensed"/>
          <w:sz w:val="22"/>
          <w:szCs w:val="22"/>
          <w:u w:val="single"/>
        </w:rPr>
      </w:pPr>
    </w:p>
    <w:p w:rsidR="00E06CF8" w:rsidRPr="00387393" w:rsidRDefault="00E06CF8" w:rsidP="00E06CF8">
      <w:pPr>
        <w:rPr>
          <w:rFonts w:ascii="Gill Sans MT Condensed" w:hAnsi="Gill Sans MT Condensed"/>
          <w:sz w:val="22"/>
          <w:szCs w:val="22"/>
          <w:u w:val="single"/>
        </w:rPr>
      </w:pPr>
      <w:r w:rsidRPr="00387393">
        <w:rPr>
          <w:rFonts w:ascii="Gill Sans MT Condensed" w:hAnsi="Gill Sans MT Condensed"/>
          <w:sz w:val="22"/>
          <w:szCs w:val="22"/>
        </w:rPr>
        <w:t xml:space="preserve">       </w:t>
      </w:r>
      <w:r w:rsidRPr="00387393">
        <w:rPr>
          <w:rFonts w:ascii="Gill Sans MT Condensed" w:hAnsi="Gill Sans MT Condensed"/>
          <w:sz w:val="22"/>
          <w:szCs w:val="22"/>
          <w:u w:val="single"/>
        </w:rPr>
        <w:t xml:space="preserve"> 4-1-2-2 Tri pour une matrice de caractères</w:t>
      </w:r>
    </w:p>
    <w:p w:rsidR="00BA259A" w:rsidRDefault="00BA259A" w:rsidP="00BA259A">
      <w:pPr>
        <w:rPr>
          <w:rFonts w:ascii="Gill Sans MT Condensed" w:hAnsi="Gill Sans MT Condensed"/>
          <w:sz w:val="22"/>
          <w:szCs w:val="22"/>
        </w:rPr>
      </w:pPr>
      <w:r w:rsidRPr="00BA259A">
        <w:rPr>
          <w:rFonts w:ascii="Gill Sans MT Condensed" w:hAnsi="Gill Sans MT Condensed"/>
          <w:sz w:val="22"/>
          <w:szCs w:val="22"/>
        </w:rPr>
        <w:t>/*</w:t>
      </w:r>
      <w:r>
        <w:rPr>
          <w:rFonts w:ascii="Gill Sans MT Condensed" w:hAnsi="Gill Sans MT Condensed"/>
          <w:sz w:val="22"/>
          <w:szCs w:val="22"/>
        </w:rPr>
        <w:t>Pour les méthodes de tris de chaines de caractères le principe reste le même que celui du tri d’une matrice ligne par ligne, seulement la comparaison et affectation qui changent :</w:t>
      </w:r>
    </w:p>
    <w:p w:rsidR="00BA259A" w:rsidRDefault="00BA259A" w:rsidP="00D419D3">
      <w:pPr>
        <w:rPr>
          <w:rFonts w:ascii="Gill Sans MT Condensed" w:hAnsi="Gill Sans MT Condensed"/>
          <w:sz w:val="22"/>
          <w:szCs w:val="22"/>
        </w:rPr>
      </w:pPr>
      <w:r>
        <w:rPr>
          <w:rFonts w:ascii="Gill Sans MT Condensed" w:hAnsi="Gill Sans MT Condensed"/>
          <w:sz w:val="22"/>
          <w:szCs w:val="22"/>
        </w:rPr>
        <w:t xml:space="preserve">Pour une affectation on utilise </w:t>
      </w:r>
      <w:r w:rsidR="00D419D3">
        <w:rPr>
          <w:rFonts w:ascii="Gill Sans MT Condensed" w:hAnsi="Gill Sans MT Condensed"/>
          <w:sz w:val="22"/>
          <w:szCs w:val="22"/>
        </w:rPr>
        <w:t>à</w:t>
      </w:r>
      <w:r>
        <w:rPr>
          <w:rFonts w:ascii="Gill Sans MT Condensed" w:hAnsi="Gill Sans MT Condensed"/>
          <w:sz w:val="22"/>
          <w:szCs w:val="22"/>
        </w:rPr>
        <w:t xml:space="preserve"> la </w:t>
      </w:r>
      <w:r w:rsidR="00D419D3">
        <w:rPr>
          <w:rFonts w:ascii="Gill Sans MT Condensed" w:hAnsi="Gill Sans MT Condensed"/>
          <w:sz w:val="22"/>
          <w:szCs w:val="22"/>
        </w:rPr>
        <w:t xml:space="preserve">place </w:t>
      </w:r>
      <w:r>
        <w:rPr>
          <w:rFonts w:ascii="Gill Sans MT Condensed" w:hAnsi="Gill Sans MT Condensed"/>
          <w:sz w:val="22"/>
          <w:szCs w:val="22"/>
        </w:rPr>
        <w:t>strcpy( const dest *char, const source *char)</w:t>
      </w:r>
      <w:r w:rsidR="00D419D3">
        <w:rPr>
          <w:rFonts w:ascii="Gill Sans MT Condensed" w:hAnsi="Gill Sans MT Condensed"/>
          <w:sz w:val="22"/>
          <w:szCs w:val="22"/>
        </w:rPr>
        <w:t xml:space="preserve"> qui copy le contenu de source vers dest</w:t>
      </w:r>
    </w:p>
    <w:p w:rsidR="00D419D3" w:rsidRDefault="00BA259A" w:rsidP="00BA259A">
      <w:pPr>
        <w:rPr>
          <w:rFonts w:ascii="Gill Sans MT Condensed" w:hAnsi="Gill Sans MT Condensed"/>
          <w:sz w:val="22"/>
          <w:szCs w:val="22"/>
        </w:rPr>
      </w:pPr>
      <w:r>
        <w:rPr>
          <w:rFonts w:ascii="Gill Sans MT Condensed" w:hAnsi="Gill Sans MT Condensed"/>
          <w:sz w:val="22"/>
          <w:szCs w:val="22"/>
        </w:rPr>
        <w:t>Pour une comparaison on utilise le stcmp(const ch *char, const ch2 *char</w:t>
      </w:r>
      <w:r w:rsidR="00D419D3">
        <w:rPr>
          <w:rFonts w:ascii="Gill Sans MT Condensed" w:hAnsi="Gill Sans MT Condensed"/>
          <w:sz w:val="22"/>
          <w:szCs w:val="22"/>
        </w:rPr>
        <w:t>)  rend :</w:t>
      </w:r>
    </w:p>
    <w:p w:rsidR="00BA259A" w:rsidRDefault="00D419D3" w:rsidP="00BA259A">
      <w:pPr>
        <w:rPr>
          <w:rFonts w:ascii="Gill Sans MT Condensed" w:hAnsi="Gill Sans MT Condensed"/>
          <w:sz w:val="22"/>
          <w:szCs w:val="22"/>
        </w:rPr>
      </w:pPr>
      <w:r>
        <w:rPr>
          <w:rFonts w:ascii="Gill Sans MT Condensed" w:hAnsi="Gill Sans MT Condensed"/>
          <w:sz w:val="22"/>
          <w:szCs w:val="22"/>
        </w:rPr>
        <w:t>stcmp(const ch *char, const ch2 *char</w:t>
      </w:r>
      <w:r>
        <w:rPr>
          <w:rFonts w:ascii="Gill Sans MT Condensed" w:hAnsi="Gill Sans MT Condensed"/>
          <w:sz w:val="22"/>
          <w:szCs w:val="22"/>
        </w:rPr>
        <w:t xml:space="preserve"> )=0 si ils sont identique </w:t>
      </w:r>
    </w:p>
    <w:p w:rsidR="00D419D3" w:rsidRDefault="00D419D3" w:rsidP="00BA259A">
      <w:pPr>
        <w:rPr>
          <w:rFonts w:ascii="Gill Sans MT Condensed" w:hAnsi="Gill Sans MT Condensed"/>
          <w:sz w:val="22"/>
          <w:szCs w:val="22"/>
        </w:rPr>
      </w:pPr>
      <w:r>
        <w:rPr>
          <w:rFonts w:ascii="Gill Sans MT Condensed" w:hAnsi="Gill Sans MT Condensed"/>
          <w:sz w:val="22"/>
          <w:szCs w:val="22"/>
        </w:rPr>
        <w:t>stcmp(const ch *char, const ch2 *char</w:t>
      </w:r>
      <w:r>
        <w:rPr>
          <w:rFonts w:ascii="Gill Sans MT Condensed" w:hAnsi="Gill Sans MT Condensed"/>
          <w:sz w:val="22"/>
          <w:szCs w:val="22"/>
        </w:rPr>
        <w:t>)&gt;0 si la première vient après la deuxième en code ascii</w:t>
      </w:r>
    </w:p>
    <w:p w:rsidR="00D419D3" w:rsidRDefault="00D419D3" w:rsidP="00BA259A">
      <w:pPr>
        <w:rPr>
          <w:rFonts w:ascii="Gill Sans MT Condensed" w:hAnsi="Gill Sans MT Condensed"/>
          <w:sz w:val="22"/>
          <w:szCs w:val="22"/>
        </w:rPr>
      </w:pPr>
      <w:r>
        <w:rPr>
          <w:rFonts w:ascii="Gill Sans MT Condensed" w:hAnsi="Gill Sans MT Condensed"/>
          <w:sz w:val="22"/>
          <w:szCs w:val="22"/>
        </w:rPr>
        <w:t xml:space="preserve">sinon </w:t>
      </w:r>
      <w:r>
        <w:rPr>
          <w:rFonts w:ascii="Gill Sans MT Condensed" w:hAnsi="Gill Sans MT Condensed"/>
          <w:sz w:val="22"/>
          <w:szCs w:val="22"/>
        </w:rPr>
        <w:t>stcmp(const ch *char, const ch2 *char</w:t>
      </w:r>
      <w:r>
        <w:rPr>
          <w:rFonts w:ascii="Gill Sans MT Condensed" w:hAnsi="Gill Sans MT Condensed"/>
          <w:sz w:val="22"/>
          <w:szCs w:val="22"/>
        </w:rPr>
        <w:t>)&lt;0 si la première chaine vient avant la deuxième</w:t>
      </w:r>
    </w:p>
    <w:p w:rsidR="00E06CF8" w:rsidRPr="00BA259A" w:rsidRDefault="00BA259A" w:rsidP="00BA259A">
      <w:pPr>
        <w:rPr>
          <w:rFonts w:ascii="Gill Sans MT Condensed" w:hAnsi="Gill Sans MT Condensed"/>
          <w:sz w:val="22"/>
          <w:szCs w:val="22"/>
        </w:rPr>
      </w:pPr>
      <w:r w:rsidRPr="00BA259A">
        <w:rPr>
          <w:rFonts w:ascii="Gill Sans MT Condensed" w:hAnsi="Gill Sans MT Condensed"/>
          <w:sz w:val="22"/>
          <w:szCs w:val="22"/>
        </w:rPr>
        <w:t>*/</w:t>
      </w:r>
    </w:p>
    <w:p w:rsidR="00E06CF8" w:rsidRPr="00387393" w:rsidRDefault="00E06CF8" w:rsidP="00E06CF8">
      <w:pPr>
        <w:rPr>
          <w:rFonts w:ascii="Gill Sans MT Condensed" w:hAnsi="Gill Sans MT Condensed"/>
          <w:color w:val="000000" w:themeColor="text1"/>
          <w:sz w:val="22"/>
          <w:szCs w:val="22"/>
          <w:u w:val="single"/>
        </w:rPr>
      </w:pPr>
    </w:p>
    <w:p w:rsidR="00E06CF8" w:rsidRPr="00387393" w:rsidRDefault="00E06CF8" w:rsidP="00493EDB">
      <w:pPr>
        <w:pStyle w:val="Paragraphedeliste"/>
        <w:numPr>
          <w:ilvl w:val="2"/>
          <w:numId w:val="7"/>
        </w:numPr>
        <w:rPr>
          <w:rFonts w:ascii="Gill Sans MT Condensed" w:hAnsi="Gill Sans MT Condensed"/>
          <w:color w:val="000000" w:themeColor="text1"/>
          <w:sz w:val="22"/>
          <w:szCs w:val="22"/>
          <w:u w:val="single"/>
        </w:rPr>
      </w:pPr>
      <w:r w:rsidRPr="00387393">
        <w:rPr>
          <w:rFonts w:ascii="Gill Sans MT Condensed" w:hAnsi="Gill Sans MT Condensed"/>
          <w:color w:val="000000" w:themeColor="text1"/>
          <w:sz w:val="22"/>
          <w:szCs w:val="22"/>
          <w:u w:val="single"/>
        </w:rPr>
        <w:t>Procédures et fonctions concernant la partie liste</w:t>
      </w:r>
    </w:p>
    <w:p w:rsidR="00387393" w:rsidRPr="00387393" w:rsidRDefault="00387393" w:rsidP="00387393">
      <w:pPr>
        <w:ind w:left="142"/>
        <w:rPr>
          <w:rFonts w:ascii="Gill Sans MT Condensed" w:eastAsia="Comic Sans MS" w:hAnsi="Gill Sans MT Condensed" w:cs="Comic Sans MS"/>
          <w:sz w:val="22"/>
          <w:szCs w:val="22"/>
        </w:rPr>
      </w:pPr>
    </w:p>
    <w:p w:rsidR="00387393" w:rsidRPr="00387393" w:rsidRDefault="00387393" w:rsidP="00387393">
      <w:pPr>
        <w:pStyle w:val="Paragraphedeliste"/>
        <w:ind w:left="706"/>
        <w:rPr>
          <w:rFonts w:ascii="Gill Sans MT Condensed" w:eastAsia="Comic Sans MS" w:hAnsi="Gill Sans MT Condensed" w:cs="Comic Sans MS"/>
          <w:b/>
          <w:bCs/>
          <w:color w:val="3C91F9"/>
          <w:sz w:val="22"/>
          <w:szCs w:val="22"/>
        </w:rPr>
      </w:pPr>
      <w:r w:rsidRPr="00387393">
        <w:rPr>
          <w:rFonts w:ascii="Gill Sans MT Condensed" w:eastAsia="Comic Sans MS" w:hAnsi="Gill Sans MT Condensed" w:cs="Comic Sans MS"/>
          <w:b/>
          <w:bCs/>
          <w:color w:val="3C91F9"/>
          <w:sz w:val="22"/>
          <w:szCs w:val="22"/>
        </w:rPr>
        <w:t>//declaration de la liste chainnee</w:t>
      </w:r>
    </w:p>
    <w:p w:rsidR="00387393" w:rsidRPr="00387393" w:rsidRDefault="00387393" w:rsidP="00387393">
      <w:pPr>
        <w:pStyle w:val="Paragraphedeliste"/>
        <w:ind w:left="706"/>
        <w:rPr>
          <w:rFonts w:ascii="Gill Sans MT Condensed" w:eastAsia="Comic Sans MS" w:hAnsi="Gill Sans MT Condensed" w:cs="Comic Sans MS"/>
          <w:b/>
          <w:bCs/>
          <w:sz w:val="22"/>
          <w:szCs w:val="22"/>
        </w:rPr>
      </w:pPr>
      <w:r w:rsidRPr="00387393">
        <w:rPr>
          <w:rFonts w:ascii="Gill Sans MT Condensed" w:eastAsia="Comic Sans MS" w:hAnsi="Gill Sans MT Condensed" w:cs="Comic Sans MS"/>
          <w:b/>
          <w:bCs/>
          <w:sz w:val="22"/>
          <w:szCs w:val="22"/>
        </w:rPr>
        <w:t>typedef struct elementListe{</w:t>
      </w:r>
    </w:p>
    <w:p w:rsidR="00387393" w:rsidRPr="00387393" w:rsidRDefault="00387393" w:rsidP="00387393">
      <w:pPr>
        <w:pStyle w:val="Paragraphedeliste"/>
        <w:ind w:left="706"/>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 xml:space="preserve">        char *donnee;</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 xml:space="preserve">      struct  elementListe *suivant;</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}element;</w:t>
      </w:r>
    </w:p>
    <w:p w:rsidR="00387393" w:rsidRPr="00387393" w:rsidRDefault="00387393" w:rsidP="00387393">
      <w:pPr>
        <w:ind w:left="142"/>
        <w:rPr>
          <w:rFonts w:ascii="Gill Sans MT Condensed" w:eastAsia="Comic Sans MS" w:hAnsi="Gill Sans MT Condensed" w:cs="Comic Sans MS"/>
          <w:b/>
          <w:bCs/>
          <w:sz w:val="22"/>
          <w:szCs w:val="22"/>
        </w:rPr>
      </w:pPr>
      <w:r w:rsidRPr="00387393">
        <w:rPr>
          <w:rFonts w:ascii="Gill Sans MT Condensed" w:eastAsia="Comic Sans MS" w:hAnsi="Gill Sans MT Condensed" w:cs="Comic Sans MS"/>
          <w:b/>
          <w:bCs/>
          <w:sz w:val="22"/>
          <w:szCs w:val="22"/>
        </w:rPr>
        <w:t xml:space="preserve"> typedef struct listeRepere{</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 xml:space="preserve">        element *debut;</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 xml:space="preserve">        element *fin;</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 xml:space="preserve">        int taille;}liste;</w:t>
      </w:r>
    </w:p>
    <w:p w:rsidR="00387393" w:rsidRPr="00387393" w:rsidRDefault="00387393" w:rsidP="00387393">
      <w:pPr>
        <w:ind w:left="142"/>
        <w:rPr>
          <w:rFonts w:ascii="Gill Sans MT Condensed" w:eastAsia="Comic Sans MS" w:hAnsi="Gill Sans MT Condensed" w:cs="Comic Sans MS"/>
          <w:color w:val="3C91F9"/>
          <w:sz w:val="22"/>
          <w:szCs w:val="22"/>
        </w:rPr>
      </w:pPr>
      <w:r w:rsidRPr="00387393">
        <w:rPr>
          <w:rFonts w:ascii="Gill Sans MT Condensed" w:eastAsia="Comic Sans MS" w:hAnsi="Gill Sans MT Condensed" w:cs="Comic Sans MS"/>
          <w:color w:val="3C91F9"/>
          <w:sz w:val="22"/>
          <w:szCs w:val="22"/>
        </w:rPr>
        <w:t>//---------------------TRI SELECTION LISTE CHAINEE croissant ----------------------------------</w:t>
      </w:r>
    </w:p>
    <w:p w:rsidR="00387393" w:rsidRPr="00387393" w:rsidRDefault="00387393" w:rsidP="00387393">
      <w:pPr>
        <w:ind w:left="142"/>
        <w:rPr>
          <w:rFonts w:ascii="Gill Sans MT Condensed" w:eastAsia="Comic Sans MS" w:hAnsi="Gill Sans MT Condensed" w:cs="Comic Sans MS"/>
          <w:sz w:val="22"/>
          <w:szCs w:val="22"/>
        </w:rPr>
      </w:pP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Procedure trier_liste_selection_A_Z (E\ma_liste:^liste)</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Var</w:t>
      </w:r>
      <w:r w:rsidRPr="00387393">
        <w:rPr>
          <w:rFonts w:ascii="Gill Sans MT Condensed" w:eastAsia="Comic Sans MS" w:hAnsi="Gill Sans MT Condensed" w:cs="Comic Sans MS"/>
          <w:sz w:val="22"/>
          <w:szCs w:val="22"/>
        </w:rPr>
        <w:tab/>
        <w:t>parcour, tete :^element;</w:t>
      </w:r>
      <w:r w:rsidRPr="00387393">
        <w:rPr>
          <w:rFonts w:ascii="Gill Sans MT Condensed" w:eastAsia="Comic Sans MS" w:hAnsi="Gill Sans MT Condensed" w:cs="Comic Sans MS"/>
          <w:sz w:val="22"/>
          <w:szCs w:val="22"/>
        </w:rPr>
        <w:tab/>
        <w:t>valeur: ^caractere;</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 xml:space="preserve">     debut</w:t>
      </w:r>
    </w:p>
    <w:p w:rsidR="00387393" w:rsidRPr="00387393" w:rsidRDefault="00387393" w:rsidP="00387393">
      <w:pPr>
        <w:pStyle w:val="Paragraphedeliste"/>
        <w:ind w:left="706"/>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 xml:space="preserve">        si (ma_liste-&gt;debut == NULL) </w:t>
      </w:r>
      <w:r w:rsidRPr="00387393">
        <w:rPr>
          <w:rFonts w:ascii="Gill Sans MT Condensed" w:eastAsia="Comic Sans MS" w:hAnsi="Gill Sans MT Condensed" w:cs="Comic Sans MS"/>
          <w:sz w:val="22"/>
          <w:szCs w:val="22"/>
        </w:rPr>
        <w:tab/>
        <w:t>// si 1</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printf ("\n\n la liste est vide \n");</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retourner 0;</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sinon </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//allocation</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parcour&lt;- (^element) allouer (taillede (element));</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parcour.donnee&lt;- (^caractere) allouer (50* taillede (caractere));</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tete&lt; -(^element) allouer (taillede (element));</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tete.donnee&lt;- (^caractere) allouer (50*taillede (caractere));    </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valeur&lt;- (^caractere) allouer (50*taillede (caractere));</w:t>
      </w:r>
    </w:p>
    <w:p w:rsidR="00387393" w:rsidRPr="00387393" w:rsidRDefault="00387393" w:rsidP="00387393">
      <w:pPr>
        <w:ind w:left="142"/>
        <w:rPr>
          <w:rFonts w:ascii="Gill Sans MT Condensed" w:eastAsia="Comic Sans MS" w:hAnsi="Gill Sans MT Condensed" w:cs="Comic Sans MS"/>
          <w:sz w:val="22"/>
          <w:szCs w:val="22"/>
        </w:rPr>
      </w:pP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tete&lt;- ma_liste.debut;</w:t>
      </w:r>
      <w:r w:rsidRPr="00387393">
        <w:rPr>
          <w:rFonts w:ascii="Gill Sans MT Condensed" w:eastAsia="Comic Sans MS" w:hAnsi="Gill Sans MT Condensed" w:cs="Comic Sans MS"/>
          <w:sz w:val="22"/>
          <w:szCs w:val="22"/>
        </w:rPr>
        <w:tab/>
      </w:r>
    </w:p>
    <w:p w:rsidR="00387393" w:rsidRPr="00387393" w:rsidRDefault="00387393" w:rsidP="00387393">
      <w:pPr>
        <w:ind w:left="142"/>
        <w:rPr>
          <w:rFonts w:ascii="Gill Sans MT Condensed" w:eastAsia="Comic Sans MS" w:hAnsi="Gill Sans MT Condensed" w:cs="Comic Sans MS"/>
          <w:sz w:val="22"/>
          <w:szCs w:val="22"/>
        </w:rPr>
      </w:pP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tant que (tete != ma_liste.fin)</w:t>
      </w:r>
      <w:r w:rsidRPr="00387393">
        <w:rPr>
          <w:rFonts w:ascii="Gill Sans MT Condensed" w:eastAsia="Comic Sans MS" w:hAnsi="Gill Sans MT Condensed" w:cs="Comic Sans MS"/>
          <w:sz w:val="22"/>
          <w:szCs w:val="22"/>
        </w:rPr>
        <w:tab/>
        <w:t>//tantque 1 la tete sera fixÃ© au dÃ©but de la sous  liste non //trier</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Faire</w:t>
      </w:r>
      <w:r w:rsidRPr="00387393">
        <w:rPr>
          <w:rFonts w:ascii="Gill Sans MT Condensed" w:eastAsia="Comic Sans MS" w:hAnsi="Gill Sans MT Condensed" w:cs="Comic Sans MS"/>
          <w:sz w:val="22"/>
          <w:szCs w:val="22"/>
        </w:rPr>
        <w:tab/>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parcour&lt;- tete.suivant</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tant que (parcour != NULL) </w:t>
      </w:r>
      <w:r w:rsidRPr="00387393">
        <w:rPr>
          <w:rFonts w:ascii="Gill Sans MT Condensed" w:eastAsia="Comic Sans MS" w:hAnsi="Gill Sans MT Condensed" w:cs="Comic Sans MS"/>
          <w:sz w:val="22"/>
          <w:szCs w:val="22"/>
        </w:rPr>
        <w:tab/>
        <w:t xml:space="preserve"> //tantque 2  // on avance avec "parcour" pour //chercher le min</w:t>
      </w:r>
    </w:p>
    <w:p w:rsidR="00387393" w:rsidRPr="00387393" w:rsidRDefault="00387393" w:rsidP="00387393">
      <w:pPr>
        <w:pStyle w:val="Paragraphedeliste"/>
        <w:ind w:left="706"/>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faire</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si (strcmp (tete.donnee, parcour.donnee) &lt; 0)   Alors</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printf ("\n\t la tete est avantâ€¦ rien a faire!\n\n");</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si non</w:t>
      </w:r>
    </w:p>
    <w:p w:rsidR="00387393" w:rsidRPr="00387393" w:rsidRDefault="00387393" w:rsidP="00387393">
      <w:pPr>
        <w:pStyle w:val="Paragraphedeliste"/>
        <w:ind w:left="706"/>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printf ("\n\tl'element dans la tete est aprÃ¨s..on doit Permuter\n\n");</w:t>
      </w:r>
    </w:p>
    <w:p w:rsidR="00387393" w:rsidRPr="00387393" w:rsidRDefault="00387393" w:rsidP="00387393">
      <w:pPr>
        <w:pStyle w:val="Paragraphedeliste"/>
        <w:ind w:left="706"/>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si l'element dans parcour est avant ...on doit permuter</w:t>
      </w:r>
    </w:p>
    <w:p w:rsidR="00387393" w:rsidRPr="00387393" w:rsidRDefault="00387393" w:rsidP="00387393">
      <w:pPr>
        <w:pStyle w:val="Paragraphedeliste"/>
        <w:ind w:left="706"/>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Strcpy (valeur, tete.donnee);</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Strcpy (tete.donnee, parcour-&gt;donnee);</w:t>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Strcpy (parcour.donnee, valeur);</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Affichage (ma_liste);</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fin.si</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parcour&lt;- parcour.suivant ;</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fait ; </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//tantque2</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tete&lt;- tete.suivant;</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fait ;</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//tantque 1</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printf ("\n\n\t ~~~~ Apres le tri selection ordre croissant~~~~~~~~~~~~~~~~~\n\n");</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affichage (ma_liste);</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Fin.si;   fin;}</w:t>
      </w:r>
    </w:p>
    <w:p w:rsidR="00387393" w:rsidRPr="00387393" w:rsidRDefault="00387393" w:rsidP="00387393">
      <w:pPr>
        <w:ind w:left="142"/>
        <w:rPr>
          <w:rFonts w:ascii="Gill Sans MT Condensed" w:eastAsia="Comic Sans MS" w:hAnsi="Gill Sans MT Condensed" w:cs="Comic Sans MS"/>
          <w:b/>
          <w:bCs/>
          <w:color w:val="3C91F9"/>
          <w:sz w:val="22"/>
          <w:szCs w:val="22"/>
        </w:rPr>
      </w:pPr>
      <w:r w:rsidRPr="00387393">
        <w:rPr>
          <w:rFonts w:ascii="Gill Sans MT Condensed" w:eastAsia="Comic Sans MS" w:hAnsi="Gill Sans MT Condensed" w:cs="Comic Sans MS"/>
          <w:b/>
          <w:bCs/>
          <w:color w:val="3C91F9"/>
          <w:sz w:val="22"/>
          <w:szCs w:val="22"/>
        </w:rPr>
        <w:t>//---------------------TRI Bulle LISTE CHAINEE croissant ---------------------------------------</w:t>
      </w:r>
    </w:p>
    <w:p w:rsidR="00387393" w:rsidRPr="00387393" w:rsidRDefault="00387393" w:rsidP="00387393">
      <w:pPr>
        <w:ind w:left="142"/>
        <w:rPr>
          <w:rFonts w:ascii="Gill Sans MT Condensed" w:eastAsia="Comic Sans MS" w:hAnsi="Gill Sans MT Condensed" w:cs="Comic Sans MS"/>
          <w:b/>
          <w:bCs/>
          <w:sz w:val="22"/>
          <w:szCs w:val="22"/>
        </w:rPr>
      </w:pPr>
    </w:p>
    <w:p w:rsidR="00387393" w:rsidRPr="00387393" w:rsidRDefault="00387393" w:rsidP="00387393">
      <w:pPr>
        <w:pStyle w:val="Paragraphedeliste"/>
        <w:ind w:left="706"/>
        <w:rPr>
          <w:rFonts w:ascii="Gill Sans MT Condensed" w:eastAsia="Comic Sans MS" w:hAnsi="Gill Sans MT Condensed" w:cs="Comic Sans MS"/>
          <w:b/>
          <w:bCs/>
          <w:sz w:val="22"/>
          <w:szCs w:val="22"/>
        </w:rPr>
      </w:pPr>
      <w:r w:rsidRPr="00387393">
        <w:rPr>
          <w:rFonts w:ascii="Gill Sans MT Condensed" w:eastAsia="Comic Sans MS" w:hAnsi="Gill Sans MT Condensed" w:cs="Comic Sans MS"/>
          <w:b/>
          <w:bCs/>
          <w:sz w:val="22"/>
          <w:szCs w:val="22"/>
        </w:rPr>
        <w:t>Procedure trier_liste_bulle_A_Z(E\ma_liste:^liste)</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Var</w:t>
      </w:r>
      <w:r w:rsidRPr="00387393">
        <w:rPr>
          <w:rFonts w:ascii="Gill Sans MT Condensed" w:eastAsia="Comic Sans MS" w:hAnsi="Gill Sans MT Condensed" w:cs="Comic Sans MS"/>
          <w:sz w:val="22"/>
          <w:szCs w:val="22"/>
        </w:rPr>
        <w:tab/>
        <w:t>parcour, tete :^element;</w:t>
      </w:r>
      <w:r w:rsidRPr="00387393">
        <w:rPr>
          <w:rFonts w:ascii="Gill Sans MT Condensed" w:eastAsia="Comic Sans MS" w:hAnsi="Gill Sans MT Condensed" w:cs="Comic Sans MS"/>
          <w:sz w:val="22"/>
          <w:szCs w:val="22"/>
        </w:rPr>
        <w:tab/>
        <w:t>valeur: ^caractere;</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 xml:space="preserve">     debut</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 xml:space="preserve">        si (ma_liste.debut == NULL) </w:t>
      </w:r>
      <w:r w:rsidRPr="00387393">
        <w:rPr>
          <w:rFonts w:ascii="Gill Sans MT Condensed" w:eastAsia="Comic Sans MS" w:hAnsi="Gill Sans MT Condensed" w:cs="Comic Sans MS"/>
          <w:sz w:val="22"/>
          <w:szCs w:val="22"/>
        </w:rPr>
        <w:tab/>
        <w:t>// si 1</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printf ("\n\n la liste est vide \n");</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retourner 0;</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sinon </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//allocation</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parcour&lt;- (^element) allouer (taillede (element));</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parcour.donnee&lt;- (^caractere) allouer (50* taillede (caractere));</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tete&lt; -(^element) allouer (taillede (element));</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tete.donnee&lt;- (^caractere) allouer (50*taillede (caractere));    </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valeur&lt;- (^caractere) allouer (50*taillede (caractere));</w:t>
      </w:r>
    </w:p>
    <w:p w:rsidR="00387393" w:rsidRPr="00387393" w:rsidRDefault="00387393" w:rsidP="00387393">
      <w:pPr>
        <w:ind w:left="142"/>
        <w:rPr>
          <w:rFonts w:ascii="Gill Sans MT Condensed" w:eastAsia="Comic Sans MS" w:hAnsi="Gill Sans MT Condensed" w:cs="Comic Sans MS"/>
          <w:sz w:val="22"/>
          <w:szCs w:val="22"/>
        </w:rPr>
      </w:pP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tete&lt;- ma_liste.debut;</w:t>
      </w:r>
      <w:r w:rsidRPr="00387393">
        <w:rPr>
          <w:rFonts w:ascii="Gill Sans MT Condensed" w:eastAsia="Comic Sans MS" w:hAnsi="Gill Sans MT Condensed" w:cs="Comic Sans MS"/>
          <w:sz w:val="22"/>
          <w:szCs w:val="22"/>
        </w:rPr>
        <w:tab/>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tant que (tete!=NULL)</w:t>
      </w:r>
      <w:r w:rsidRPr="00387393">
        <w:rPr>
          <w:rFonts w:ascii="Gill Sans MT Condensed" w:eastAsia="Comic Sans MS" w:hAnsi="Gill Sans MT Condensed" w:cs="Comic Sans MS"/>
          <w:sz w:val="22"/>
          <w:szCs w:val="22"/>
        </w:rPr>
        <w:tab/>
        <w:t>//tantque 1â€¦â€¦. on compare chaque foi avec l'element suivant !</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faire</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parcour&lt;- tete.suivant ; </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tant que (parcour!=NULL)</w:t>
      </w:r>
      <w:r w:rsidRPr="00387393">
        <w:rPr>
          <w:rFonts w:ascii="Gill Sans MT Condensed" w:eastAsia="Comic Sans MS" w:hAnsi="Gill Sans MT Condensed" w:cs="Comic Sans MS"/>
          <w:sz w:val="22"/>
          <w:szCs w:val="22"/>
        </w:rPr>
        <w:tab/>
        <w:t xml:space="preserve"> //tant que 2</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faire</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 xml:space="preserve"> </w:t>
      </w:r>
      <w:r w:rsidRPr="00387393">
        <w:rPr>
          <w:rFonts w:ascii="Gill Sans MT Condensed" w:eastAsia="Comic Sans MS" w:hAnsi="Gill Sans MT Condensed" w:cs="Comic Sans MS"/>
          <w:sz w:val="22"/>
          <w:szCs w:val="22"/>
        </w:rPr>
        <w:tab/>
        <w:t xml:space="preserve">                // tete=ma_liste-&gt;debut;</w:t>
      </w:r>
    </w:p>
    <w:p w:rsidR="00387393" w:rsidRPr="00387393" w:rsidRDefault="00387393" w:rsidP="00387393">
      <w:pPr>
        <w:pStyle w:val="Paragraphedeliste"/>
        <w:ind w:left="706"/>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 xml:space="preserve">                    si (strcmp (tete.donnee, parcour.donnee) &lt;0)     //if </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printf ("\n\t la tete est avant... rien Ã  faire!\n\n");</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sinon</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printf ("\n\t on doit Permuter\n\n");</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strcpy (valeur, tete.don nee);</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strcpy (tete.donnee, parcour.donnee);</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strcpy (parcour.donnee, valeur);</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affichage (ma_liste);</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fin si ;  </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//si 2</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parcour&lt;- parcour.suivant ;              </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fait; </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//tantque 2</w:t>
      </w:r>
    </w:p>
    <w:p w:rsidR="00387393" w:rsidRPr="00387393" w:rsidRDefault="00387393" w:rsidP="00387393">
      <w:pPr>
        <w:pStyle w:val="Paragraphedeliste"/>
        <w:ind w:left="706"/>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tete&lt;- tete.suivant;</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fait; </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//tantque1</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fin Si ;</w:t>
      </w:r>
      <w:r w:rsidRPr="00387393">
        <w:rPr>
          <w:rFonts w:ascii="Gill Sans MT Condensed" w:eastAsia="Comic Sans MS" w:hAnsi="Gill Sans MT Condensed" w:cs="Comic Sans MS"/>
          <w:sz w:val="22"/>
          <w:szCs w:val="22"/>
        </w:rPr>
        <w:tab/>
        <w:t>//si 1</w:t>
      </w:r>
    </w:p>
    <w:p w:rsidR="00387393" w:rsidRPr="00387393" w:rsidRDefault="00387393" w:rsidP="00387393">
      <w:pPr>
        <w:pStyle w:val="Paragraphedeliste"/>
        <w:ind w:left="706"/>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printf ("\n\n\t ~~~~~~~~~ Apres le tri bulle ordre croissant~~~~~~~~~~~~~~~~~\n\n");</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affichage (ma_liste);</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fin;</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 xml:space="preserve"> </w:t>
      </w:r>
    </w:p>
    <w:p w:rsidR="00387393" w:rsidRPr="00387393" w:rsidRDefault="00387393" w:rsidP="00387393">
      <w:pPr>
        <w:ind w:left="142"/>
        <w:rPr>
          <w:rFonts w:ascii="Gill Sans MT Condensed" w:eastAsia="Comic Sans MS" w:hAnsi="Gill Sans MT Condensed" w:cs="Comic Sans MS"/>
          <w:b/>
          <w:bCs/>
          <w:sz w:val="22"/>
          <w:szCs w:val="22"/>
        </w:rPr>
      </w:pPr>
      <w:r w:rsidRPr="00387393">
        <w:rPr>
          <w:rFonts w:ascii="Gill Sans MT Condensed" w:eastAsia="Comic Sans MS" w:hAnsi="Gill Sans MT Condensed" w:cs="Comic Sans MS"/>
          <w:b/>
          <w:bCs/>
          <w:sz w:val="22"/>
          <w:szCs w:val="22"/>
        </w:rPr>
        <w:t xml:space="preserve"> </w:t>
      </w:r>
    </w:p>
    <w:p w:rsidR="00387393" w:rsidRPr="00387393" w:rsidRDefault="00387393" w:rsidP="00387393">
      <w:pPr>
        <w:ind w:left="142"/>
        <w:rPr>
          <w:rFonts w:ascii="Gill Sans MT Condensed" w:eastAsia="Comic Sans MS" w:hAnsi="Gill Sans MT Condensed" w:cs="Comic Sans MS"/>
          <w:b/>
          <w:bCs/>
          <w:color w:val="3C91F9"/>
          <w:sz w:val="22"/>
          <w:szCs w:val="22"/>
        </w:rPr>
      </w:pPr>
      <w:r w:rsidRPr="00387393">
        <w:rPr>
          <w:rFonts w:ascii="Gill Sans MT Condensed" w:eastAsia="Comic Sans MS" w:hAnsi="Gill Sans MT Condensed" w:cs="Comic Sans MS"/>
          <w:b/>
          <w:bCs/>
          <w:color w:val="3C91F9"/>
          <w:sz w:val="22"/>
          <w:szCs w:val="22"/>
        </w:rPr>
        <w:t>//----------------------fonction pour afficher la liste de chaine de caracteres--------------------</w:t>
      </w:r>
    </w:p>
    <w:p w:rsidR="00387393" w:rsidRPr="00387393" w:rsidRDefault="00387393" w:rsidP="00387393">
      <w:pPr>
        <w:ind w:left="142"/>
        <w:rPr>
          <w:rFonts w:ascii="Gill Sans MT Condensed" w:eastAsia="Comic Sans MS" w:hAnsi="Gill Sans MT Condensed" w:cs="Comic Sans MS"/>
          <w:b/>
          <w:bCs/>
          <w:sz w:val="22"/>
          <w:szCs w:val="22"/>
        </w:rPr>
      </w:pPr>
      <w:r w:rsidRPr="00387393">
        <w:rPr>
          <w:rFonts w:ascii="Gill Sans MT Condensed" w:eastAsia="Comic Sans MS" w:hAnsi="Gill Sans MT Condensed" w:cs="Comic Sans MS"/>
          <w:b/>
          <w:bCs/>
          <w:sz w:val="22"/>
          <w:szCs w:val="22"/>
        </w:rPr>
        <w:t xml:space="preserve"> procedure affichage(E\L:^liste)</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 xml:space="preserve"> { </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 xml:space="preserve"> var i:entier; temp:^element;</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 xml:space="preserve"> debut</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i&lt;-1;</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 xml:space="preserve"> </w:t>
      </w:r>
      <w:r w:rsidRPr="00387393">
        <w:rPr>
          <w:rFonts w:ascii="Gill Sans MT Condensed" w:eastAsia="Comic Sans MS" w:hAnsi="Gill Sans MT Condensed" w:cs="Comic Sans MS"/>
          <w:sz w:val="22"/>
          <w:szCs w:val="22"/>
        </w:rPr>
        <w:tab/>
        <w:t>temp&lt;-(^element)allouer(taillede(element ));</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temp &lt;- L.debut;</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 xml:space="preserve"> </w:t>
      </w:r>
      <w:r w:rsidRPr="00387393">
        <w:rPr>
          <w:rFonts w:ascii="Gill Sans MT Condensed" w:eastAsia="Comic Sans MS" w:hAnsi="Gill Sans MT Condensed" w:cs="Comic Sans MS"/>
          <w:sz w:val="22"/>
          <w:szCs w:val="22"/>
        </w:rPr>
        <w:tab/>
        <w:t>tant que ( temp!=NULL)</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 xml:space="preserve">  </w:t>
      </w:r>
      <w:r w:rsidRPr="00387393">
        <w:rPr>
          <w:rFonts w:ascii="Gill Sans MT Condensed" w:eastAsia="Comic Sans MS" w:hAnsi="Gill Sans MT Condensed" w:cs="Comic Sans MS"/>
          <w:sz w:val="22"/>
          <w:szCs w:val="22"/>
        </w:rPr>
        <w:tab/>
        <w:t xml:space="preserve">  faire</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printf("\t%d : %s",i,temp.donnee);</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 xml:space="preserve">             i++;</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temp&lt;-temp.suivant</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fait;</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 xml:space="preserve"> </w:t>
      </w:r>
      <w:r w:rsidRPr="00387393">
        <w:rPr>
          <w:rFonts w:ascii="Gill Sans MT Condensed" w:eastAsia="Comic Sans MS" w:hAnsi="Gill Sans MT Condensed" w:cs="Comic Sans MS"/>
          <w:sz w:val="22"/>
          <w:szCs w:val="22"/>
        </w:rPr>
        <w:tab/>
        <w:t>fin;}</w:t>
      </w:r>
    </w:p>
    <w:p w:rsidR="00387393" w:rsidRPr="00387393" w:rsidRDefault="00387393" w:rsidP="00387393">
      <w:pPr>
        <w:ind w:left="142"/>
        <w:rPr>
          <w:rFonts w:ascii="Gill Sans MT Condensed" w:eastAsia="Comic Sans MS" w:hAnsi="Gill Sans MT Condensed" w:cs="Comic Sans MS"/>
          <w:color w:val="3C91F9"/>
          <w:sz w:val="22"/>
          <w:szCs w:val="22"/>
        </w:rPr>
      </w:pPr>
      <w:r w:rsidRPr="00387393">
        <w:rPr>
          <w:rFonts w:ascii="Gill Sans MT Condensed" w:eastAsia="Comic Sans MS" w:hAnsi="Gill Sans MT Condensed" w:cs="Comic Sans MS"/>
          <w:color w:val="3C91F9"/>
          <w:sz w:val="22"/>
          <w:szCs w:val="22"/>
        </w:rPr>
        <w:t xml:space="preserve">//----------------------fonction pour initialiser le chainage de la liste-------------------------- </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procedure initialiser_liste(E\S L:^liste)</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debut</w:t>
      </w:r>
      <w:r w:rsidRPr="00387393">
        <w:rPr>
          <w:rFonts w:ascii="Gill Sans MT Condensed" w:eastAsia="Comic Sans MS" w:hAnsi="Gill Sans MT Condensed" w:cs="Comic Sans MS"/>
          <w:sz w:val="22"/>
          <w:szCs w:val="22"/>
        </w:rPr>
        <w:tab/>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liste.debut &lt;- NULL;</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liste.fin &lt;- NULL;</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liste.taille &lt;- 0;</w:t>
      </w:r>
      <w:r w:rsidRPr="00387393">
        <w:rPr>
          <w:rFonts w:ascii="Gill Sans MT Condensed" w:eastAsia="Comic Sans MS" w:hAnsi="Gill Sans MT Condensed" w:cs="Comic Sans MS"/>
          <w:sz w:val="22"/>
          <w:szCs w:val="22"/>
        </w:rPr>
        <w:tab/>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printf("initialisation ... \n\n ");</w:t>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fin; }</w:t>
      </w:r>
    </w:p>
    <w:p w:rsidR="00387393" w:rsidRPr="00387393" w:rsidRDefault="00387393" w:rsidP="00387393">
      <w:pPr>
        <w:ind w:left="142"/>
        <w:rPr>
          <w:rFonts w:ascii="Gill Sans MT Condensed" w:eastAsia="Comic Sans MS" w:hAnsi="Gill Sans MT Condensed" w:cs="Comic Sans MS"/>
          <w:b/>
          <w:bCs/>
          <w:color w:val="3C91F9"/>
          <w:sz w:val="22"/>
          <w:szCs w:val="22"/>
        </w:rPr>
      </w:pPr>
      <w:r w:rsidRPr="00387393">
        <w:rPr>
          <w:rFonts w:ascii="Gill Sans MT Condensed" w:eastAsia="Comic Sans MS" w:hAnsi="Gill Sans MT Condensed" w:cs="Comic Sans MS"/>
          <w:b/>
          <w:bCs/>
          <w:color w:val="3C91F9"/>
          <w:sz w:val="22"/>
          <w:szCs w:val="22"/>
        </w:rPr>
        <w:t>//----------------------Creation de la tete de liste------------------------------------------------</w:t>
      </w:r>
    </w:p>
    <w:p w:rsidR="00387393" w:rsidRPr="00387393" w:rsidRDefault="00387393" w:rsidP="00387393">
      <w:pPr>
        <w:ind w:left="142"/>
        <w:rPr>
          <w:rFonts w:ascii="Gill Sans MT Condensed" w:eastAsia="Comic Sans MS" w:hAnsi="Gill Sans MT Condensed" w:cs="Comic Sans MS"/>
          <w:b/>
          <w:bCs/>
          <w:sz w:val="22"/>
          <w:szCs w:val="22"/>
        </w:rPr>
      </w:pPr>
      <w:r w:rsidRPr="00387393">
        <w:rPr>
          <w:rFonts w:ascii="Gill Sans MT Condensed" w:eastAsia="Comic Sans MS" w:hAnsi="Gill Sans MT Condensed" w:cs="Comic Sans MS"/>
          <w:b/>
          <w:bCs/>
          <w:sz w:val="22"/>
          <w:szCs w:val="22"/>
        </w:rPr>
        <w:t>fonction creation_tete(E\SL:^liste,donnee:^caractere):entier</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 xml:space="preserve">{ </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var Premier_element:^element;</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debut</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si (liste.taille=0)  return 0;</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l'allocation</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Premier_element&lt;- (^element)allouer(taillede(element));</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Premier_element.donnee &lt;- (^caractere)allouer(50*taillede(caractere));</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//copier la chaine dans la tete</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strcpy(Premier_element.donnee,donnee);</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Premier_element.suivant &lt;- NULL;</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liste.debut &lt;- Premier_element;</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liste.fin &lt;- Premier_element;</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liste.taille &lt;- 1;</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 xml:space="preserve">   // printf(" l'element numero 1 est creer avec succÃ©e : %s !\n\n\n",liste-&gt;debut-&gt;donnee);</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fin.si;</w:t>
      </w:r>
    </w:p>
    <w:p w:rsidR="00387393" w:rsidRPr="00387393" w:rsidRDefault="00387393" w:rsidP="00387393">
      <w:pPr>
        <w:ind w:left="142"/>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 xml:space="preserve">    return 0;fin ;</w:t>
      </w:r>
      <w:r w:rsidRPr="00387393">
        <w:rPr>
          <w:rFonts w:ascii="Gill Sans MT Condensed" w:eastAsia="Comic Sans MS" w:hAnsi="Gill Sans MT Condensed" w:cs="Comic Sans MS"/>
          <w:b/>
          <w:bCs/>
          <w:sz w:val="22"/>
          <w:szCs w:val="22"/>
        </w:rPr>
        <w:t>}</w:t>
      </w:r>
    </w:p>
    <w:p w:rsidR="00387393" w:rsidRPr="00387393" w:rsidRDefault="00387393" w:rsidP="00387393">
      <w:pPr>
        <w:rPr>
          <w:rFonts w:ascii="Gill Sans MT Condensed" w:eastAsia="Comic Sans MS" w:hAnsi="Gill Sans MT Condensed" w:cs="Comic Sans MS"/>
          <w:b/>
          <w:bCs/>
          <w:color w:val="3C91F9"/>
          <w:sz w:val="22"/>
          <w:szCs w:val="22"/>
        </w:rPr>
      </w:pPr>
      <w:r w:rsidRPr="00387393">
        <w:rPr>
          <w:rFonts w:ascii="Gill Sans MT Condensed" w:eastAsia="Comic Sans MS" w:hAnsi="Gill Sans MT Condensed" w:cs="Comic Sans MS"/>
          <w:b/>
          <w:bCs/>
          <w:color w:val="3C91F9"/>
          <w:sz w:val="22"/>
          <w:szCs w:val="22"/>
        </w:rPr>
        <w:t>//-----------------------fonction inserer une liste retourn------------------------------------------</w:t>
      </w:r>
    </w:p>
    <w:p w:rsidR="00387393" w:rsidRPr="00387393" w:rsidRDefault="00387393" w:rsidP="00387393">
      <w:pPr>
        <w:rPr>
          <w:rFonts w:ascii="Gill Sans MT Condensed" w:eastAsia="Comic Sans MS" w:hAnsi="Gill Sans MT Condensed" w:cs="Comic Sans MS"/>
          <w:b/>
          <w:bCs/>
          <w:sz w:val="22"/>
          <w:szCs w:val="22"/>
        </w:rPr>
      </w:pPr>
      <w:r w:rsidRPr="00387393">
        <w:rPr>
          <w:rFonts w:ascii="Gill Sans MT Condensed" w:eastAsia="Comic Sans MS" w:hAnsi="Gill Sans MT Condensed" w:cs="Comic Sans MS"/>
          <w:b/>
          <w:bCs/>
          <w:sz w:val="22"/>
          <w:szCs w:val="22"/>
        </w:rPr>
        <w:t>fonction inser_liste(liste:^liste):entier</w:t>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 xml:space="preserve">{ </w:t>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 xml:space="preserve">   var </w:t>
      </w:r>
      <w:r w:rsidRPr="00387393">
        <w:rPr>
          <w:rFonts w:ascii="Gill Sans MT Condensed" w:eastAsia="Comic Sans MS" w:hAnsi="Gill Sans MT Condensed" w:cs="Comic Sans MS"/>
          <w:sz w:val="22"/>
          <w:szCs w:val="22"/>
        </w:rPr>
        <w:tab/>
        <w:t>parcour ,nouveau_element:^element; donnee:^ caractere</w:t>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debut</w:t>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nouveau_element &lt;- (element*)allouer (taiilede(element));</w:t>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nouveau_element.donnee &lt;- (^caractere)alloue(50*taille de (caractere));</w:t>
      </w:r>
    </w:p>
    <w:p w:rsidR="00387393" w:rsidRPr="00387393" w:rsidRDefault="00387393" w:rsidP="00387393">
      <w:pPr>
        <w:rPr>
          <w:rFonts w:ascii="Gill Sans MT Condensed" w:eastAsia="Comic Sans MS" w:hAnsi="Gill Sans MT Condensed" w:cs="Comic Sans MS"/>
          <w:sz w:val="22"/>
          <w:szCs w:val="22"/>
        </w:rPr>
      </w:pP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 xml:space="preserve">        parcour &lt;- (element*)allouer (taille de(element));</w:t>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 xml:space="preserve">        parcour.donnee &lt;- (^caractere)alloue(50*taille de (caractere));</w:t>
      </w:r>
    </w:p>
    <w:p w:rsidR="00387393" w:rsidRPr="00387393" w:rsidRDefault="00387393" w:rsidP="00387393">
      <w:pPr>
        <w:rPr>
          <w:rFonts w:ascii="Gill Sans MT Condensed" w:eastAsia="Comic Sans MS" w:hAnsi="Gill Sans MT Condensed" w:cs="Comic Sans MS"/>
          <w:sz w:val="22"/>
          <w:szCs w:val="22"/>
        </w:rPr>
      </w:pP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//initialiser parcour o debut de la liste</w:t>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 xml:space="preserve">            parcour &lt;-liste.debut;</w:t>
      </w:r>
    </w:p>
    <w:p w:rsidR="00387393" w:rsidRPr="00387393" w:rsidRDefault="00387393" w:rsidP="00387393">
      <w:pPr>
        <w:pStyle w:val="Paragraphedeliste"/>
        <w:ind w:left="564"/>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tantque (parcour.suivant != NULL) faire</w:t>
      </w:r>
      <w:r w:rsidRPr="00387393">
        <w:rPr>
          <w:rFonts w:ascii="Gill Sans MT Condensed" w:eastAsia="Comic Sans MS" w:hAnsi="Gill Sans MT Condensed" w:cs="Comic Sans MS"/>
          <w:sz w:val="22"/>
          <w:szCs w:val="22"/>
        </w:rPr>
        <w:tab/>
        <w:t>// on est pa arriver a la fin ! pour faire insertion queue</w:t>
      </w:r>
    </w:p>
    <w:p w:rsidR="00387393" w:rsidRPr="00387393" w:rsidRDefault="00387393" w:rsidP="00387393">
      <w:pPr>
        <w:pStyle w:val="Paragraphedeliste"/>
        <w:ind w:left="564"/>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parcour=parcour-&gt;suivant;</w:t>
      </w:r>
    </w:p>
    <w:p w:rsidR="00387393" w:rsidRPr="00387393" w:rsidRDefault="00387393" w:rsidP="00387393">
      <w:pPr>
        <w:pStyle w:val="Paragraphedeliste"/>
        <w:ind w:left="564"/>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xml:space="preserve"> fait;</w:t>
      </w:r>
    </w:p>
    <w:p w:rsidR="00387393" w:rsidRPr="00387393" w:rsidRDefault="00387393" w:rsidP="00387393">
      <w:pPr>
        <w:pStyle w:val="Paragraphedeliste"/>
        <w:ind w:left="564"/>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//quand on arrive au dernier on copie lÃ  chaine faire les chainage et changer la queue de la liste</w:t>
      </w:r>
    </w:p>
    <w:p w:rsidR="00387393" w:rsidRPr="00387393" w:rsidRDefault="00387393" w:rsidP="00387393">
      <w:pPr>
        <w:rPr>
          <w:rFonts w:ascii="Gill Sans MT Condensed" w:eastAsia="Comic Sans MS" w:hAnsi="Gill Sans MT Condensed" w:cs="Comic Sans MS"/>
          <w:sz w:val="22"/>
          <w:szCs w:val="22"/>
        </w:rPr>
      </w:pPr>
    </w:p>
    <w:p w:rsidR="00387393" w:rsidRPr="00387393" w:rsidRDefault="00387393" w:rsidP="00387393">
      <w:pPr>
        <w:pStyle w:val="Paragraphedeliste"/>
        <w:ind w:left="564"/>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printf("donnez la chaine de l'lement N' %d :\t",liste.taille);</w:t>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scanf("%s",donnee);</w:t>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 xml:space="preserve">        strcpy(nouveau_element-&gt;donnee,donnee); // on copie la chain saisi dans le nouveau element creer    </w:t>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parcour.suivant &lt;- nouveau_element ;</w:t>
      </w:r>
      <w:r w:rsidRPr="00387393">
        <w:rPr>
          <w:rFonts w:ascii="Gill Sans MT Condensed" w:eastAsia="Comic Sans MS" w:hAnsi="Gill Sans MT Condensed" w:cs="Comic Sans MS"/>
          <w:sz w:val="22"/>
          <w:szCs w:val="22"/>
        </w:rPr>
        <w:tab/>
        <w:t>// chainer l'ele creer a la liste</w:t>
      </w:r>
    </w:p>
    <w:p w:rsidR="00387393" w:rsidRPr="00387393" w:rsidRDefault="00387393" w:rsidP="00387393">
      <w:pPr>
        <w:rPr>
          <w:rFonts w:ascii="Gill Sans MT Condensed" w:eastAsia="Comic Sans MS" w:hAnsi="Gill Sans MT Condensed" w:cs="Comic Sans MS"/>
          <w:sz w:val="22"/>
          <w:szCs w:val="22"/>
        </w:rPr>
      </w:pP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nouveau_element.suivant &lt;- NULL; // indiquer que c est la queue ( pointe vers nil )</w:t>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liste.fin &lt;- nouveau_element;  // metre a jours l indicateur de la queue</w:t>
      </w:r>
    </w:p>
    <w:p w:rsidR="00387393" w:rsidRPr="00387393" w:rsidRDefault="00387393" w:rsidP="00387393">
      <w:pPr>
        <w:pStyle w:val="Paragraphedeliste"/>
        <w:ind w:left="564"/>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liste.taille++;</w:t>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 augmenter la taille de la liste</w:t>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r>
      <w:r w:rsidRPr="00387393">
        <w:rPr>
          <w:rFonts w:ascii="Gill Sans MT Condensed" w:eastAsia="Comic Sans MS" w:hAnsi="Gill Sans MT Condensed" w:cs="Comic Sans MS"/>
          <w:sz w:val="22"/>
          <w:szCs w:val="22"/>
        </w:rPr>
        <w:tab/>
        <w:t>//printf("l'element numero %d etait creer avec succes\n\n",liste-&gt;taille);</w:t>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 xml:space="preserve">    returner 0;</w:t>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ab/>
        <w:t>fin;</w:t>
      </w:r>
    </w:p>
    <w:p w:rsidR="00387393" w:rsidRPr="00387393" w:rsidRDefault="00387393" w:rsidP="00387393">
      <w:pPr>
        <w:rPr>
          <w:rFonts w:ascii="Gill Sans MT Condensed" w:eastAsia="Comic Sans MS" w:hAnsi="Gill Sans MT Condensed" w:cs="Comic Sans MS"/>
          <w:sz w:val="22"/>
          <w:szCs w:val="22"/>
        </w:rPr>
      </w:pPr>
      <w:r w:rsidRPr="00387393">
        <w:rPr>
          <w:rFonts w:ascii="Gill Sans MT Condensed" w:eastAsia="Comic Sans MS" w:hAnsi="Gill Sans MT Condensed" w:cs="Comic Sans MS"/>
          <w:sz w:val="22"/>
          <w:szCs w:val="22"/>
        </w:rPr>
        <w:t>}</w:t>
      </w:r>
    </w:p>
    <w:p w:rsidR="00E06CF8" w:rsidRPr="00387393" w:rsidRDefault="00E06CF8" w:rsidP="00E06CF8">
      <w:pPr>
        <w:rPr>
          <w:rFonts w:ascii="Gill Sans MT Condensed" w:hAnsi="Gill Sans MT Condensed"/>
          <w:color w:val="000000" w:themeColor="text1"/>
          <w:sz w:val="22"/>
          <w:szCs w:val="22"/>
          <w:u w:val="single"/>
        </w:rPr>
      </w:pPr>
    </w:p>
    <w:p w:rsidR="00495CB8" w:rsidRPr="00387393" w:rsidRDefault="00495CB8" w:rsidP="00495CB8">
      <w:pPr>
        <w:rPr>
          <w:rFonts w:ascii="Gill Sans MT Condensed" w:hAnsi="Gill Sans MT Condensed"/>
          <w:b/>
          <w:bCs/>
          <w:sz w:val="22"/>
          <w:szCs w:val="22"/>
          <w:u w:val="single"/>
        </w:rPr>
      </w:pPr>
      <w:r w:rsidRPr="00387393">
        <w:rPr>
          <w:rFonts w:ascii="Gill Sans MT Condensed" w:hAnsi="Gill Sans MT Condensed"/>
          <w:b/>
          <w:bCs/>
          <w:sz w:val="22"/>
          <w:szCs w:val="22"/>
          <w:u w:val="single"/>
        </w:rPr>
        <w:t>5</w:t>
      </w:r>
      <w:r>
        <w:rPr>
          <w:rFonts w:ascii="Gill Sans MT Condensed" w:hAnsi="Gill Sans MT Condensed"/>
          <w:b/>
          <w:bCs/>
          <w:sz w:val="22"/>
          <w:szCs w:val="22"/>
          <w:u w:val="single"/>
        </w:rPr>
        <w:t xml:space="preserve"> </w:t>
      </w:r>
      <w:r w:rsidRPr="00387393">
        <w:rPr>
          <w:rFonts w:ascii="Gill Sans MT Condensed" w:hAnsi="Gill Sans MT Condensed"/>
          <w:b/>
          <w:bCs/>
          <w:sz w:val="22"/>
          <w:szCs w:val="22"/>
          <w:u w:val="single"/>
        </w:rPr>
        <w:t>Analyse Théorique :</w:t>
      </w:r>
    </w:p>
    <w:p w:rsidR="00495CB8" w:rsidRDefault="00495CB8" w:rsidP="00495CB8">
      <w:pPr>
        <w:rPr>
          <w:rFonts w:ascii="Gill Sans MT Condensed" w:hAnsi="Gill Sans MT Condensed" w:cs="Helvetica"/>
          <w:color w:val="000000" w:themeColor="text1"/>
          <w:sz w:val="22"/>
          <w:szCs w:val="22"/>
          <w:shd w:val="clear" w:color="auto" w:fill="4080FF"/>
        </w:rPr>
      </w:pPr>
      <w:r w:rsidRPr="00387393">
        <w:rPr>
          <w:rFonts w:ascii="Gill Sans MT Condensed" w:hAnsi="Gill Sans MT Condensed" w:cs="Helvetica"/>
          <w:color w:val="000000" w:themeColor="text1"/>
          <w:sz w:val="22"/>
          <w:szCs w:val="22"/>
          <w:highlight w:val="lightGray"/>
          <w:shd w:val="clear" w:color="auto" w:fill="4080FF"/>
        </w:rPr>
        <w:t>Théorie: Avant d'écrire un programme on doit s'interroger sur l'efficacité de ses algorithme de ce fait on calcule leurs complexité.</w:t>
      </w:r>
      <w:r w:rsidRPr="00387393">
        <w:rPr>
          <w:rFonts w:ascii="Gill Sans MT Condensed" w:hAnsi="Gill Sans MT Condensed" w:cs="Helvetica"/>
          <w:color w:val="000000" w:themeColor="text1"/>
          <w:sz w:val="22"/>
          <w:szCs w:val="22"/>
          <w:shd w:val="clear" w:color="auto" w:fill="4080FF"/>
        </w:rPr>
        <w:t xml:space="preserve"> </w:t>
      </w:r>
    </w:p>
    <w:p w:rsidR="00BB7143" w:rsidRPr="00387393" w:rsidRDefault="00BB7143" w:rsidP="00495CB8">
      <w:pPr>
        <w:rPr>
          <w:rFonts w:ascii="Gill Sans MT Condensed" w:hAnsi="Gill Sans MT Condensed"/>
          <w:color w:val="000000" w:themeColor="text1"/>
          <w:sz w:val="22"/>
          <w:szCs w:val="22"/>
        </w:rPr>
      </w:pPr>
      <w:r w:rsidRPr="00BB7143">
        <w:rPr>
          <w:rFonts w:ascii="Gill Sans MT Condensed" w:hAnsi="Gill Sans MT Condensed" w:cs="Helvetica"/>
          <w:color w:val="000000" w:themeColor="text1"/>
          <w:sz w:val="22"/>
          <w:szCs w:val="22"/>
          <w:shd w:val="clear" w:color="auto" w:fill="4080FF"/>
        </w:rPr>
        <w:t>Algorithme de tri d’un vecteur d’entier</w:t>
      </w:r>
    </w:p>
    <w:tbl>
      <w:tblPr>
        <w:tblStyle w:val="Grilledutableau"/>
        <w:tblW w:w="0" w:type="auto"/>
        <w:tblLook w:val="04A0" w:firstRow="1" w:lastRow="0" w:firstColumn="1" w:lastColumn="0" w:noHBand="0" w:noVBand="1"/>
      </w:tblPr>
      <w:tblGrid>
        <w:gridCol w:w="1562"/>
        <w:gridCol w:w="1573"/>
        <w:gridCol w:w="1534"/>
        <w:gridCol w:w="1573"/>
      </w:tblGrid>
      <w:tr w:rsidR="00BB7143" w:rsidTr="00BC5A0B">
        <w:tc>
          <w:tcPr>
            <w:tcW w:w="1562" w:type="dxa"/>
          </w:tcPr>
          <w:p w:rsidR="00BB7143" w:rsidRDefault="00BB7143" w:rsidP="00495CB8">
            <w:pPr>
              <w:rPr>
                <w:rFonts w:ascii="Gill Sans MT Condensed" w:hAnsi="Gill Sans MT Condensed"/>
                <w:sz w:val="22"/>
                <w:szCs w:val="22"/>
              </w:rPr>
            </w:pPr>
            <w:r>
              <w:rPr>
                <w:rFonts w:ascii="Gill Sans MT Condensed" w:hAnsi="Gill Sans MT Condensed"/>
                <w:sz w:val="22"/>
                <w:szCs w:val="22"/>
              </w:rPr>
              <w:t>Algorithme</w:t>
            </w:r>
          </w:p>
        </w:tc>
        <w:tc>
          <w:tcPr>
            <w:tcW w:w="1573" w:type="dxa"/>
          </w:tcPr>
          <w:p w:rsidR="00BB7143" w:rsidRDefault="00BB7143" w:rsidP="00495CB8">
            <w:pPr>
              <w:rPr>
                <w:rFonts w:ascii="Gill Sans MT Condensed" w:hAnsi="Gill Sans MT Condensed"/>
                <w:sz w:val="22"/>
                <w:szCs w:val="22"/>
              </w:rPr>
            </w:pPr>
            <w:r>
              <w:rPr>
                <w:rFonts w:ascii="Gill Sans MT Condensed" w:hAnsi="Gill Sans MT Condensed"/>
                <w:sz w:val="22"/>
                <w:szCs w:val="22"/>
              </w:rPr>
              <w:t>Dans le cas le plus défavorable</w:t>
            </w:r>
          </w:p>
        </w:tc>
        <w:tc>
          <w:tcPr>
            <w:tcW w:w="1534" w:type="dxa"/>
          </w:tcPr>
          <w:p w:rsidR="00BB7143" w:rsidRDefault="00BB7143" w:rsidP="00495CB8">
            <w:pPr>
              <w:rPr>
                <w:rFonts w:ascii="Gill Sans MT Condensed" w:hAnsi="Gill Sans MT Condensed"/>
                <w:sz w:val="22"/>
                <w:szCs w:val="22"/>
              </w:rPr>
            </w:pPr>
            <w:r>
              <w:rPr>
                <w:rFonts w:ascii="Gill Sans MT Condensed" w:hAnsi="Gill Sans MT Condensed"/>
                <w:sz w:val="22"/>
                <w:szCs w:val="22"/>
              </w:rPr>
              <w:t>Dans le cas le plus favorable</w:t>
            </w:r>
          </w:p>
        </w:tc>
        <w:tc>
          <w:tcPr>
            <w:tcW w:w="1573" w:type="dxa"/>
          </w:tcPr>
          <w:p w:rsidR="00BB7143" w:rsidRDefault="00BB7143" w:rsidP="00495CB8">
            <w:pPr>
              <w:rPr>
                <w:rFonts w:ascii="Gill Sans MT Condensed" w:hAnsi="Gill Sans MT Condensed"/>
                <w:sz w:val="22"/>
                <w:szCs w:val="22"/>
              </w:rPr>
            </w:pPr>
            <w:r>
              <w:rPr>
                <w:rFonts w:ascii="Gill Sans MT Condensed" w:hAnsi="Gill Sans MT Condensed"/>
                <w:sz w:val="22"/>
                <w:szCs w:val="22"/>
              </w:rPr>
              <w:t>Echange dans le cas le plus défavorable</w:t>
            </w:r>
          </w:p>
        </w:tc>
      </w:tr>
      <w:tr w:rsidR="00BB7143" w:rsidTr="00BC5A0B">
        <w:tc>
          <w:tcPr>
            <w:tcW w:w="1562" w:type="dxa"/>
          </w:tcPr>
          <w:p w:rsidR="00BB7143" w:rsidRDefault="00BB7143" w:rsidP="00495CB8">
            <w:pPr>
              <w:rPr>
                <w:rFonts w:ascii="Gill Sans MT Condensed" w:hAnsi="Gill Sans MT Condensed"/>
                <w:sz w:val="22"/>
                <w:szCs w:val="22"/>
              </w:rPr>
            </w:pPr>
            <w:r>
              <w:rPr>
                <w:rFonts w:ascii="Gill Sans MT Condensed" w:hAnsi="Gill Sans MT Condensed"/>
                <w:sz w:val="22"/>
                <w:szCs w:val="22"/>
              </w:rPr>
              <w:t>Tri par sélection</w:t>
            </w:r>
          </w:p>
        </w:tc>
        <w:tc>
          <w:tcPr>
            <w:tcW w:w="1573" w:type="dxa"/>
          </w:tcPr>
          <w:p w:rsidR="00BB7143" w:rsidRDefault="00BB7143" w:rsidP="00495CB8">
            <w:pPr>
              <w:rPr>
                <w:rFonts w:ascii="Gill Sans MT Condensed" w:hAnsi="Gill Sans MT Condensed"/>
                <w:sz w:val="22"/>
                <w:szCs w:val="22"/>
              </w:rPr>
            </w:pPr>
            <w:r>
              <w:rPr>
                <w:rFonts w:ascii="Gill Sans MT Condensed" w:hAnsi="Gill Sans MT Condensed"/>
                <w:sz w:val="22"/>
                <w:szCs w:val="22"/>
              </w:rPr>
              <w:t>O(n ^2)</w:t>
            </w:r>
          </w:p>
        </w:tc>
        <w:tc>
          <w:tcPr>
            <w:tcW w:w="1534" w:type="dxa"/>
          </w:tcPr>
          <w:p w:rsidR="00BB7143" w:rsidRDefault="00BB7143" w:rsidP="00495CB8">
            <w:pPr>
              <w:rPr>
                <w:rFonts w:ascii="Gill Sans MT Condensed" w:hAnsi="Gill Sans MT Condensed"/>
                <w:sz w:val="22"/>
                <w:szCs w:val="22"/>
              </w:rPr>
            </w:pPr>
            <w:r>
              <w:rPr>
                <w:rFonts w:ascii="Gill Sans MT Condensed" w:hAnsi="Gill Sans MT Condensed"/>
                <w:sz w:val="22"/>
                <w:szCs w:val="22"/>
              </w:rPr>
              <w:t>O(n ^2)</w:t>
            </w:r>
          </w:p>
        </w:tc>
        <w:tc>
          <w:tcPr>
            <w:tcW w:w="1573" w:type="dxa"/>
          </w:tcPr>
          <w:p w:rsidR="00BB7143" w:rsidRDefault="00BB7143" w:rsidP="00495CB8">
            <w:pPr>
              <w:rPr>
                <w:rFonts w:ascii="Gill Sans MT Condensed" w:hAnsi="Gill Sans MT Condensed"/>
                <w:sz w:val="22"/>
                <w:szCs w:val="22"/>
              </w:rPr>
            </w:pPr>
            <w:r>
              <w:rPr>
                <w:rFonts w:ascii="Gill Sans MT Condensed" w:hAnsi="Gill Sans MT Condensed"/>
                <w:sz w:val="22"/>
                <w:szCs w:val="22"/>
              </w:rPr>
              <w:t>O(n)</w:t>
            </w:r>
          </w:p>
        </w:tc>
      </w:tr>
      <w:tr w:rsidR="00BB7143" w:rsidTr="00BC5A0B">
        <w:tc>
          <w:tcPr>
            <w:tcW w:w="1562" w:type="dxa"/>
          </w:tcPr>
          <w:p w:rsidR="00BB7143" w:rsidRDefault="00BB7143" w:rsidP="00495CB8">
            <w:pPr>
              <w:rPr>
                <w:rFonts w:ascii="Gill Sans MT Condensed" w:hAnsi="Gill Sans MT Condensed"/>
                <w:sz w:val="22"/>
                <w:szCs w:val="22"/>
              </w:rPr>
            </w:pPr>
            <w:r>
              <w:rPr>
                <w:rFonts w:ascii="Gill Sans MT Condensed" w:hAnsi="Gill Sans MT Condensed"/>
                <w:sz w:val="22"/>
                <w:szCs w:val="22"/>
              </w:rPr>
              <w:t>Tri par insertion</w:t>
            </w:r>
          </w:p>
        </w:tc>
        <w:tc>
          <w:tcPr>
            <w:tcW w:w="1573" w:type="dxa"/>
          </w:tcPr>
          <w:p w:rsidR="00BB7143" w:rsidRDefault="00BB7143" w:rsidP="00495CB8">
            <w:pPr>
              <w:rPr>
                <w:rFonts w:ascii="Gill Sans MT Condensed" w:hAnsi="Gill Sans MT Condensed"/>
                <w:sz w:val="22"/>
                <w:szCs w:val="22"/>
              </w:rPr>
            </w:pPr>
            <w:r>
              <w:rPr>
                <w:rFonts w:ascii="Gill Sans MT Condensed" w:hAnsi="Gill Sans MT Condensed"/>
                <w:sz w:val="22"/>
                <w:szCs w:val="22"/>
              </w:rPr>
              <w:t>O(n ^2)</w:t>
            </w:r>
          </w:p>
        </w:tc>
        <w:tc>
          <w:tcPr>
            <w:tcW w:w="1534" w:type="dxa"/>
          </w:tcPr>
          <w:p w:rsidR="00BB7143" w:rsidRDefault="00BB7143" w:rsidP="00495CB8">
            <w:pPr>
              <w:rPr>
                <w:rFonts w:ascii="Gill Sans MT Condensed" w:hAnsi="Gill Sans MT Condensed"/>
                <w:sz w:val="22"/>
                <w:szCs w:val="22"/>
              </w:rPr>
            </w:pPr>
            <w:r>
              <w:rPr>
                <w:rFonts w:ascii="Gill Sans MT Condensed" w:hAnsi="Gill Sans MT Condensed"/>
                <w:sz w:val="22"/>
                <w:szCs w:val="22"/>
              </w:rPr>
              <w:t>O(n)</w:t>
            </w:r>
          </w:p>
        </w:tc>
        <w:tc>
          <w:tcPr>
            <w:tcW w:w="1573" w:type="dxa"/>
          </w:tcPr>
          <w:p w:rsidR="00BB7143" w:rsidRDefault="00BB7143" w:rsidP="00495CB8">
            <w:pPr>
              <w:rPr>
                <w:rFonts w:ascii="Gill Sans MT Condensed" w:hAnsi="Gill Sans MT Condensed"/>
                <w:sz w:val="22"/>
                <w:szCs w:val="22"/>
              </w:rPr>
            </w:pPr>
            <w:r>
              <w:rPr>
                <w:rFonts w:ascii="Gill Sans MT Condensed" w:hAnsi="Gill Sans MT Condensed"/>
                <w:sz w:val="22"/>
                <w:szCs w:val="22"/>
              </w:rPr>
              <w:t>O(n ^2)</w:t>
            </w:r>
          </w:p>
        </w:tc>
      </w:tr>
      <w:tr w:rsidR="00BB7143" w:rsidTr="00BC5A0B">
        <w:tc>
          <w:tcPr>
            <w:tcW w:w="1562" w:type="dxa"/>
          </w:tcPr>
          <w:p w:rsidR="00BB7143" w:rsidRDefault="00BB7143" w:rsidP="00495CB8">
            <w:pPr>
              <w:rPr>
                <w:rFonts w:ascii="Gill Sans MT Condensed" w:hAnsi="Gill Sans MT Condensed"/>
                <w:sz w:val="22"/>
                <w:szCs w:val="22"/>
              </w:rPr>
            </w:pPr>
            <w:r>
              <w:rPr>
                <w:rFonts w:ascii="Gill Sans MT Condensed" w:hAnsi="Gill Sans MT Condensed"/>
                <w:sz w:val="22"/>
                <w:szCs w:val="22"/>
              </w:rPr>
              <w:t>Tri à bulle</w:t>
            </w:r>
          </w:p>
        </w:tc>
        <w:tc>
          <w:tcPr>
            <w:tcW w:w="1573" w:type="dxa"/>
          </w:tcPr>
          <w:p w:rsidR="00BB7143" w:rsidRDefault="00BB7143" w:rsidP="00495CB8">
            <w:pPr>
              <w:rPr>
                <w:rFonts w:ascii="Gill Sans MT Condensed" w:hAnsi="Gill Sans MT Condensed"/>
                <w:sz w:val="22"/>
                <w:szCs w:val="22"/>
              </w:rPr>
            </w:pPr>
            <w:r>
              <w:rPr>
                <w:rFonts w:ascii="Gill Sans MT Condensed" w:hAnsi="Gill Sans MT Condensed"/>
                <w:sz w:val="22"/>
                <w:szCs w:val="22"/>
              </w:rPr>
              <w:t>O(n ^2)</w:t>
            </w:r>
          </w:p>
        </w:tc>
        <w:tc>
          <w:tcPr>
            <w:tcW w:w="1534" w:type="dxa"/>
          </w:tcPr>
          <w:p w:rsidR="00BB7143" w:rsidRDefault="00BB7143" w:rsidP="00BB7143">
            <w:pPr>
              <w:rPr>
                <w:rFonts w:ascii="Gill Sans MT Condensed" w:hAnsi="Gill Sans MT Condensed"/>
                <w:sz w:val="22"/>
                <w:szCs w:val="22"/>
              </w:rPr>
            </w:pPr>
            <w:r>
              <w:rPr>
                <w:rFonts w:ascii="Gill Sans MT Condensed" w:hAnsi="Gill Sans MT Condensed"/>
                <w:sz w:val="22"/>
                <w:szCs w:val="22"/>
              </w:rPr>
              <w:t>O(</w:t>
            </w:r>
            <w:r>
              <w:rPr>
                <w:rFonts w:ascii="Gill Sans MT Condensed" w:hAnsi="Gill Sans MT Condensed"/>
                <w:sz w:val="22"/>
                <w:szCs w:val="22"/>
              </w:rPr>
              <w:t>n</w:t>
            </w:r>
            <w:r>
              <w:rPr>
                <w:rFonts w:ascii="Gill Sans MT Condensed" w:hAnsi="Gill Sans MT Condensed"/>
                <w:sz w:val="22"/>
                <w:szCs w:val="22"/>
              </w:rPr>
              <w:t>)</w:t>
            </w:r>
          </w:p>
        </w:tc>
        <w:tc>
          <w:tcPr>
            <w:tcW w:w="1573" w:type="dxa"/>
          </w:tcPr>
          <w:p w:rsidR="00BB7143" w:rsidRDefault="00BB7143" w:rsidP="00495CB8">
            <w:pPr>
              <w:rPr>
                <w:rFonts w:ascii="Gill Sans MT Condensed" w:hAnsi="Gill Sans MT Condensed"/>
                <w:sz w:val="22"/>
                <w:szCs w:val="22"/>
              </w:rPr>
            </w:pPr>
            <w:r>
              <w:rPr>
                <w:rFonts w:ascii="Gill Sans MT Condensed" w:hAnsi="Gill Sans MT Condensed"/>
                <w:sz w:val="22"/>
                <w:szCs w:val="22"/>
              </w:rPr>
              <w:t>O(n ^2)</w:t>
            </w:r>
          </w:p>
        </w:tc>
      </w:tr>
      <w:tr w:rsidR="00BB7143" w:rsidTr="00BC5A0B">
        <w:tc>
          <w:tcPr>
            <w:tcW w:w="1562" w:type="dxa"/>
          </w:tcPr>
          <w:p w:rsidR="00BB7143" w:rsidRDefault="00BB7143" w:rsidP="00495CB8">
            <w:pPr>
              <w:rPr>
                <w:rFonts w:ascii="Gill Sans MT Condensed" w:hAnsi="Gill Sans MT Condensed"/>
                <w:sz w:val="22"/>
                <w:szCs w:val="22"/>
              </w:rPr>
            </w:pPr>
            <w:r>
              <w:rPr>
                <w:rFonts w:ascii="Gill Sans MT Condensed" w:hAnsi="Gill Sans MT Condensed"/>
                <w:sz w:val="22"/>
                <w:szCs w:val="22"/>
              </w:rPr>
              <w:t>Tri par fusion</w:t>
            </w:r>
          </w:p>
        </w:tc>
        <w:tc>
          <w:tcPr>
            <w:tcW w:w="1573" w:type="dxa"/>
          </w:tcPr>
          <w:p w:rsidR="00BB7143" w:rsidRDefault="00BB7143" w:rsidP="00495CB8">
            <w:pPr>
              <w:rPr>
                <w:rFonts w:ascii="Gill Sans MT Condensed" w:hAnsi="Gill Sans MT Condensed"/>
                <w:sz w:val="22"/>
                <w:szCs w:val="22"/>
              </w:rPr>
            </w:pPr>
            <w:r>
              <w:rPr>
                <w:rFonts w:ascii="Gill Sans MT Condensed" w:hAnsi="Gill Sans MT Condensed"/>
                <w:sz w:val="22"/>
                <w:szCs w:val="22"/>
              </w:rPr>
              <w:t>O(n logn)</w:t>
            </w:r>
          </w:p>
        </w:tc>
        <w:tc>
          <w:tcPr>
            <w:tcW w:w="1534" w:type="dxa"/>
          </w:tcPr>
          <w:p w:rsidR="00BB7143" w:rsidRDefault="00BB7143" w:rsidP="00495CB8">
            <w:pPr>
              <w:rPr>
                <w:rFonts w:ascii="Gill Sans MT Condensed" w:hAnsi="Gill Sans MT Condensed"/>
                <w:sz w:val="22"/>
                <w:szCs w:val="22"/>
              </w:rPr>
            </w:pPr>
            <w:r>
              <w:rPr>
                <w:rFonts w:ascii="Gill Sans MT Condensed" w:hAnsi="Gill Sans MT Condensed"/>
                <w:sz w:val="22"/>
                <w:szCs w:val="22"/>
              </w:rPr>
              <w:t>O(n logn)</w:t>
            </w:r>
          </w:p>
        </w:tc>
        <w:tc>
          <w:tcPr>
            <w:tcW w:w="1573" w:type="dxa"/>
          </w:tcPr>
          <w:p w:rsidR="00BB7143" w:rsidRDefault="00BB7143" w:rsidP="00495CB8">
            <w:pPr>
              <w:rPr>
                <w:rFonts w:ascii="Gill Sans MT Condensed" w:hAnsi="Gill Sans MT Condensed"/>
                <w:sz w:val="22"/>
                <w:szCs w:val="22"/>
              </w:rPr>
            </w:pPr>
            <w:r>
              <w:rPr>
                <w:rFonts w:ascii="Gill Sans MT Condensed" w:hAnsi="Gill Sans MT Condensed"/>
                <w:sz w:val="22"/>
                <w:szCs w:val="22"/>
              </w:rPr>
              <w:t>O(n logn)</w:t>
            </w:r>
          </w:p>
        </w:tc>
      </w:tr>
    </w:tbl>
    <w:p w:rsidR="00D4167C" w:rsidRPr="00B0795C" w:rsidRDefault="00495CB8" w:rsidP="00BA259A">
      <w:pPr>
        <w:rPr>
          <w:rFonts w:ascii="Gill Sans MT Condensed" w:hAnsi="Gill Sans MT Condensed"/>
          <w:sz w:val="22"/>
          <w:szCs w:val="22"/>
        </w:rPr>
      </w:pPr>
      <w:r w:rsidRPr="00B0795C">
        <w:rPr>
          <w:rFonts w:ascii="Gill Sans MT Condensed" w:hAnsi="Gill Sans MT Condensed"/>
          <w:noProof/>
          <w:sz w:val="22"/>
          <w:szCs w:val="22"/>
          <w:lang w:eastAsia="fr-FR"/>
        </w:rPr>
        <mc:AlternateContent>
          <mc:Choice Requires="wps">
            <w:drawing>
              <wp:anchor distT="0" distB="0" distL="114300" distR="114300" simplePos="0" relativeHeight="251687936" behindDoc="0" locked="0" layoutInCell="1" allowOverlap="1" wp14:anchorId="28EBF7FF" wp14:editId="7F95B512">
                <wp:simplePos x="0" y="0"/>
                <wp:positionH relativeFrom="column">
                  <wp:posOffset>-454674</wp:posOffset>
                </wp:positionH>
                <wp:positionV relativeFrom="paragraph">
                  <wp:posOffset>5494680</wp:posOffset>
                </wp:positionV>
                <wp:extent cx="312999" cy="5051"/>
                <wp:effectExtent l="0" t="0" r="0" b="0"/>
                <wp:wrapNone/>
                <wp:docPr id="14" name="Connecteur droit 14"/>
                <wp:cNvGraphicFramePr/>
                <a:graphic xmlns:a="http://schemas.openxmlformats.org/drawingml/2006/main">
                  <a:graphicData uri="http://schemas.microsoft.com/office/word/2010/wordprocessingShape">
                    <wps:wsp>
                      <wps:cNvCnPr/>
                      <wps:spPr>
                        <a:xfrm flipH="1" flipV="1">
                          <a:off x="0" y="0"/>
                          <a:ext cx="312999" cy="50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E5C3AA" id="Connecteur droit 14" o:spid="_x0000_s1026" style="position:absolute;flip:x y;z-index:251687936;visibility:visible;mso-wrap-style:square;mso-wrap-distance-left:9pt;mso-wrap-distance-top:0;mso-wrap-distance-right:9pt;mso-wrap-distance-bottom:0;mso-position-horizontal:absolute;mso-position-horizontal-relative:text;mso-position-vertical:absolute;mso-position-vertical-relative:text" from="-35.8pt,432.65pt" to="-11.15pt,4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" strokecolor="#ddd [3204]" strokeweight=".5pt" insetpen="t"/>
            </w:pict>
          </mc:Fallback>
        </mc:AlternateContent>
      </w:r>
      <w:r w:rsidR="007E3EDA" w:rsidRPr="00B0795C">
        <w:rPr>
          <w:rFonts w:ascii="Gill Sans MT Condensed" w:hAnsi="Gill Sans MT Condensed"/>
          <w:sz w:val="22"/>
          <w:szCs w:val="22"/>
        </w:rPr>
        <w:t xml:space="preserve">Explication : </w:t>
      </w:r>
    </w:p>
    <w:p w:rsidR="00B0795C" w:rsidRPr="00B0795C" w:rsidRDefault="00B0795C" w:rsidP="00BA259A">
      <w:pPr>
        <w:rPr>
          <w:rFonts w:ascii="Gill Sans MT Condensed" w:hAnsi="Gill Sans MT Condensed"/>
          <w:color w:val="F2F2F2" w:themeColor="background1" w:themeShade="F2"/>
          <w:sz w:val="22"/>
          <w:szCs w:val="22"/>
        </w:rPr>
      </w:pPr>
      <w:r w:rsidRPr="00B0795C">
        <w:rPr>
          <w:rFonts w:ascii="Gill Sans MT Condensed" w:hAnsi="Gill Sans MT Condensed"/>
          <w:color w:val="F2F2F2" w:themeColor="background1" w:themeShade="F2"/>
          <w:sz w:val="22"/>
          <w:szCs w:val="22"/>
          <w:highlight w:val="darkCyan"/>
        </w:rPr>
        <w:t>Tri par fusion</w:t>
      </w:r>
    </w:p>
    <w:p w:rsidR="007E3EDA" w:rsidRDefault="007E3EDA" w:rsidP="00480E04">
      <w:pPr>
        <w:rPr>
          <w:rFonts w:ascii="Gill Sans MT Condensed" w:hAnsi="Gill Sans MT Condensed"/>
          <w:sz w:val="22"/>
          <w:szCs w:val="22"/>
        </w:rPr>
      </w:pPr>
      <w:r>
        <w:rPr>
          <w:rFonts w:ascii="Gill Sans MT Condensed" w:hAnsi="Gill Sans MT Condensed"/>
          <w:sz w:val="22"/>
          <w:szCs w:val="22"/>
        </w:rPr>
        <w:t xml:space="preserve">Pour l’agorithme d fusion on a deux procedure la premiere Fusionner la copie des élément dans les tableaux P et R prend O( n ) et </w:t>
      </w:r>
      <w:r w:rsidR="00480E04">
        <w:rPr>
          <w:rFonts w:ascii="Gill Sans MT Condensed" w:hAnsi="Gill Sans MT Condensed"/>
          <w:sz w:val="22"/>
          <w:szCs w:val="22"/>
        </w:rPr>
        <w:t xml:space="preserve">la recopie des éléments dans u tabeaul (mme dans une matrice ) se fait en un temps constant-Chaque appels récursifs sur les sous tableau prend un temps T( n / 2 ) leurs combinaison par le tri fusion (appel de la fonction </w:t>
      </w:r>
      <w:r w:rsidR="00480E04">
        <w:rPr>
          <w:rFonts w:ascii="Gill Sans MT Condensed" w:hAnsi="Gill Sans MT Condensed"/>
          <w:sz w:val="22"/>
          <w:szCs w:val="22"/>
        </w:rPr>
        <w:t xml:space="preserve">Fusionner </w:t>
      </w:r>
      <w:r w:rsidR="00480E04">
        <w:rPr>
          <w:rFonts w:ascii="Gill Sans MT Condensed" w:hAnsi="Gill Sans MT Condensed"/>
          <w:sz w:val="22"/>
          <w:szCs w:val="22"/>
        </w:rPr>
        <w:t>)se fait O( n )- donc la complexité de tri fusion :                      T(n) = 2T(n/2) +O( n)</w:t>
      </w:r>
    </w:p>
    <w:p w:rsidR="00480E04" w:rsidRDefault="00480E04" w:rsidP="00480E04">
      <w:pPr>
        <w:rPr>
          <w:rFonts w:ascii="Gill Sans MT Condensed" w:hAnsi="Gill Sans MT Condensed"/>
          <w:sz w:val="22"/>
          <w:szCs w:val="22"/>
        </w:rPr>
      </w:pPr>
      <w:r>
        <w:rPr>
          <w:rFonts w:ascii="Gill Sans MT Condensed" w:hAnsi="Gill Sans MT Condensed"/>
          <w:sz w:val="22"/>
          <w:szCs w:val="22"/>
        </w:rPr>
        <w:t xml:space="preserve">T(n ) = aT( n /b) + f( n )  //par méthode général pour passer du récursive au non récursive </w:t>
      </w:r>
      <w:r w:rsidR="00B0795C">
        <w:rPr>
          <w:rFonts w:ascii="Gill Sans MT Condensed" w:hAnsi="Gill Sans MT Condensed"/>
          <w:sz w:val="22"/>
          <w:szCs w:val="22"/>
        </w:rPr>
        <w:t>ou a et b sont des constantes entière positive</w:t>
      </w:r>
    </w:p>
    <w:p w:rsidR="00B0795C" w:rsidRDefault="00B0795C" w:rsidP="00480E04">
      <w:pPr>
        <w:rPr>
          <w:rFonts w:ascii="Gill Sans MT Condensed" w:hAnsi="Gill Sans MT Condensed"/>
          <w:sz w:val="22"/>
          <w:szCs w:val="22"/>
        </w:rPr>
      </w:pPr>
      <w:r>
        <w:rPr>
          <w:rFonts w:ascii="Gill Sans MT Condensed" w:hAnsi="Gill Sans MT Condensed"/>
          <w:sz w:val="22"/>
          <w:szCs w:val="22"/>
        </w:rPr>
        <w:t>D’où  T( n) = O( n log n )</w:t>
      </w:r>
    </w:p>
    <w:p w:rsidR="00480E04" w:rsidRPr="00BA259A" w:rsidRDefault="00B0795C" w:rsidP="00B0795C">
      <w:pPr>
        <w:rPr>
          <w:rFonts w:ascii="Gill Sans MT Condensed" w:hAnsi="Gill Sans MT Condensed"/>
          <w:sz w:val="22"/>
          <w:szCs w:val="22"/>
        </w:rPr>
      </w:pPr>
      <w:r>
        <w:rPr>
          <w:rFonts w:ascii="Gill Sans MT Condensed" w:hAnsi="Gill Sans MT Condensed"/>
          <w:sz w:val="22"/>
          <w:szCs w:val="22"/>
        </w:rPr>
        <w:t>Conclusion : Le tri par fusion implémenté est beaucoup intéressant comparée aux autres.</w:t>
      </w:r>
    </w:p>
    <w:p w:rsidR="00A21709" w:rsidRDefault="00A21709" w:rsidP="00D4167C">
      <w:pPr>
        <w:rPr>
          <w:rFonts w:ascii="Gill Sans MT Condensed" w:hAnsi="Gill Sans MT Condensed"/>
          <w:color w:val="000000" w:themeColor="text1"/>
          <w:sz w:val="22"/>
          <w:szCs w:val="22"/>
          <w:u w:val="single"/>
        </w:rPr>
      </w:pPr>
    </w:p>
    <w:p w:rsidR="007F5B27" w:rsidRPr="00387393" w:rsidRDefault="007F5B27" w:rsidP="00D4167C">
      <w:pPr>
        <w:rPr>
          <w:rFonts w:ascii="Gill Sans MT Condensed" w:hAnsi="Gill Sans MT Condensed"/>
          <w:color w:val="000000" w:themeColor="text1"/>
          <w:sz w:val="22"/>
          <w:szCs w:val="22"/>
          <w:u w:val="single"/>
        </w:rPr>
      </w:pPr>
    </w:p>
    <w:p w:rsidR="00A61745" w:rsidRPr="00D80821" w:rsidRDefault="00D80821" w:rsidP="00A61745">
      <w:pPr>
        <w:pStyle w:val="Default"/>
        <w:rPr>
          <w:rFonts w:ascii="Gill Sans MT Condensed" w:hAnsi="Gill Sans MT Condensed"/>
          <w:color w:val="000000" w:themeColor="text1"/>
          <w:sz w:val="22"/>
          <w:szCs w:val="22"/>
        </w:rPr>
      </w:pPr>
      <w:r>
        <w:rPr>
          <w:rFonts w:ascii="Gill Sans MT Condensed" w:hAnsi="Gill Sans MT Condensed"/>
          <w:b/>
          <w:bCs/>
          <w:color w:val="000000" w:themeColor="text1"/>
          <w:sz w:val="22"/>
          <w:szCs w:val="22"/>
        </w:rPr>
        <w:t>6 Jeux d’ess</w:t>
      </w:r>
      <w:r w:rsidR="00E06CF8" w:rsidRPr="00387393">
        <w:rPr>
          <w:rFonts w:ascii="Gill Sans MT Condensed" w:hAnsi="Gill Sans MT Condensed"/>
          <w:b/>
          <w:bCs/>
          <w:color w:val="000000" w:themeColor="text1"/>
          <w:sz w:val="22"/>
          <w:szCs w:val="22"/>
        </w:rPr>
        <w:t>ai </w:t>
      </w:r>
      <w:r w:rsidR="00E06CF8" w:rsidRPr="00D80821">
        <w:rPr>
          <w:rFonts w:ascii="Gill Sans MT Condensed" w:hAnsi="Gill Sans MT Condensed"/>
          <w:color w:val="000000" w:themeColor="text1"/>
          <w:sz w:val="22"/>
          <w:szCs w:val="22"/>
        </w:rPr>
        <w:t>:</w:t>
      </w:r>
      <w:r w:rsidRPr="00D80821">
        <w:rPr>
          <w:rFonts w:ascii="Gill Sans MT Condensed" w:hAnsi="Gill Sans MT Condensed"/>
          <w:color w:val="000000" w:themeColor="text1"/>
          <w:sz w:val="22"/>
          <w:szCs w:val="22"/>
        </w:rPr>
        <w:t>A)</w:t>
      </w:r>
      <w:r>
        <w:rPr>
          <w:rFonts w:ascii="Gill Sans MT Condensed" w:hAnsi="Gill Sans MT Condensed"/>
          <w:color w:val="000000" w:themeColor="text1"/>
          <w:sz w:val="22"/>
          <w:szCs w:val="22"/>
        </w:rPr>
        <w:t xml:space="preserve"> </w:t>
      </w:r>
      <w:r w:rsidRPr="00D80821">
        <w:rPr>
          <w:rFonts w:ascii="Gill Sans MT Condensed" w:hAnsi="Gill Sans MT Condensed"/>
          <w:color w:val="000000" w:themeColor="text1"/>
          <w:sz w:val="22"/>
          <w:szCs w:val="22"/>
        </w:rPr>
        <w:t>Capture d’écran :</w:t>
      </w:r>
    </w:p>
    <w:p w:rsidR="005E1FD2" w:rsidRPr="00FC285D" w:rsidRDefault="005E1FD2" w:rsidP="00FC285D">
      <w:pPr>
        <w:pBdr>
          <w:top w:val="threeDEngrave" w:sz="24" w:space="1" w:color="DDDDDD" w:themeColor="accent1"/>
          <w:left w:val="threeDEngrave" w:sz="24" w:space="4" w:color="DDDDDD" w:themeColor="accent1"/>
          <w:bottom w:val="threeDEmboss" w:sz="24" w:space="1" w:color="DDDDDD" w:themeColor="accent1"/>
          <w:right w:val="threeDEmboss" w:sz="24" w:space="4" w:color="DDDDDD" w:themeColor="accent1"/>
        </w:pBdr>
        <w:tabs>
          <w:tab w:val="left" w:pos="3771"/>
        </w:tabs>
        <w:rPr>
          <w:rFonts w:ascii="Gill Sans MT Condensed" w:hAnsi="Gill Sans MT Condensed"/>
          <w:sz w:val="22"/>
          <w:szCs w:val="22"/>
        </w:rPr>
      </w:pPr>
      <w:r>
        <w:rPr>
          <w:rFonts w:ascii="Gill Sans MT Condensed" w:hAnsi="Gill Sans MT Condensed"/>
          <w:b/>
          <w:bCs/>
          <w:color w:val="000000" w:themeColor="text1"/>
          <w:sz w:val="22"/>
          <w:szCs w:val="22"/>
        </w:rPr>
        <w:t xml:space="preserve">     </w:t>
      </w:r>
      <w:r w:rsidR="00495CB8">
        <w:rPr>
          <w:rFonts w:ascii="Gill Sans MT Condensed" w:hAnsi="Gill Sans MT Condensed"/>
          <w:b/>
          <w:bCs/>
          <w:color w:val="000000" w:themeColor="text1"/>
          <w:sz w:val="22"/>
          <w:szCs w:val="22"/>
        </w:rPr>
        <w:t>Dans cette partie on a utilisé une machine</w:t>
      </w:r>
      <w:r w:rsidR="00495CB8" w:rsidRPr="00387393">
        <w:rPr>
          <w:rFonts w:ascii="Gill Sans MT Condensed" w:hAnsi="Gill Sans MT Condensed"/>
          <w:sz w:val="22"/>
          <w:szCs w:val="22"/>
        </w:rPr>
        <w:t> :-  Processeur ; Intel(R) Core(TM) i5_5200U CPU @2.20GHZ –RAM ; 8.00 Go</w:t>
      </w:r>
    </w:p>
    <w:p w:rsidR="005E1FD2" w:rsidRPr="00387393" w:rsidRDefault="00745ED5" w:rsidP="00820CF6">
      <w:pPr>
        <w:pStyle w:val="Default"/>
        <w:rPr>
          <w:rFonts w:ascii="Gill Sans MT Condensed" w:hAnsi="Gill Sans MT Condensed"/>
          <w:b/>
          <w:bCs/>
          <w:color w:val="000000" w:themeColor="text1"/>
          <w:sz w:val="22"/>
          <w:szCs w:val="22"/>
        </w:rPr>
      </w:pPr>
      <w:r>
        <w:rPr>
          <w:rFonts w:ascii="Gill Sans MT Condensed" w:hAnsi="Gill Sans MT Condensed"/>
          <w:b/>
          <w:bCs/>
          <w:noProof/>
          <w:color w:val="000000" w:themeColor="text1"/>
          <w:sz w:val="22"/>
          <w:szCs w:val="22"/>
          <w:lang w:eastAsia="fr-FR"/>
        </w:rPr>
        <mc:AlternateContent>
          <mc:Choice Requires="wps">
            <w:drawing>
              <wp:anchor distT="0" distB="0" distL="114300" distR="114300" simplePos="0" relativeHeight="251684864" behindDoc="0" locked="0" layoutInCell="1" allowOverlap="1">
                <wp:simplePos x="0" y="0"/>
                <wp:positionH relativeFrom="column">
                  <wp:posOffset>127000</wp:posOffset>
                </wp:positionH>
                <wp:positionV relativeFrom="paragraph">
                  <wp:posOffset>6819900</wp:posOffset>
                </wp:positionV>
                <wp:extent cx="5463540" cy="694267"/>
                <wp:effectExtent l="0" t="0" r="22860" b="10795"/>
                <wp:wrapNone/>
                <wp:docPr id="3" name="Zone de texte 3"/>
                <wp:cNvGraphicFramePr/>
                <a:graphic xmlns:a="http://schemas.openxmlformats.org/drawingml/2006/main">
                  <a:graphicData uri="http://schemas.microsoft.com/office/word/2010/wordprocessingShape">
                    <wps:wsp>
                      <wps:cNvSpPr txBox="1"/>
                      <wps:spPr>
                        <a:xfrm>
                          <a:off x="0" y="0"/>
                          <a:ext cx="5463540" cy="694267"/>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85D" w:rsidRPr="00495CB8" w:rsidRDefault="00FC285D">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CB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Dans cet exemple on a pris un vecteur d’entier de n=15 éléments à des valeurs non rapproché mais sont presque trié, on observe après l’exécution de chacun différent temps d’exécution et parcours : </w:t>
                            </w:r>
                          </w:p>
                          <w:p w:rsidR="00FC285D" w:rsidRPr="00495CB8" w:rsidRDefault="00FC285D" w:rsidP="000A307F">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CB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tri par insertion prend le moins de temps et de nombre de comparaison ainsi de permutation que les deux autre parce que chaque élément se trouve initialement dans les positions ou il doit arriver dans la version triée.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 o:spid="_x0000_s1033" type="#_x0000_t202" style="position:absolute;margin-left:10pt;margin-top:537pt;width:430.2pt;height:54.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" fillcolor="white [3201]" strokecolor="#ddd [3204]" strokeweight="1pt" insetpen="t">
                <v:textbox>
                  <w:txbxContent>
                    <w:p w:rsidR="00FC285D" w:rsidRPr="00495CB8" w:rsidRDefault="00FC285D">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CB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Dans cet exemple on a pris un vecteur d’entier de n=15 éléments à des valeurs non rapproché mais sont presque trié, on observe après l’exécution de chacun différent temps d’exécution et parcours : </w:t>
                      </w:r>
                    </w:p>
                    <w:p w:rsidR="00FC285D" w:rsidRPr="00495CB8" w:rsidRDefault="00FC285D" w:rsidP="000A307F">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CB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tri par insertion prend le moins de temps et de nombre de comparaison ainsi de permutation que les deux autre parce que chaque élément se trouve initialement dans les positions ou il doit arriver dans la version triée. </w:t>
                      </w:r>
                    </w:p>
                  </w:txbxContent>
                </v:textbox>
              </v:shape>
            </w:pict>
          </mc:Fallback>
        </mc:AlternateContent>
      </w:r>
      <w:r w:rsidR="00820CF6">
        <w:rPr>
          <w:rFonts w:ascii="Gill Sans MT Condensed" w:hAnsi="Gill Sans MT Condensed"/>
          <w:b/>
          <w:bCs/>
          <w:noProof/>
          <w:color w:val="000000" w:themeColor="text1"/>
          <w:sz w:val="22"/>
          <w:szCs w:val="22"/>
          <w:lang w:eastAsia="fr-FR"/>
        </w:rPr>
        <w:drawing>
          <wp:inline distT="0" distB="0" distL="0" distR="0" wp14:anchorId="528E7E79" wp14:editId="3F96B881">
            <wp:extent cx="5731510" cy="7550923"/>
            <wp:effectExtent l="0" t="0" r="254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5E1FD2">
        <w:rPr>
          <w:rFonts w:ascii="Gill Sans MT Condensed" w:hAnsi="Gill Sans MT Condensed"/>
          <w:b/>
          <w:bCs/>
          <w:color w:val="000000" w:themeColor="text1"/>
          <w:sz w:val="22"/>
          <w:szCs w:val="22"/>
        </w:rPr>
        <w:t xml:space="preserve">    </w:t>
      </w:r>
    </w:p>
    <w:p w:rsidR="00D730CA" w:rsidRDefault="00D730CA" w:rsidP="001A7B87">
      <w:pPr>
        <w:rPr>
          <w:rFonts w:ascii="Gill Sans MT Condensed" w:hAnsi="Gill Sans MT Condensed"/>
          <w:b/>
          <w:bCs/>
          <w:color w:val="000000" w:themeColor="text1"/>
          <w:sz w:val="22"/>
          <w:szCs w:val="22"/>
        </w:rPr>
      </w:pPr>
    </w:p>
    <w:p w:rsidR="00D730CA" w:rsidRDefault="000A307F" w:rsidP="001A7B87">
      <w:pPr>
        <w:rPr>
          <w:rFonts w:ascii="Gill Sans MT Condensed" w:hAnsi="Gill Sans MT Condensed"/>
          <w:b/>
          <w:bCs/>
          <w:color w:val="000000" w:themeColor="text1"/>
          <w:sz w:val="22"/>
          <w:szCs w:val="22"/>
        </w:rPr>
      </w:pPr>
      <w:r>
        <w:rPr>
          <w:rFonts w:ascii="Gill Sans MT Condensed" w:hAnsi="Gill Sans MT Condensed"/>
          <w:b/>
          <w:bCs/>
          <w:noProof/>
          <w:color w:val="000000" w:themeColor="text1"/>
          <w:sz w:val="22"/>
          <w:szCs w:val="22"/>
          <w:lang w:eastAsia="fr-FR"/>
        </w:rPr>
        <w:drawing>
          <wp:inline distT="0" distB="0" distL="0" distR="0">
            <wp:extent cx="5731510" cy="6215380"/>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i_Liste_bulle_croissant.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6215380"/>
                    </a:xfrm>
                    <a:prstGeom prst="rect">
                      <a:avLst/>
                    </a:prstGeom>
                  </pic:spPr>
                </pic:pic>
              </a:graphicData>
            </a:graphic>
          </wp:inline>
        </w:drawing>
      </w:r>
    </w:p>
    <w:p w:rsidR="000A307F" w:rsidRDefault="000A307F" w:rsidP="001A7B87">
      <w:pPr>
        <w:rPr>
          <w:rFonts w:ascii="Gill Sans MT Condensed" w:hAnsi="Gill Sans MT Condensed"/>
          <w:b/>
          <w:bCs/>
          <w:color w:val="000000" w:themeColor="text1"/>
          <w:sz w:val="22"/>
          <w:szCs w:val="22"/>
        </w:rPr>
      </w:pPr>
      <w:r>
        <w:rPr>
          <w:rFonts w:ascii="Gill Sans MT Condensed" w:hAnsi="Gill Sans MT Condensed"/>
          <w:b/>
          <w:bCs/>
          <w:noProof/>
          <w:color w:val="000000" w:themeColor="text1"/>
          <w:sz w:val="22"/>
          <w:szCs w:val="22"/>
          <w:lang w:eastAsia="fr-FR"/>
        </w:rPr>
        <mc:AlternateContent>
          <mc:Choice Requires="wps">
            <w:drawing>
              <wp:anchor distT="0" distB="0" distL="114300" distR="114300" simplePos="0" relativeHeight="251685888" behindDoc="0" locked="0" layoutInCell="1" allowOverlap="1">
                <wp:simplePos x="0" y="0"/>
                <wp:positionH relativeFrom="column">
                  <wp:posOffset>16933</wp:posOffset>
                </wp:positionH>
                <wp:positionV relativeFrom="paragraph">
                  <wp:posOffset>41487</wp:posOffset>
                </wp:positionV>
                <wp:extent cx="5716270" cy="508000"/>
                <wp:effectExtent l="0" t="0" r="17780" b="25400"/>
                <wp:wrapNone/>
                <wp:docPr id="6" name="Zone de texte 6"/>
                <wp:cNvGraphicFramePr/>
                <a:graphic xmlns:a="http://schemas.openxmlformats.org/drawingml/2006/main">
                  <a:graphicData uri="http://schemas.microsoft.com/office/word/2010/wordprocessingShape">
                    <wps:wsp>
                      <wps:cNvSpPr txBox="1"/>
                      <wps:spPr>
                        <a:xfrm>
                          <a:off x="0" y="0"/>
                          <a:ext cx="5716270" cy="5080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85D" w:rsidRPr="000A307F" w:rsidRDefault="00FC285D" w:rsidP="000C5E68">
                            <w:pPr>
                              <w:rPr>
                                <w:sz w:val="18"/>
                                <w:szCs w:val="18"/>
                              </w:rPr>
                            </w:pPr>
                            <w:r w:rsidRPr="000A307F">
                              <w:rPr>
                                <w:sz w:val="18"/>
                                <w:szCs w:val="18"/>
                              </w:rPr>
                              <w:t>Pour cet exemple on a rentré le nombre d’élément de notre liste chaîné, on la remplit mot par mot ensuite le prog</w:t>
                            </w:r>
                            <w:r>
                              <w:rPr>
                                <w:sz w:val="18"/>
                                <w:szCs w:val="18"/>
                              </w:rPr>
                              <w:t>r</w:t>
                            </w:r>
                            <w:r w:rsidRPr="000A307F">
                              <w:rPr>
                                <w:sz w:val="18"/>
                                <w:szCs w:val="18"/>
                              </w:rPr>
                              <w:t>amme exécute la partie du tri et affiche la liste trié dans l’ordre croissant (‘A’  ‘Z’)</w:t>
                            </w:r>
                            <w:r>
                              <w:rPr>
                                <w:sz w:val="18"/>
                                <w:szCs w:val="18"/>
                              </w:rPr>
                              <w:t>, on remarque que le temps ici est beaucoup plus performant quand on manipule les adresses (chainages).   Temps=70 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6" o:spid="_x0000_s1034" type="#_x0000_t202" style="position:absolute;margin-left:1.35pt;margin-top:3.25pt;width:450.1pt;height:40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" fillcolor="white [3201]" strokecolor="#ddd [3204]" strokeweight="1pt" insetpen="t">
                <v:textbox>
                  <w:txbxContent>
                    <w:p w:rsidR="00FC285D" w:rsidRPr="000A307F" w:rsidRDefault="00FC285D" w:rsidP="000C5E68">
                      <w:pPr>
                        <w:rPr>
                          <w:sz w:val="18"/>
                          <w:szCs w:val="18"/>
                        </w:rPr>
                      </w:pPr>
                      <w:r w:rsidRPr="000A307F">
                        <w:rPr>
                          <w:sz w:val="18"/>
                          <w:szCs w:val="18"/>
                        </w:rPr>
                        <w:t>Pour cet exemple on a rentré le nombre d’élément de notre liste chaîné, on la remplit mot par mot ensuite le prog</w:t>
                      </w:r>
                      <w:r>
                        <w:rPr>
                          <w:sz w:val="18"/>
                          <w:szCs w:val="18"/>
                        </w:rPr>
                        <w:t>r</w:t>
                      </w:r>
                      <w:r w:rsidRPr="000A307F">
                        <w:rPr>
                          <w:sz w:val="18"/>
                          <w:szCs w:val="18"/>
                        </w:rPr>
                        <w:t>amme exécute la partie du tri et affiche la liste trié dans l’ordre croissant (‘A’  ‘Z’)</w:t>
                      </w:r>
                      <w:r>
                        <w:rPr>
                          <w:sz w:val="18"/>
                          <w:szCs w:val="18"/>
                        </w:rPr>
                        <w:t>, on remarque que le temps ici est beaucoup plus performant quand on manipule les adresses (chainages).   Temps=70 ms</w:t>
                      </w:r>
                    </w:p>
                  </w:txbxContent>
                </v:textbox>
              </v:shape>
            </w:pict>
          </mc:Fallback>
        </mc:AlternateContent>
      </w:r>
    </w:p>
    <w:p w:rsidR="000A307F" w:rsidRDefault="000A307F" w:rsidP="001A7B87">
      <w:pPr>
        <w:rPr>
          <w:rFonts w:ascii="Gill Sans MT Condensed" w:hAnsi="Gill Sans MT Condensed"/>
          <w:b/>
          <w:bCs/>
          <w:color w:val="000000" w:themeColor="text1"/>
          <w:sz w:val="22"/>
          <w:szCs w:val="22"/>
        </w:rPr>
      </w:pPr>
    </w:p>
    <w:p w:rsidR="000A307F" w:rsidRDefault="000A307F" w:rsidP="001A7B87">
      <w:pPr>
        <w:rPr>
          <w:rFonts w:ascii="Gill Sans MT Condensed" w:hAnsi="Gill Sans MT Condensed"/>
          <w:b/>
          <w:bCs/>
          <w:color w:val="000000" w:themeColor="text1"/>
          <w:sz w:val="22"/>
          <w:szCs w:val="22"/>
        </w:rPr>
      </w:pPr>
    </w:p>
    <w:p w:rsidR="00495CB8" w:rsidRDefault="00495CB8" w:rsidP="00495CB8">
      <w:pPr>
        <w:tabs>
          <w:tab w:val="left" w:pos="3771"/>
        </w:tabs>
        <w:rPr>
          <w:rFonts w:ascii="Gill Sans MT Condensed" w:hAnsi="Gill Sans MT Condensed"/>
          <w:sz w:val="22"/>
          <w:szCs w:val="22"/>
        </w:rPr>
      </w:pPr>
    </w:p>
    <w:p w:rsidR="00495CB8" w:rsidRPr="00387393" w:rsidRDefault="00D80821" w:rsidP="00495CB8">
      <w:pPr>
        <w:rPr>
          <w:rFonts w:ascii="Gill Sans MT Condensed" w:hAnsi="Gill Sans MT Condensed"/>
          <w:sz w:val="22"/>
          <w:szCs w:val="22"/>
          <w:u w:val="single"/>
        </w:rPr>
      </w:pPr>
      <w:r>
        <w:rPr>
          <w:rFonts w:ascii="Gill Sans MT Condensed" w:hAnsi="Gill Sans MT Condensed"/>
          <w:sz w:val="22"/>
          <w:szCs w:val="22"/>
          <w:u w:val="single"/>
        </w:rPr>
        <w:t>B)</w:t>
      </w:r>
      <w:r w:rsidR="00495CB8" w:rsidRPr="00387393">
        <w:rPr>
          <w:rFonts w:ascii="Gill Sans MT Condensed" w:hAnsi="Gill Sans MT Condensed"/>
          <w:sz w:val="22"/>
          <w:szCs w:val="22"/>
          <w:u w:val="single"/>
        </w:rPr>
        <w:t>Hypothèse</w:t>
      </w:r>
      <w:r w:rsidR="00495CB8" w:rsidRPr="00495CB8">
        <w:rPr>
          <w:rFonts w:ascii="Gill Sans MT Condensed" w:hAnsi="Gill Sans MT Condensed"/>
          <w:sz w:val="22"/>
          <w:szCs w:val="22"/>
        </w:rPr>
        <w:t> :</w:t>
      </w:r>
    </w:p>
    <w:p w:rsidR="00495CB8" w:rsidRDefault="00495CB8" w:rsidP="00495CB8">
      <w:pPr>
        <w:rPr>
          <w:rFonts w:ascii="Gill Sans MT Condensed" w:hAnsi="Gill Sans MT Condensed"/>
          <w:sz w:val="22"/>
          <w:szCs w:val="22"/>
        </w:rPr>
      </w:pPr>
      <w:r w:rsidRPr="00387393">
        <w:rPr>
          <w:rFonts w:ascii="Gill Sans MT Condensed" w:hAnsi="Gill Sans MT Condensed"/>
          <w:sz w:val="22"/>
          <w:szCs w:val="22"/>
        </w:rPr>
        <w:t>On suppose qu’on peut établir des correspondances Durée -&gt; Valeur, car ici on a supposé que le temps est pseudo aléatoire c’est-à-dire qu’il est constant pour une valeur donnée (taille  N=5 par exemple je prends plusieurs valeurs posé d’une manière ou le tri soit dans le cas le plus défavorable), et différent pour chaque valeur (N=5 ou N=500 ou N=1000).</w:t>
      </w:r>
    </w:p>
    <w:p w:rsidR="00026543" w:rsidRDefault="002571DD" w:rsidP="00495CB8">
      <w:pPr>
        <w:rPr>
          <w:rFonts w:ascii="Gill Sans MT Condensed" w:hAnsi="Gill Sans MT Condensed"/>
          <w:sz w:val="22"/>
          <w:szCs w:val="22"/>
          <w:u w:val="single"/>
        </w:rPr>
      </w:pPr>
      <w:r>
        <w:rPr>
          <w:rFonts w:ascii="Gill Sans MT Condensed" w:hAnsi="Gill Sans MT Condensed"/>
          <w:sz w:val="22"/>
          <w:szCs w:val="22"/>
          <w:u w:val="single"/>
        </w:rPr>
        <w:t>c)</w:t>
      </w:r>
      <w:r w:rsidR="00FC285D" w:rsidRPr="00FC285D">
        <w:rPr>
          <w:rFonts w:ascii="Gill Sans MT Condensed" w:hAnsi="Gill Sans MT Condensed"/>
          <w:sz w:val="22"/>
          <w:szCs w:val="22"/>
          <w:u w:val="single"/>
        </w:rPr>
        <w:t>Rapport de temps d’exécution de quelque algorithme</w:t>
      </w:r>
      <w:r w:rsidR="00FC285D">
        <w:rPr>
          <w:rFonts w:ascii="Gill Sans MT Condensed" w:hAnsi="Gill Sans MT Condensed"/>
          <w:sz w:val="22"/>
          <w:szCs w:val="22"/>
          <w:u w:val="single"/>
        </w:rPr>
        <w:t xml:space="preserve"> de tri</w:t>
      </w:r>
      <w:r w:rsidR="00026543">
        <w:rPr>
          <w:rFonts w:ascii="Gill Sans MT Condensed" w:hAnsi="Gill Sans MT Condensed"/>
          <w:sz w:val="22"/>
          <w:szCs w:val="22"/>
          <w:u w:val="single"/>
        </w:rPr>
        <w:t> :</w:t>
      </w:r>
    </w:p>
    <w:p w:rsidR="00FC285D" w:rsidRDefault="00026543" w:rsidP="00495CB8">
      <w:pPr>
        <w:rPr>
          <w:rFonts w:ascii="Gill Sans MT Condensed" w:hAnsi="Gill Sans MT Condensed"/>
          <w:sz w:val="22"/>
          <w:szCs w:val="22"/>
          <w:u w:val="single"/>
        </w:rPr>
      </w:pPr>
      <w:r>
        <w:rPr>
          <w:rFonts w:ascii="Gill Sans MT Condensed" w:hAnsi="Gill Sans MT Condensed"/>
          <w:noProof/>
          <w:sz w:val="22"/>
          <w:szCs w:val="22"/>
          <w:u w:val="single"/>
          <w:lang w:eastAsia="fr-FR"/>
        </w:rPr>
        <mc:AlternateContent>
          <mc:Choice Requires="wps">
            <w:drawing>
              <wp:anchor distT="0" distB="0" distL="114300" distR="114300" simplePos="0" relativeHeight="251689984" behindDoc="0" locked="0" layoutInCell="1" allowOverlap="1" wp14:anchorId="26E968D2" wp14:editId="63670EAA">
                <wp:simplePos x="0" y="0"/>
                <wp:positionH relativeFrom="column">
                  <wp:posOffset>4410498</wp:posOffset>
                </wp:positionH>
                <wp:positionV relativeFrom="paragraph">
                  <wp:posOffset>319617</wp:posOffset>
                </wp:positionV>
                <wp:extent cx="1778000" cy="228600"/>
                <wp:effectExtent l="0" t="0" r="12700" b="19050"/>
                <wp:wrapNone/>
                <wp:docPr id="7" name="Zone de texte 7"/>
                <wp:cNvGraphicFramePr/>
                <a:graphic xmlns:a="http://schemas.openxmlformats.org/drawingml/2006/main">
                  <a:graphicData uri="http://schemas.microsoft.com/office/word/2010/wordprocessingShape">
                    <wps:wsp>
                      <wps:cNvSpPr txBox="1"/>
                      <wps:spPr>
                        <a:xfrm>
                          <a:off x="0" y="0"/>
                          <a:ext cx="17780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6543" w:rsidRDefault="00026543">
                            <w:r>
                              <w:t>Tri d’une matrice ligne par ligne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E968D2" id="Zone de texte 7" o:spid="_x0000_s1035" type="#_x0000_t202" style="position:absolute;margin-left:347.3pt;margin-top:25.15pt;width:140pt;height:18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" fillcolor="white [3201]" strokeweight=".5pt">
                <v:textbox>
                  <w:txbxContent>
                    <w:p w:rsidR="00026543" w:rsidRDefault="00026543">
                      <w:r>
                        <w:t>Tri d’une matrice ligne par ligne</w:t>
                      </w:r>
                    </w:p>
                  </w:txbxContent>
                </v:textbox>
              </v:shape>
            </w:pict>
          </mc:Fallback>
        </mc:AlternateContent>
      </w:r>
      <w:r w:rsidR="002571DD">
        <w:rPr>
          <w:rFonts w:ascii="Gill Sans MT Condensed" w:hAnsi="Gill Sans MT Condensed"/>
          <w:sz w:val="22"/>
          <w:szCs w:val="22"/>
          <w:u w:val="single"/>
        </w:rPr>
        <w:t>c) 1</w:t>
      </w:r>
      <w:r w:rsidR="00FC285D">
        <w:rPr>
          <w:rFonts w:ascii="Gill Sans MT Condensed" w:hAnsi="Gill Sans MT Condensed"/>
          <w:sz w:val="22"/>
          <w:szCs w:val="22"/>
          <w:u w:val="single"/>
        </w:rPr>
        <w:t xml:space="preserve"> pour une matrice d’enier</w:t>
      </w:r>
      <w:r w:rsidR="00FC285D" w:rsidRPr="00FC285D">
        <w:rPr>
          <w:rFonts w:ascii="Gill Sans MT Condensed" w:hAnsi="Gill Sans MT Condensed"/>
          <w:sz w:val="22"/>
          <w:szCs w:val="22"/>
          <w:u w:val="single"/>
        </w:rPr>
        <w:t> :</w:t>
      </w:r>
      <w:r w:rsidR="00BB7143">
        <w:rPr>
          <w:rFonts w:ascii="Gill Sans MT Condensed" w:hAnsi="Gill Sans MT Condensed"/>
          <w:sz w:val="22"/>
          <w:szCs w:val="22"/>
          <w:u w:val="single"/>
        </w:rPr>
        <w:t>n=4 m=15</w:t>
      </w:r>
      <w:r>
        <w:rPr>
          <w:rFonts w:ascii="Gill Sans MT Condensed" w:hAnsi="Gill Sans MT Condensed"/>
          <w:sz w:val="22"/>
          <w:szCs w:val="22"/>
          <w:u w:val="single"/>
        </w:rPr>
        <w:t xml:space="preserve"> par unité de temps ms</w:t>
      </w:r>
    </w:p>
    <w:tbl>
      <w:tblPr>
        <w:tblStyle w:val="Grilledutableau"/>
        <w:tblW w:w="0" w:type="auto"/>
        <w:tblLook w:val="04A0" w:firstRow="1" w:lastRow="0" w:firstColumn="1" w:lastColumn="0" w:noHBand="0" w:noVBand="1"/>
      </w:tblPr>
      <w:tblGrid>
        <w:gridCol w:w="2254"/>
        <w:gridCol w:w="2254"/>
        <w:gridCol w:w="2254"/>
      </w:tblGrid>
      <w:tr w:rsidR="00026543" w:rsidTr="00026543">
        <w:tc>
          <w:tcPr>
            <w:tcW w:w="2254" w:type="dxa"/>
          </w:tcPr>
          <w:p w:rsidR="00026543" w:rsidRDefault="00026543" w:rsidP="00BB7143">
            <w:pPr>
              <w:rPr>
                <w:rFonts w:ascii="Gill Sans MT Condensed" w:hAnsi="Gill Sans MT Condensed"/>
                <w:sz w:val="22"/>
                <w:szCs w:val="22"/>
              </w:rPr>
            </w:pPr>
            <w:r>
              <w:rPr>
                <w:rFonts w:ascii="Gill Sans MT Condensed" w:hAnsi="Gill Sans MT Condensed"/>
                <w:sz w:val="22"/>
                <w:szCs w:val="22"/>
              </w:rPr>
              <w:t>Algorithme</w:t>
            </w:r>
          </w:p>
        </w:tc>
        <w:tc>
          <w:tcPr>
            <w:tcW w:w="2254" w:type="dxa"/>
          </w:tcPr>
          <w:p w:rsidR="00026543" w:rsidRDefault="00026543" w:rsidP="00BB7143">
            <w:pPr>
              <w:rPr>
                <w:rFonts w:ascii="Gill Sans MT Condensed" w:hAnsi="Gill Sans MT Condensed"/>
                <w:sz w:val="22"/>
                <w:szCs w:val="22"/>
              </w:rPr>
            </w:pPr>
            <w:r>
              <w:rPr>
                <w:rFonts w:ascii="Gill Sans MT Condensed" w:hAnsi="Gill Sans MT Condensed"/>
                <w:sz w:val="22"/>
                <w:szCs w:val="22"/>
              </w:rPr>
              <w:t>Dans le cas le plus défavorable</w:t>
            </w:r>
          </w:p>
        </w:tc>
        <w:tc>
          <w:tcPr>
            <w:tcW w:w="2254" w:type="dxa"/>
          </w:tcPr>
          <w:p w:rsidR="00026543" w:rsidRDefault="00026543" w:rsidP="00BB7143">
            <w:pPr>
              <w:rPr>
                <w:rFonts w:ascii="Gill Sans MT Condensed" w:hAnsi="Gill Sans MT Condensed"/>
                <w:sz w:val="22"/>
                <w:szCs w:val="22"/>
              </w:rPr>
            </w:pPr>
            <w:r>
              <w:rPr>
                <w:rFonts w:ascii="Gill Sans MT Condensed" w:hAnsi="Gill Sans MT Condensed"/>
                <w:sz w:val="22"/>
                <w:szCs w:val="22"/>
              </w:rPr>
              <w:t>Dans le cas le plus favorable</w:t>
            </w:r>
          </w:p>
        </w:tc>
      </w:tr>
      <w:tr w:rsidR="00026543" w:rsidTr="00026543">
        <w:tc>
          <w:tcPr>
            <w:tcW w:w="2254" w:type="dxa"/>
          </w:tcPr>
          <w:p w:rsidR="00026543" w:rsidRDefault="00026543" w:rsidP="00026543">
            <w:pPr>
              <w:rPr>
                <w:rFonts w:ascii="Gill Sans MT Condensed" w:hAnsi="Gill Sans MT Condensed"/>
                <w:sz w:val="22"/>
                <w:szCs w:val="22"/>
              </w:rPr>
            </w:pPr>
            <w:r>
              <w:rPr>
                <w:rFonts w:ascii="Gill Sans MT Condensed" w:hAnsi="Gill Sans MT Condensed"/>
                <w:sz w:val="22"/>
                <w:szCs w:val="22"/>
              </w:rPr>
              <w:t>Tri par sélection</w:t>
            </w:r>
          </w:p>
        </w:tc>
        <w:tc>
          <w:tcPr>
            <w:tcW w:w="2254" w:type="dxa"/>
          </w:tcPr>
          <w:p w:rsidR="00026543" w:rsidRDefault="00026543" w:rsidP="00026543">
            <w:pPr>
              <w:jc w:val="center"/>
              <w:rPr>
                <w:rFonts w:ascii="Gill Sans MT Condensed" w:hAnsi="Gill Sans MT Condensed"/>
                <w:sz w:val="22"/>
                <w:szCs w:val="22"/>
                <w:u w:val="single"/>
              </w:rPr>
            </w:pPr>
            <w:r>
              <w:rPr>
                <w:rFonts w:ascii="Gill Sans MT Condensed" w:hAnsi="Gill Sans MT Condensed"/>
                <w:sz w:val="22"/>
                <w:szCs w:val="22"/>
                <w:u w:val="single"/>
              </w:rPr>
              <w:t>1359</w:t>
            </w:r>
          </w:p>
        </w:tc>
        <w:tc>
          <w:tcPr>
            <w:tcW w:w="2254" w:type="dxa"/>
          </w:tcPr>
          <w:p w:rsidR="00026543" w:rsidRDefault="00026543" w:rsidP="00026543">
            <w:pPr>
              <w:jc w:val="center"/>
              <w:rPr>
                <w:rFonts w:ascii="Gill Sans MT Condensed" w:hAnsi="Gill Sans MT Condensed"/>
                <w:sz w:val="22"/>
                <w:szCs w:val="22"/>
                <w:u w:val="single"/>
              </w:rPr>
            </w:pPr>
            <w:r>
              <w:rPr>
                <w:rFonts w:ascii="Gill Sans MT Condensed" w:hAnsi="Gill Sans MT Condensed"/>
                <w:sz w:val="22"/>
                <w:szCs w:val="22"/>
                <w:u w:val="single"/>
              </w:rPr>
              <w:t>1181</w:t>
            </w:r>
          </w:p>
        </w:tc>
      </w:tr>
      <w:tr w:rsidR="00026543" w:rsidTr="00026543">
        <w:tc>
          <w:tcPr>
            <w:tcW w:w="2254" w:type="dxa"/>
          </w:tcPr>
          <w:p w:rsidR="00026543" w:rsidRDefault="00026543" w:rsidP="00026543">
            <w:pPr>
              <w:rPr>
                <w:rFonts w:ascii="Gill Sans MT Condensed" w:hAnsi="Gill Sans MT Condensed"/>
                <w:sz w:val="22"/>
                <w:szCs w:val="22"/>
              </w:rPr>
            </w:pPr>
            <w:r>
              <w:rPr>
                <w:rFonts w:ascii="Gill Sans MT Condensed" w:hAnsi="Gill Sans MT Condensed"/>
                <w:sz w:val="22"/>
                <w:szCs w:val="22"/>
              </w:rPr>
              <w:t>Tri par insertion</w:t>
            </w:r>
          </w:p>
        </w:tc>
        <w:tc>
          <w:tcPr>
            <w:tcW w:w="2254" w:type="dxa"/>
          </w:tcPr>
          <w:p w:rsidR="00026543" w:rsidRDefault="00026543" w:rsidP="00026543">
            <w:pPr>
              <w:jc w:val="center"/>
              <w:rPr>
                <w:rFonts w:ascii="Gill Sans MT Condensed" w:hAnsi="Gill Sans MT Condensed"/>
                <w:sz w:val="22"/>
                <w:szCs w:val="22"/>
                <w:u w:val="single"/>
              </w:rPr>
            </w:pPr>
            <w:r>
              <w:rPr>
                <w:rFonts w:ascii="Gill Sans MT Condensed" w:hAnsi="Gill Sans MT Condensed"/>
                <w:sz w:val="22"/>
                <w:szCs w:val="22"/>
                <w:u w:val="single"/>
              </w:rPr>
              <w:t>1609</w:t>
            </w:r>
          </w:p>
        </w:tc>
        <w:tc>
          <w:tcPr>
            <w:tcW w:w="2254" w:type="dxa"/>
          </w:tcPr>
          <w:p w:rsidR="00026543" w:rsidRDefault="00026543" w:rsidP="00026543">
            <w:pPr>
              <w:jc w:val="center"/>
              <w:rPr>
                <w:rFonts w:ascii="Gill Sans MT Condensed" w:hAnsi="Gill Sans MT Condensed"/>
                <w:sz w:val="22"/>
                <w:szCs w:val="22"/>
                <w:u w:val="single"/>
              </w:rPr>
            </w:pPr>
            <w:r>
              <w:rPr>
                <w:rFonts w:ascii="Gill Sans MT Condensed" w:hAnsi="Gill Sans MT Condensed"/>
                <w:sz w:val="22"/>
                <w:szCs w:val="22"/>
                <w:u w:val="single"/>
              </w:rPr>
              <w:t>625</w:t>
            </w:r>
          </w:p>
        </w:tc>
      </w:tr>
      <w:tr w:rsidR="00026543" w:rsidTr="00026543">
        <w:tc>
          <w:tcPr>
            <w:tcW w:w="2254" w:type="dxa"/>
          </w:tcPr>
          <w:p w:rsidR="00026543" w:rsidRDefault="00026543" w:rsidP="00026543">
            <w:pPr>
              <w:rPr>
                <w:rFonts w:ascii="Gill Sans MT Condensed" w:hAnsi="Gill Sans MT Condensed"/>
                <w:sz w:val="22"/>
                <w:szCs w:val="22"/>
              </w:rPr>
            </w:pPr>
            <w:r>
              <w:rPr>
                <w:rFonts w:ascii="Gill Sans MT Condensed" w:hAnsi="Gill Sans MT Condensed"/>
                <w:sz w:val="22"/>
                <w:szCs w:val="22"/>
              </w:rPr>
              <w:t>Tri à bulle</w:t>
            </w:r>
          </w:p>
        </w:tc>
        <w:tc>
          <w:tcPr>
            <w:tcW w:w="2254" w:type="dxa"/>
          </w:tcPr>
          <w:p w:rsidR="00026543" w:rsidRDefault="00026543" w:rsidP="00026543">
            <w:pPr>
              <w:jc w:val="center"/>
              <w:rPr>
                <w:rFonts w:ascii="Gill Sans MT Condensed" w:hAnsi="Gill Sans MT Condensed"/>
                <w:sz w:val="22"/>
                <w:szCs w:val="22"/>
                <w:u w:val="single"/>
              </w:rPr>
            </w:pPr>
            <w:r>
              <w:rPr>
                <w:rFonts w:ascii="Gill Sans MT Condensed" w:hAnsi="Gill Sans MT Condensed"/>
                <w:sz w:val="22"/>
                <w:szCs w:val="22"/>
                <w:u w:val="single"/>
              </w:rPr>
              <w:t>1219</w:t>
            </w:r>
          </w:p>
        </w:tc>
        <w:tc>
          <w:tcPr>
            <w:tcW w:w="2254" w:type="dxa"/>
          </w:tcPr>
          <w:p w:rsidR="00026543" w:rsidRDefault="00026543" w:rsidP="00026543">
            <w:pPr>
              <w:jc w:val="center"/>
              <w:rPr>
                <w:rFonts w:ascii="Gill Sans MT Condensed" w:hAnsi="Gill Sans MT Condensed"/>
                <w:sz w:val="22"/>
                <w:szCs w:val="22"/>
                <w:u w:val="single"/>
              </w:rPr>
            </w:pPr>
            <w:r>
              <w:rPr>
                <w:rFonts w:ascii="Gill Sans MT Condensed" w:hAnsi="Gill Sans MT Condensed"/>
                <w:sz w:val="22"/>
                <w:szCs w:val="22"/>
                <w:u w:val="single"/>
              </w:rPr>
              <w:t>617</w:t>
            </w:r>
          </w:p>
        </w:tc>
      </w:tr>
    </w:tbl>
    <w:p w:rsidR="00BB7143" w:rsidRDefault="002571DD" w:rsidP="00D80821">
      <w:pPr>
        <w:rPr>
          <w:rFonts w:ascii="Gill Sans MT Condensed" w:hAnsi="Gill Sans MT Condensed"/>
          <w:sz w:val="22"/>
          <w:szCs w:val="22"/>
          <w:u w:val="single"/>
        </w:rPr>
      </w:pPr>
      <w:r>
        <w:rPr>
          <w:rFonts w:ascii="Gill Sans MT Condensed" w:hAnsi="Gill Sans MT Condensed"/>
          <w:noProof/>
          <w:sz w:val="22"/>
          <w:szCs w:val="22"/>
          <w:u w:val="single"/>
          <w:lang w:eastAsia="fr-FR"/>
        </w:rPr>
        <mc:AlternateContent>
          <mc:Choice Requires="wps">
            <w:drawing>
              <wp:anchor distT="0" distB="0" distL="114300" distR="114300" simplePos="0" relativeHeight="251692032" behindDoc="0" locked="0" layoutInCell="1" allowOverlap="1" wp14:anchorId="5089376D" wp14:editId="3B20281D">
                <wp:simplePos x="0" y="0"/>
                <wp:positionH relativeFrom="column">
                  <wp:posOffset>4080933</wp:posOffset>
                </wp:positionH>
                <wp:positionV relativeFrom="paragraph">
                  <wp:posOffset>286174</wp:posOffset>
                </wp:positionV>
                <wp:extent cx="1778000" cy="228600"/>
                <wp:effectExtent l="0" t="0" r="12700" b="19050"/>
                <wp:wrapNone/>
                <wp:docPr id="9" name="Zone de texte 9"/>
                <wp:cNvGraphicFramePr/>
                <a:graphic xmlns:a="http://schemas.openxmlformats.org/drawingml/2006/main">
                  <a:graphicData uri="http://schemas.microsoft.com/office/word/2010/wordprocessingShape">
                    <wps:wsp>
                      <wps:cNvSpPr txBox="1"/>
                      <wps:spPr>
                        <a:xfrm>
                          <a:off x="0" y="0"/>
                          <a:ext cx="17780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71DD" w:rsidRDefault="002571DD" w:rsidP="002571DD">
                            <w:r>
                              <w:t>Tri d’une matrice ligne par ligne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89376D" id="Zone de texte 9" o:spid="_x0000_s1036" type="#_x0000_t202" style="position:absolute;margin-left:321.35pt;margin-top:22.55pt;width:140pt;height:18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" fillcolor="white [3201]" strokeweight=".5pt">
                <v:textbox>
                  <w:txbxContent>
                    <w:p w:rsidR="002571DD" w:rsidRDefault="002571DD" w:rsidP="002571DD">
                      <w:r>
                        <w:t>Tri d’une matrice ligne par ligne</w:t>
                      </w:r>
                    </w:p>
                  </w:txbxContent>
                </v:textbox>
              </v:shape>
            </w:pict>
          </mc:Fallback>
        </mc:AlternateContent>
      </w:r>
      <w:r w:rsidR="00D80821">
        <w:rPr>
          <w:rFonts w:ascii="Gill Sans MT Condensed" w:hAnsi="Gill Sans MT Condensed"/>
          <w:sz w:val="22"/>
          <w:szCs w:val="22"/>
          <w:u w:val="single"/>
        </w:rPr>
        <w:t>*</w:t>
      </w:r>
      <w:r w:rsidR="00026543">
        <w:rPr>
          <w:rFonts w:ascii="Gill Sans MT Condensed" w:hAnsi="Gill Sans MT Condensed"/>
          <w:sz w:val="22"/>
          <w:szCs w:val="22"/>
          <w:u w:val="single"/>
        </w:rPr>
        <w:t>Commentaire</w:t>
      </w:r>
      <w:r>
        <w:rPr>
          <w:rFonts w:ascii="Gill Sans MT Condensed" w:hAnsi="Gill Sans MT Condensed"/>
          <w:sz w:val="22"/>
          <w:szCs w:val="22"/>
          <w:u w:val="single"/>
        </w:rPr>
        <w:t>1</w:t>
      </w:r>
      <w:r w:rsidR="00026543">
        <w:rPr>
          <w:rFonts w:ascii="Gill Sans MT Condensed" w:hAnsi="Gill Sans MT Condensed"/>
          <w:sz w:val="22"/>
          <w:szCs w:val="22"/>
          <w:u w:val="single"/>
        </w:rPr>
        <w:t> </w:t>
      </w:r>
      <w:r w:rsidR="00026543" w:rsidRPr="00026543">
        <w:rPr>
          <w:rFonts w:ascii="Gill Sans MT Condensed" w:hAnsi="Gill Sans MT Condensed"/>
          <w:sz w:val="22"/>
          <w:szCs w:val="22"/>
        </w:rPr>
        <w:t>: ayant le même principe de tri d’un vecteur la matrice d’enter trié ligne par ligne symbolise et confirme les résultats du calcul de leurs complexité</w:t>
      </w:r>
      <w:r w:rsidR="00026543">
        <w:rPr>
          <w:rFonts w:ascii="Gill Sans MT Condensed" w:hAnsi="Gill Sans MT Condensed"/>
          <w:sz w:val="22"/>
          <w:szCs w:val="22"/>
        </w:rPr>
        <w:t>.</w:t>
      </w:r>
      <w:r w:rsidRPr="002571DD">
        <w:rPr>
          <w:rFonts w:ascii="Gill Sans MT Condensed" w:hAnsi="Gill Sans MT Condensed"/>
          <w:noProof/>
          <w:sz w:val="22"/>
          <w:szCs w:val="22"/>
          <w:u w:val="single"/>
          <w:lang w:eastAsia="fr-FR"/>
        </w:rPr>
        <w:t xml:space="preserve"> </w:t>
      </w:r>
    </w:p>
    <w:p w:rsidR="00FC285D" w:rsidRDefault="002571DD" w:rsidP="00B30A2F">
      <w:pPr>
        <w:rPr>
          <w:rFonts w:ascii="Gill Sans MT Condensed" w:hAnsi="Gill Sans MT Condensed"/>
          <w:sz w:val="22"/>
          <w:szCs w:val="22"/>
          <w:u w:val="single"/>
        </w:rPr>
      </w:pPr>
      <w:r>
        <w:rPr>
          <w:rFonts w:ascii="Gill Sans MT Condensed" w:hAnsi="Gill Sans MT Condensed"/>
          <w:sz w:val="22"/>
          <w:szCs w:val="22"/>
          <w:u w:val="single"/>
        </w:rPr>
        <w:t>c) 2</w:t>
      </w:r>
      <w:r w:rsidR="00026543">
        <w:rPr>
          <w:rFonts w:ascii="Gill Sans MT Condensed" w:hAnsi="Gill Sans MT Condensed"/>
          <w:sz w:val="22"/>
          <w:szCs w:val="22"/>
          <w:u w:val="single"/>
        </w:rPr>
        <w:t xml:space="preserve"> pour une matrice d’enier</w:t>
      </w:r>
      <w:r w:rsidR="00026543" w:rsidRPr="00FC285D">
        <w:rPr>
          <w:rFonts w:ascii="Gill Sans MT Condensed" w:hAnsi="Gill Sans MT Condensed"/>
          <w:sz w:val="22"/>
          <w:szCs w:val="22"/>
          <w:u w:val="single"/>
        </w:rPr>
        <w:t> :</w:t>
      </w:r>
      <w:r w:rsidR="00026543">
        <w:rPr>
          <w:rFonts w:ascii="Gill Sans MT Condensed" w:hAnsi="Gill Sans MT Condensed"/>
          <w:sz w:val="22"/>
          <w:szCs w:val="22"/>
          <w:u w:val="single"/>
        </w:rPr>
        <w:t>n</w:t>
      </w:r>
      <w:r w:rsidR="00026543">
        <w:rPr>
          <w:rFonts w:ascii="Gill Sans MT Condensed" w:hAnsi="Gill Sans MT Condensed"/>
          <w:sz w:val="22"/>
          <w:szCs w:val="22"/>
          <w:u w:val="single"/>
        </w:rPr>
        <w:t>&gt;</w:t>
      </w:r>
      <w:r w:rsidR="00026543">
        <w:rPr>
          <w:rFonts w:ascii="Gill Sans MT Condensed" w:hAnsi="Gill Sans MT Condensed"/>
          <w:sz w:val="22"/>
          <w:szCs w:val="22"/>
          <w:u w:val="single"/>
        </w:rPr>
        <w:t>4 m</w:t>
      </w:r>
      <w:r w:rsidR="00026543">
        <w:rPr>
          <w:rFonts w:ascii="Gill Sans MT Condensed" w:hAnsi="Gill Sans MT Condensed"/>
          <w:sz w:val="22"/>
          <w:szCs w:val="22"/>
          <w:u w:val="single"/>
        </w:rPr>
        <w:t>&gt;</w:t>
      </w:r>
      <w:r w:rsidR="00026543">
        <w:rPr>
          <w:rFonts w:ascii="Gill Sans MT Condensed" w:hAnsi="Gill Sans MT Condensed"/>
          <w:sz w:val="22"/>
          <w:szCs w:val="22"/>
          <w:u w:val="single"/>
        </w:rPr>
        <w:t xml:space="preserve">15 par unité de temps </w:t>
      </w:r>
      <w:r w:rsidR="00026543">
        <w:rPr>
          <w:rFonts w:ascii="Gill Sans MT Condensed" w:hAnsi="Gill Sans MT Condensed"/>
          <w:sz w:val="22"/>
          <w:szCs w:val="22"/>
          <w:u w:val="single"/>
        </w:rPr>
        <w:t>s :</w:t>
      </w:r>
    </w:p>
    <w:tbl>
      <w:tblPr>
        <w:tblStyle w:val="Grilledutableau"/>
        <w:tblW w:w="10312" w:type="dxa"/>
        <w:tblInd w:w="-572" w:type="dxa"/>
        <w:tblLook w:val="04A0" w:firstRow="1" w:lastRow="0" w:firstColumn="1" w:lastColumn="0" w:noHBand="0" w:noVBand="1"/>
      </w:tblPr>
      <w:tblGrid>
        <w:gridCol w:w="1622"/>
        <w:gridCol w:w="1440"/>
        <w:gridCol w:w="1241"/>
        <w:gridCol w:w="1440"/>
        <w:gridCol w:w="1351"/>
        <w:gridCol w:w="1609"/>
        <w:gridCol w:w="1609"/>
      </w:tblGrid>
      <w:tr w:rsidR="00B30A2F" w:rsidTr="00BA259A">
        <w:trPr>
          <w:trHeight w:val="135"/>
        </w:trPr>
        <w:tc>
          <w:tcPr>
            <w:tcW w:w="1622" w:type="dxa"/>
          </w:tcPr>
          <w:p w:rsidR="00B30A2F" w:rsidRPr="00B30A2F" w:rsidRDefault="00B30A2F" w:rsidP="00495CB8">
            <w:pPr>
              <w:rPr>
                <w:rFonts w:ascii="Gill Sans MT Condensed" w:hAnsi="Gill Sans MT Condensed"/>
                <w:sz w:val="22"/>
                <w:szCs w:val="22"/>
                <w:u w:val="single"/>
              </w:rPr>
            </w:pPr>
            <w:r w:rsidRPr="00B30A2F">
              <w:rPr>
                <w:rFonts w:ascii="Gill Sans MT Condensed" w:hAnsi="Gill Sans MT Condensed"/>
                <w:sz w:val="22"/>
                <w:szCs w:val="22"/>
                <w:u w:val="single"/>
              </w:rPr>
              <w:t>taille</w:t>
            </w:r>
          </w:p>
        </w:tc>
        <w:tc>
          <w:tcPr>
            <w:tcW w:w="1440" w:type="dxa"/>
          </w:tcPr>
          <w:p w:rsidR="00B30A2F" w:rsidRDefault="00B30A2F" w:rsidP="00495CB8">
            <w:pPr>
              <w:rPr>
                <w:rFonts w:ascii="Gill Sans MT Condensed" w:hAnsi="Gill Sans MT Condensed"/>
                <w:sz w:val="22"/>
                <w:szCs w:val="22"/>
                <w:u w:val="single"/>
              </w:rPr>
            </w:pPr>
            <w:r w:rsidRPr="00637D83">
              <w:rPr>
                <w:color w:val="6E6E6E" w:themeColor="accent1" w:themeShade="80"/>
                <w:sz w:val="24"/>
                <w:szCs w:val="24"/>
              </w:rPr>
              <w:t>[</w:t>
            </w:r>
            <w:r>
              <w:rPr>
                <w:color w:val="6E6E6E" w:themeColor="accent1" w:themeShade="80"/>
                <w:sz w:val="24"/>
                <w:szCs w:val="24"/>
              </w:rPr>
              <w:t>50</w:t>
            </w:r>
            <w:r w:rsidRPr="00637D83">
              <w:rPr>
                <w:color w:val="6E6E6E" w:themeColor="accent1" w:themeShade="80"/>
                <w:sz w:val="24"/>
                <w:szCs w:val="24"/>
              </w:rPr>
              <w:t>][50]</w:t>
            </w:r>
          </w:p>
        </w:tc>
        <w:tc>
          <w:tcPr>
            <w:tcW w:w="1241" w:type="dxa"/>
          </w:tcPr>
          <w:p w:rsidR="00B30A2F" w:rsidRDefault="00B30A2F" w:rsidP="00495CB8">
            <w:pPr>
              <w:rPr>
                <w:rFonts w:ascii="Gill Sans MT Condensed" w:hAnsi="Gill Sans MT Condensed"/>
                <w:sz w:val="22"/>
                <w:szCs w:val="22"/>
                <w:u w:val="single"/>
              </w:rPr>
            </w:pPr>
            <w:r w:rsidRPr="00637D83">
              <w:rPr>
                <w:color w:val="6E6E6E" w:themeColor="accent1" w:themeShade="80"/>
                <w:sz w:val="24"/>
                <w:szCs w:val="24"/>
              </w:rPr>
              <w:t>[</w:t>
            </w:r>
            <w:r>
              <w:rPr>
                <w:color w:val="6E6E6E" w:themeColor="accent1" w:themeShade="80"/>
                <w:sz w:val="24"/>
                <w:szCs w:val="24"/>
              </w:rPr>
              <w:t>50</w:t>
            </w:r>
            <w:r w:rsidRPr="00637D83">
              <w:rPr>
                <w:color w:val="6E6E6E" w:themeColor="accent1" w:themeShade="80"/>
                <w:sz w:val="24"/>
                <w:szCs w:val="24"/>
              </w:rPr>
              <w:t>][50]</w:t>
            </w:r>
          </w:p>
        </w:tc>
        <w:tc>
          <w:tcPr>
            <w:tcW w:w="1440" w:type="dxa"/>
          </w:tcPr>
          <w:p w:rsidR="00B30A2F" w:rsidRDefault="00B30A2F" w:rsidP="00BE74E8">
            <w:pPr>
              <w:rPr>
                <w:rFonts w:ascii="Gill Sans MT Condensed" w:hAnsi="Gill Sans MT Condensed"/>
                <w:sz w:val="22"/>
                <w:szCs w:val="22"/>
                <w:u w:val="single"/>
              </w:rPr>
            </w:pPr>
            <w:r w:rsidRPr="00637D83">
              <w:rPr>
                <w:color w:val="6E6E6E" w:themeColor="accent1" w:themeShade="80"/>
                <w:sz w:val="24"/>
                <w:szCs w:val="24"/>
              </w:rPr>
              <w:t>[</w:t>
            </w:r>
            <w:r w:rsidR="00BE74E8">
              <w:rPr>
                <w:color w:val="6E6E6E" w:themeColor="accent1" w:themeShade="80"/>
                <w:sz w:val="24"/>
                <w:szCs w:val="24"/>
              </w:rPr>
              <w:t>100</w:t>
            </w:r>
            <w:r w:rsidRPr="00637D83">
              <w:rPr>
                <w:color w:val="6E6E6E" w:themeColor="accent1" w:themeShade="80"/>
                <w:sz w:val="24"/>
                <w:szCs w:val="24"/>
              </w:rPr>
              <w:t>][100]</w:t>
            </w:r>
          </w:p>
        </w:tc>
        <w:tc>
          <w:tcPr>
            <w:tcW w:w="1351" w:type="dxa"/>
          </w:tcPr>
          <w:p w:rsidR="00B30A2F" w:rsidRDefault="00BE74E8" w:rsidP="00BE74E8">
            <w:pPr>
              <w:rPr>
                <w:rFonts w:ascii="Gill Sans MT Condensed" w:hAnsi="Gill Sans MT Condensed"/>
                <w:sz w:val="22"/>
                <w:szCs w:val="22"/>
                <w:u w:val="single"/>
              </w:rPr>
            </w:pPr>
            <w:r>
              <w:rPr>
                <w:color w:val="6E6E6E" w:themeColor="accent1" w:themeShade="80"/>
                <w:sz w:val="24"/>
                <w:szCs w:val="24"/>
              </w:rPr>
              <w:t>[100</w:t>
            </w:r>
            <w:r w:rsidR="00B30A2F" w:rsidRPr="00637D83">
              <w:rPr>
                <w:color w:val="6E6E6E" w:themeColor="accent1" w:themeShade="80"/>
                <w:sz w:val="24"/>
                <w:szCs w:val="24"/>
              </w:rPr>
              <w:t>][100]</w:t>
            </w:r>
          </w:p>
        </w:tc>
        <w:tc>
          <w:tcPr>
            <w:tcW w:w="1609" w:type="dxa"/>
          </w:tcPr>
          <w:p w:rsidR="00B30A2F" w:rsidRDefault="00B30A2F" w:rsidP="00BE74E8">
            <w:pPr>
              <w:rPr>
                <w:rFonts w:ascii="Gill Sans MT Condensed" w:hAnsi="Gill Sans MT Condensed"/>
                <w:sz w:val="22"/>
                <w:szCs w:val="22"/>
                <w:u w:val="single"/>
              </w:rPr>
            </w:pPr>
            <w:r w:rsidRPr="00637D83">
              <w:rPr>
                <w:color w:val="6E6E6E" w:themeColor="accent1" w:themeShade="80"/>
                <w:sz w:val="24"/>
                <w:szCs w:val="24"/>
              </w:rPr>
              <w:t>[</w:t>
            </w:r>
            <w:r>
              <w:rPr>
                <w:color w:val="6E6E6E" w:themeColor="accent1" w:themeShade="80"/>
                <w:sz w:val="24"/>
                <w:szCs w:val="24"/>
              </w:rPr>
              <w:t>100</w:t>
            </w:r>
            <w:r w:rsidR="00BE74E8">
              <w:rPr>
                <w:color w:val="6E6E6E" w:themeColor="accent1" w:themeShade="80"/>
                <w:sz w:val="24"/>
                <w:szCs w:val="24"/>
              </w:rPr>
              <w:t>0</w:t>
            </w:r>
            <w:r w:rsidRPr="00637D83">
              <w:rPr>
                <w:color w:val="6E6E6E" w:themeColor="accent1" w:themeShade="80"/>
                <w:sz w:val="24"/>
                <w:szCs w:val="24"/>
              </w:rPr>
              <w:t>][</w:t>
            </w:r>
            <w:r w:rsidR="00BE74E8">
              <w:rPr>
                <w:color w:val="6E6E6E" w:themeColor="accent1" w:themeShade="80"/>
                <w:sz w:val="24"/>
                <w:szCs w:val="24"/>
              </w:rPr>
              <w:t>1000</w:t>
            </w:r>
            <w:r w:rsidRPr="00637D83">
              <w:rPr>
                <w:color w:val="6E6E6E" w:themeColor="accent1" w:themeShade="80"/>
                <w:sz w:val="24"/>
                <w:szCs w:val="24"/>
              </w:rPr>
              <w:t>]</w:t>
            </w:r>
          </w:p>
        </w:tc>
        <w:tc>
          <w:tcPr>
            <w:tcW w:w="1609" w:type="dxa"/>
          </w:tcPr>
          <w:p w:rsidR="00B30A2F" w:rsidRDefault="00B30A2F" w:rsidP="00BE74E8">
            <w:pPr>
              <w:rPr>
                <w:rFonts w:ascii="Gill Sans MT Condensed" w:hAnsi="Gill Sans MT Condensed"/>
                <w:sz w:val="22"/>
                <w:szCs w:val="22"/>
                <w:u w:val="single"/>
              </w:rPr>
            </w:pPr>
            <w:r w:rsidRPr="00637D83">
              <w:rPr>
                <w:color w:val="6E6E6E" w:themeColor="accent1" w:themeShade="80"/>
                <w:sz w:val="24"/>
                <w:szCs w:val="24"/>
              </w:rPr>
              <w:t>[</w:t>
            </w:r>
            <w:r>
              <w:rPr>
                <w:color w:val="6E6E6E" w:themeColor="accent1" w:themeShade="80"/>
                <w:sz w:val="24"/>
                <w:szCs w:val="24"/>
              </w:rPr>
              <w:t>100</w:t>
            </w:r>
            <w:r w:rsidR="00BE74E8">
              <w:rPr>
                <w:color w:val="6E6E6E" w:themeColor="accent1" w:themeShade="80"/>
                <w:sz w:val="24"/>
                <w:szCs w:val="24"/>
              </w:rPr>
              <w:t>0</w:t>
            </w:r>
            <w:r w:rsidRPr="00637D83">
              <w:rPr>
                <w:color w:val="6E6E6E" w:themeColor="accent1" w:themeShade="80"/>
                <w:sz w:val="24"/>
                <w:szCs w:val="24"/>
              </w:rPr>
              <w:t>][</w:t>
            </w:r>
            <w:r w:rsidR="00BE74E8">
              <w:rPr>
                <w:color w:val="6E6E6E" w:themeColor="accent1" w:themeShade="80"/>
                <w:sz w:val="24"/>
                <w:szCs w:val="24"/>
              </w:rPr>
              <w:t>1000</w:t>
            </w:r>
            <w:r w:rsidRPr="00637D83">
              <w:rPr>
                <w:color w:val="6E6E6E" w:themeColor="accent1" w:themeShade="80"/>
                <w:sz w:val="24"/>
                <w:szCs w:val="24"/>
              </w:rPr>
              <w:t>]</w:t>
            </w:r>
          </w:p>
        </w:tc>
      </w:tr>
      <w:tr w:rsidR="00B30A2F" w:rsidTr="00BA259A">
        <w:trPr>
          <w:trHeight w:val="176"/>
        </w:trPr>
        <w:tc>
          <w:tcPr>
            <w:tcW w:w="1622" w:type="dxa"/>
          </w:tcPr>
          <w:p w:rsidR="00B30A2F" w:rsidRDefault="00B30A2F" w:rsidP="00B30A2F">
            <w:pPr>
              <w:rPr>
                <w:rFonts w:ascii="Gill Sans MT Condensed" w:hAnsi="Gill Sans MT Condensed"/>
                <w:sz w:val="22"/>
                <w:szCs w:val="22"/>
                <w:u w:val="single"/>
              </w:rPr>
            </w:pPr>
            <w:r>
              <w:rPr>
                <w:rFonts w:ascii="Gill Sans MT Condensed" w:hAnsi="Gill Sans MT Condensed"/>
                <w:sz w:val="22"/>
                <w:szCs w:val="22"/>
                <w:u w:val="single"/>
              </w:rPr>
              <w:t>Algo/Cas</w:t>
            </w:r>
          </w:p>
        </w:tc>
        <w:tc>
          <w:tcPr>
            <w:tcW w:w="1440" w:type="dxa"/>
          </w:tcPr>
          <w:p w:rsidR="00B30A2F" w:rsidRDefault="00B30A2F" w:rsidP="00B30A2F">
            <w:pPr>
              <w:rPr>
                <w:sz w:val="24"/>
                <w:szCs w:val="24"/>
              </w:rPr>
            </w:pPr>
            <w:r>
              <w:rPr>
                <w:sz w:val="24"/>
                <w:szCs w:val="24"/>
              </w:rPr>
              <w:t>défavorable</w:t>
            </w:r>
            <w:r>
              <w:rPr>
                <w:sz w:val="24"/>
                <w:szCs w:val="24"/>
              </w:rPr>
              <w:t xml:space="preserve">          </w:t>
            </w:r>
          </w:p>
        </w:tc>
        <w:tc>
          <w:tcPr>
            <w:tcW w:w="1241" w:type="dxa"/>
          </w:tcPr>
          <w:p w:rsidR="00B30A2F" w:rsidRDefault="00B30A2F" w:rsidP="00B30A2F">
            <w:pPr>
              <w:rPr>
                <w:sz w:val="24"/>
                <w:szCs w:val="24"/>
              </w:rPr>
            </w:pPr>
            <w:r>
              <w:rPr>
                <w:sz w:val="24"/>
                <w:szCs w:val="24"/>
              </w:rPr>
              <w:t xml:space="preserve">Favorable   </w:t>
            </w:r>
          </w:p>
        </w:tc>
        <w:tc>
          <w:tcPr>
            <w:tcW w:w="1440" w:type="dxa"/>
          </w:tcPr>
          <w:p w:rsidR="00B30A2F" w:rsidRDefault="00B30A2F" w:rsidP="00B30A2F">
            <w:pPr>
              <w:rPr>
                <w:sz w:val="24"/>
                <w:szCs w:val="24"/>
              </w:rPr>
            </w:pPr>
            <w:r>
              <w:rPr>
                <w:sz w:val="24"/>
                <w:szCs w:val="24"/>
              </w:rPr>
              <w:t>défavorable</w:t>
            </w:r>
          </w:p>
        </w:tc>
        <w:tc>
          <w:tcPr>
            <w:tcW w:w="1351" w:type="dxa"/>
          </w:tcPr>
          <w:p w:rsidR="00B30A2F" w:rsidRDefault="00B30A2F" w:rsidP="00B30A2F">
            <w:pPr>
              <w:rPr>
                <w:rFonts w:ascii="Gill Sans MT Condensed" w:hAnsi="Gill Sans MT Condensed"/>
                <w:sz w:val="22"/>
                <w:szCs w:val="22"/>
                <w:u w:val="single"/>
              </w:rPr>
            </w:pPr>
            <w:r>
              <w:rPr>
                <w:sz w:val="24"/>
                <w:szCs w:val="24"/>
              </w:rPr>
              <w:t>favorable</w:t>
            </w:r>
          </w:p>
        </w:tc>
        <w:tc>
          <w:tcPr>
            <w:tcW w:w="1609" w:type="dxa"/>
          </w:tcPr>
          <w:p w:rsidR="00B30A2F" w:rsidRDefault="00B30A2F" w:rsidP="00B30A2F">
            <w:pPr>
              <w:rPr>
                <w:rFonts w:ascii="Gill Sans MT Condensed" w:hAnsi="Gill Sans MT Condensed"/>
                <w:sz w:val="22"/>
                <w:szCs w:val="22"/>
                <w:u w:val="single"/>
              </w:rPr>
            </w:pPr>
            <w:r>
              <w:rPr>
                <w:sz w:val="24"/>
                <w:szCs w:val="24"/>
              </w:rPr>
              <w:t>défavorable</w:t>
            </w:r>
          </w:p>
        </w:tc>
        <w:tc>
          <w:tcPr>
            <w:tcW w:w="1609" w:type="dxa"/>
          </w:tcPr>
          <w:p w:rsidR="00B30A2F" w:rsidRDefault="00B30A2F" w:rsidP="00B30A2F">
            <w:pPr>
              <w:rPr>
                <w:rFonts w:ascii="Gill Sans MT Condensed" w:hAnsi="Gill Sans MT Condensed"/>
                <w:sz w:val="22"/>
                <w:szCs w:val="22"/>
                <w:u w:val="single"/>
              </w:rPr>
            </w:pPr>
            <w:r>
              <w:rPr>
                <w:sz w:val="24"/>
                <w:szCs w:val="24"/>
              </w:rPr>
              <w:t>favorable</w:t>
            </w:r>
          </w:p>
        </w:tc>
      </w:tr>
      <w:tr w:rsidR="00B30A2F" w:rsidTr="00BA259A">
        <w:trPr>
          <w:trHeight w:val="180"/>
        </w:trPr>
        <w:tc>
          <w:tcPr>
            <w:tcW w:w="1622" w:type="dxa"/>
          </w:tcPr>
          <w:p w:rsidR="00B30A2F" w:rsidRPr="00BA259A" w:rsidRDefault="00B30A2F" w:rsidP="00BA259A">
            <w:pPr>
              <w:rPr>
                <w:color w:val="2F2F2F" w:themeColor="accent5" w:themeShade="80"/>
                <w:sz w:val="24"/>
                <w:szCs w:val="24"/>
              </w:rPr>
            </w:pPr>
            <w:r w:rsidRPr="00BA259A">
              <w:rPr>
                <w:color w:val="2F2F2F" w:themeColor="accent5" w:themeShade="80"/>
                <w:sz w:val="18"/>
                <w:szCs w:val="18"/>
              </w:rPr>
              <w:t xml:space="preserve">Tri à bulle </w:t>
            </w:r>
            <w:r w:rsidR="00BA259A">
              <w:rPr>
                <w:color w:val="2F2F2F" w:themeColor="accent5" w:themeShade="80"/>
                <w:sz w:val="18"/>
                <w:szCs w:val="18"/>
              </w:rPr>
              <w:t xml:space="preserve">        (ligne par ligne)</w:t>
            </w:r>
          </w:p>
        </w:tc>
        <w:tc>
          <w:tcPr>
            <w:tcW w:w="1440" w:type="dxa"/>
          </w:tcPr>
          <w:p w:rsidR="00B30A2F" w:rsidRDefault="00B30A2F" w:rsidP="00B30A2F">
            <w:pPr>
              <w:rPr>
                <w:sz w:val="24"/>
                <w:szCs w:val="24"/>
              </w:rPr>
            </w:pPr>
            <w:r>
              <w:rPr>
                <w:sz w:val="24"/>
                <w:szCs w:val="24"/>
              </w:rPr>
              <w:t>379.9 s</w:t>
            </w:r>
          </w:p>
        </w:tc>
        <w:tc>
          <w:tcPr>
            <w:tcW w:w="1241" w:type="dxa"/>
          </w:tcPr>
          <w:p w:rsidR="00B30A2F" w:rsidRDefault="00B30A2F" w:rsidP="00B30A2F">
            <w:pPr>
              <w:rPr>
                <w:sz w:val="24"/>
                <w:szCs w:val="24"/>
              </w:rPr>
            </w:pPr>
            <w:r>
              <w:rPr>
                <w:sz w:val="24"/>
                <w:szCs w:val="24"/>
              </w:rPr>
              <w:t xml:space="preserve">0.5523 s        </w:t>
            </w:r>
          </w:p>
        </w:tc>
        <w:tc>
          <w:tcPr>
            <w:tcW w:w="1440" w:type="dxa"/>
          </w:tcPr>
          <w:p w:rsidR="00B30A2F" w:rsidRDefault="00BE74E8" w:rsidP="00B30A2F">
            <w:pPr>
              <w:jc w:val="center"/>
              <w:rPr>
                <w:rFonts w:ascii="Gill Sans MT Condensed" w:hAnsi="Gill Sans MT Condensed"/>
                <w:sz w:val="22"/>
                <w:szCs w:val="22"/>
              </w:rPr>
            </w:pPr>
            <w:r>
              <w:rPr>
                <w:rFonts w:ascii="Gill Sans MT Condensed" w:hAnsi="Gill Sans MT Condensed"/>
                <w:sz w:val="22"/>
                <w:szCs w:val="22"/>
              </w:rPr>
              <w:t>1519.6 s</w:t>
            </w:r>
          </w:p>
          <w:p w:rsidR="00B30A2F" w:rsidRDefault="00B30A2F" w:rsidP="00B30A2F">
            <w:pPr>
              <w:rPr>
                <w:rFonts w:ascii="Gill Sans MT Condensed" w:hAnsi="Gill Sans MT Condensed"/>
                <w:sz w:val="22"/>
                <w:szCs w:val="22"/>
              </w:rPr>
            </w:pPr>
          </w:p>
          <w:p w:rsidR="00B30A2F" w:rsidRPr="00B30A2F" w:rsidRDefault="00B30A2F" w:rsidP="00B30A2F">
            <w:pPr>
              <w:jc w:val="center"/>
              <w:rPr>
                <w:rFonts w:ascii="Gill Sans MT Condensed" w:hAnsi="Gill Sans MT Condensed"/>
                <w:sz w:val="22"/>
                <w:szCs w:val="22"/>
              </w:rPr>
            </w:pPr>
          </w:p>
        </w:tc>
        <w:tc>
          <w:tcPr>
            <w:tcW w:w="1351" w:type="dxa"/>
          </w:tcPr>
          <w:p w:rsidR="00B30A2F" w:rsidRDefault="00BE74E8" w:rsidP="00B30A2F">
            <w:pPr>
              <w:jc w:val="center"/>
              <w:rPr>
                <w:rFonts w:ascii="Gill Sans MT Condensed" w:hAnsi="Gill Sans MT Condensed"/>
                <w:sz w:val="22"/>
                <w:szCs w:val="22"/>
              </w:rPr>
            </w:pPr>
            <w:r>
              <w:rPr>
                <w:rFonts w:ascii="Gill Sans MT Condensed" w:hAnsi="Gill Sans MT Condensed"/>
                <w:sz w:val="22"/>
                <w:szCs w:val="22"/>
              </w:rPr>
              <w:t>2.2092 s</w:t>
            </w:r>
          </w:p>
          <w:p w:rsidR="00B30A2F" w:rsidRDefault="00B30A2F" w:rsidP="00B30A2F">
            <w:pPr>
              <w:rPr>
                <w:rFonts w:ascii="Gill Sans MT Condensed" w:hAnsi="Gill Sans MT Condensed"/>
                <w:sz w:val="22"/>
                <w:szCs w:val="22"/>
              </w:rPr>
            </w:pPr>
          </w:p>
          <w:p w:rsidR="00B30A2F" w:rsidRPr="00B30A2F" w:rsidRDefault="00B30A2F" w:rsidP="00B30A2F">
            <w:pPr>
              <w:jc w:val="center"/>
              <w:rPr>
                <w:rFonts w:ascii="Gill Sans MT Condensed" w:hAnsi="Gill Sans MT Condensed"/>
                <w:sz w:val="22"/>
                <w:szCs w:val="22"/>
              </w:rPr>
            </w:pPr>
          </w:p>
        </w:tc>
        <w:tc>
          <w:tcPr>
            <w:tcW w:w="1609" w:type="dxa"/>
          </w:tcPr>
          <w:p w:rsidR="00B30A2F" w:rsidRDefault="00BE74E8" w:rsidP="00B30A2F">
            <w:pPr>
              <w:jc w:val="center"/>
              <w:rPr>
                <w:rFonts w:ascii="Gill Sans MT Condensed" w:hAnsi="Gill Sans MT Condensed"/>
                <w:sz w:val="22"/>
                <w:szCs w:val="22"/>
              </w:rPr>
            </w:pPr>
            <w:r>
              <w:rPr>
                <w:rFonts w:ascii="Gill Sans MT Condensed" w:hAnsi="Gill Sans MT Condensed"/>
                <w:sz w:val="22"/>
                <w:szCs w:val="22"/>
              </w:rPr>
              <w:t>15196</w:t>
            </w:r>
            <w:r>
              <w:rPr>
                <w:rFonts w:ascii="Gill Sans MT Condensed" w:hAnsi="Gill Sans MT Condensed"/>
                <w:sz w:val="22"/>
                <w:szCs w:val="22"/>
              </w:rPr>
              <w:t>0 s</w:t>
            </w:r>
          </w:p>
          <w:p w:rsidR="00B30A2F" w:rsidRDefault="00B30A2F" w:rsidP="00B30A2F">
            <w:pPr>
              <w:rPr>
                <w:rFonts w:ascii="Gill Sans MT Condensed" w:hAnsi="Gill Sans MT Condensed"/>
                <w:sz w:val="22"/>
                <w:szCs w:val="22"/>
              </w:rPr>
            </w:pPr>
          </w:p>
          <w:p w:rsidR="00B30A2F" w:rsidRPr="00B30A2F" w:rsidRDefault="00B30A2F" w:rsidP="00B30A2F">
            <w:pPr>
              <w:jc w:val="center"/>
              <w:rPr>
                <w:rFonts w:ascii="Gill Sans MT Condensed" w:hAnsi="Gill Sans MT Condensed"/>
                <w:sz w:val="22"/>
                <w:szCs w:val="22"/>
              </w:rPr>
            </w:pPr>
          </w:p>
        </w:tc>
        <w:tc>
          <w:tcPr>
            <w:tcW w:w="1609" w:type="dxa"/>
          </w:tcPr>
          <w:p w:rsidR="00B30A2F" w:rsidRDefault="00BE74E8" w:rsidP="00B30A2F">
            <w:pPr>
              <w:jc w:val="center"/>
              <w:rPr>
                <w:rFonts w:ascii="Gill Sans MT Condensed" w:hAnsi="Gill Sans MT Condensed"/>
                <w:sz w:val="22"/>
                <w:szCs w:val="22"/>
              </w:rPr>
            </w:pPr>
            <w:r>
              <w:rPr>
                <w:rFonts w:ascii="Gill Sans MT Condensed" w:hAnsi="Gill Sans MT Condensed"/>
                <w:sz w:val="22"/>
                <w:szCs w:val="22"/>
              </w:rPr>
              <w:t>220.92</w:t>
            </w:r>
          </w:p>
          <w:p w:rsidR="00B30A2F" w:rsidRDefault="00B30A2F" w:rsidP="00B30A2F">
            <w:pPr>
              <w:rPr>
                <w:rFonts w:ascii="Gill Sans MT Condensed" w:hAnsi="Gill Sans MT Condensed"/>
                <w:sz w:val="22"/>
                <w:szCs w:val="22"/>
              </w:rPr>
            </w:pPr>
          </w:p>
          <w:p w:rsidR="00B30A2F" w:rsidRPr="00B30A2F" w:rsidRDefault="00B30A2F" w:rsidP="00B30A2F">
            <w:pPr>
              <w:jc w:val="center"/>
              <w:rPr>
                <w:rFonts w:ascii="Gill Sans MT Condensed" w:hAnsi="Gill Sans MT Condensed"/>
                <w:sz w:val="22"/>
                <w:szCs w:val="22"/>
              </w:rPr>
            </w:pPr>
          </w:p>
        </w:tc>
      </w:tr>
    </w:tbl>
    <w:p w:rsidR="00026543" w:rsidRPr="00FC285D" w:rsidRDefault="00D80821" w:rsidP="002571DD">
      <w:pPr>
        <w:rPr>
          <w:rFonts w:ascii="Gill Sans MT Condensed" w:hAnsi="Gill Sans MT Condensed"/>
          <w:sz w:val="22"/>
          <w:szCs w:val="22"/>
          <w:u w:val="single"/>
        </w:rPr>
      </w:pPr>
      <w:r>
        <w:rPr>
          <w:rFonts w:ascii="Gill Sans MT Condensed" w:hAnsi="Gill Sans MT Condensed"/>
          <w:sz w:val="22"/>
          <w:szCs w:val="22"/>
          <w:u w:val="single"/>
        </w:rPr>
        <w:t>*</w:t>
      </w:r>
      <w:r w:rsidR="00B30A2F">
        <w:rPr>
          <w:rFonts w:ascii="Gill Sans MT Condensed" w:hAnsi="Gill Sans MT Condensed"/>
          <w:sz w:val="22"/>
          <w:szCs w:val="22"/>
          <w:u w:val="single"/>
        </w:rPr>
        <w:t>Commentaire</w:t>
      </w:r>
      <w:r w:rsidR="002571DD">
        <w:rPr>
          <w:rFonts w:ascii="Gill Sans MT Condensed" w:hAnsi="Gill Sans MT Condensed"/>
          <w:sz w:val="22"/>
          <w:szCs w:val="22"/>
          <w:u w:val="single"/>
        </w:rPr>
        <w:t>2</w:t>
      </w:r>
      <w:r w:rsidR="00B30A2F">
        <w:rPr>
          <w:rFonts w:ascii="Gill Sans MT Condensed" w:hAnsi="Gill Sans MT Condensed"/>
          <w:sz w:val="22"/>
          <w:szCs w:val="22"/>
          <w:u w:val="single"/>
        </w:rPr>
        <w:t> :</w:t>
      </w:r>
      <w:r w:rsidR="00B30A2F" w:rsidRPr="00B30A2F">
        <w:rPr>
          <w:rFonts w:ascii="Gill Sans MT Condensed" w:hAnsi="Gill Sans MT Condensed"/>
          <w:sz w:val="22"/>
          <w:szCs w:val="22"/>
        </w:rPr>
        <w:t xml:space="preserve"> On a pris le tri à bulle seulement car sa complexité par rapport au</w:t>
      </w:r>
      <w:r w:rsidR="00B30A2F">
        <w:rPr>
          <w:rFonts w:ascii="Gill Sans MT Condensed" w:hAnsi="Gill Sans MT Condensed"/>
          <w:sz w:val="22"/>
          <w:szCs w:val="22"/>
        </w:rPr>
        <w:t>x</w:t>
      </w:r>
      <w:r w:rsidR="00B30A2F" w:rsidRPr="00B30A2F">
        <w:rPr>
          <w:rFonts w:ascii="Gill Sans MT Condensed" w:hAnsi="Gill Sans MT Condensed"/>
          <w:sz w:val="22"/>
          <w:szCs w:val="22"/>
        </w:rPr>
        <w:t xml:space="preserve"> autre</w:t>
      </w:r>
      <w:r w:rsidR="00B30A2F">
        <w:rPr>
          <w:rFonts w:ascii="Gill Sans MT Condensed" w:hAnsi="Gill Sans MT Condensed"/>
          <w:sz w:val="22"/>
          <w:szCs w:val="22"/>
        </w:rPr>
        <w:t>s</w:t>
      </w:r>
      <w:r w:rsidR="00B30A2F" w:rsidRPr="00B30A2F">
        <w:rPr>
          <w:rFonts w:ascii="Gill Sans MT Condensed" w:hAnsi="Gill Sans MT Condensed"/>
          <w:sz w:val="22"/>
          <w:szCs w:val="22"/>
        </w:rPr>
        <w:t xml:space="preserve"> est la même (ceci n’est pas validé pour un te</w:t>
      </w:r>
      <w:r w:rsidR="00B30A2F">
        <w:rPr>
          <w:rFonts w:ascii="Gill Sans MT Condensed" w:hAnsi="Gill Sans MT Condensed"/>
          <w:sz w:val="22"/>
          <w:szCs w:val="22"/>
        </w:rPr>
        <w:t xml:space="preserve">mps réel, </w:t>
      </w:r>
      <w:r w:rsidR="002571DD">
        <w:rPr>
          <w:rFonts w:ascii="Gill Sans MT Condensed" w:hAnsi="Gill Sans MT Condensed"/>
          <w:sz w:val="22"/>
          <w:szCs w:val="22"/>
        </w:rPr>
        <w:t xml:space="preserve">on remarque que à chaque Foix qu’on augmente le n (n m taille) le temps augmente. </w:t>
      </w:r>
    </w:p>
    <w:p w:rsidR="00495CB8" w:rsidRDefault="00D80821" w:rsidP="00495CB8">
      <w:pPr>
        <w:tabs>
          <w:tab w:val="left" w:pos="3771"/>
        </w:tabs>
        <w:rPr>
          <w:rFonts w:ascii="Gill Sans MT Condensed" w:hAnsi="Gill Sans MT Condensed"/>
          <w:sz w:val="22"/>
          <w:szCs w:val="22"/>
        </w:rPr>
      </w:pPr>
      <w:r>
        <w:rPr>
          <w:rFonts w:ascii="Gill Sans MT Condensed" w:hAnsi="Gill Sans MT Condensed"/>
          <w:color w:val="000000" w:themeColor="text1"/>
          <w:sz w:val="22"/>
          <w:szCs w:val="22"/>
          <w:u w:val="single"/>
        </w:rPr>
        <w:t>D)</w:t>
      </w:r>
      <w:r w:rsidR="00495CB8" w:rsidRPr="00387393">
        <w:rPr>
          <w:rFonts w:ascii="Gill Sans MT Condensed" w:hAnsi="Gill Sans MT Condensed"/>
          <w:color w:val="000000" w:themeColor="text1"/>
          <w:sz w:val="22"/>
          <w:szCs w:val="22"/>
          <w:u w:val="single"/>
        </w:rPr>
        <w:t>Critique </w:t>
      </w:r>
      <w:r w:rsidR="00495CB8" w:rsidRPr="00495CB8">
        <w:rPr>
          <w:rFonts w:ascii="Gill Sans MT Condensed" w:hAnsi="Gill Sans MT Condensed"/>
          <w:color w:val="000000" w:themeColor="text1"/>
          <w:sz w:val="22"/>
          <w:szCs w:val="22"/>
        </w:rPr>
        <w:t>:</w:t>
      </w:r>
    </w:p>
    <w:p w:rsidR="00495CB8" w:rsidRPr="00FC285D" w:rsidRDefault="00495CB8" w:rsidP="00FC285D">
      <w:pPr>
        <w:rPr>
          <w:rFonts w:ascii="Gill Sans MT Condensed" w:hAnsi="Gill Sans MT Condensed"/>
          <w:color w:val="000000" w:themeColor="text1"/>
          <w:sz w:val="22"/>
          <w:szCs w:val="22"/>
        </w:rPr>
      </w:pPr>
      <w:r w:rsidRPr="00387393">
        <w:rPr>
          <w:rFonts w:ascii="Gill Sans MT Condensed" w:hAnsi="Gill Sans MT Condensed"/>
          <w:color w:val="000000" w:themeColor="text1"/>
          <w:sz w:val="22"/>
          <w:szCs w:val="22"/>
        </w:rPr>
        <w:t>Dans la partie analyse du problème en plan pratique on s’est projeté sur le temps réels d’exécution ce qui n’est pas toujours fiables à cause de plusieurs critères ; tels que la performance de la machine et les processus en cours d’exécution (système, utilitaires …) qui peuvent interrompre l’exécution normal du programme.</w:t>
      </w:r>
    </w:p>
    <w:p w:rsidR="00495CB8" w:rsidRPr="00387393" w:rsidRDefault="00D80821" w:rsidP="00495CB8">
      <w:pPr>
        <w:tabs>
          <w:tab w:val="left" w:pos="3771"/>
        </w:tabs>
        <w:rPr>
          <w:rFonts w:ascii="Gill Sans MT Condensed" w:hAnsi="Gill Sans MT Condensed" w:cs="Helvetica"/>
          <w:color w:val="000000" w:themeColor="text1"/>
          <w:sz w:val="22"/>
          <w:szCs w:val="22"/>
          <w:highlight w:val="lightGray"/>
          <w:shd w:val="clear" w:color="auto" w:fill="4080FF"/>
        </w:rPr>
      </w:pPr>
      <w:r>
        <w:rPr>
          <w:rFonts w:ascii="Gill Sans MT Condensed" w:hAnsi="Gill Sans MT Condensed"/>
          <w:sz w:val="22"/>
          <w:szCs w:val="22"/>
          <w:u w:val="single"/>
        </w:rPr>
        <w:t>F)</w:t>
      </w:r>
      <w:r w:rsidR="00495CB8" w:rsidRPr="00FC285D">
        <w:rPr>
          <w:rFonts w:ascii="Gill Sans MT Condensed" w:hAnsi="Gill Sans MT Condensed"/>
          <w:sz w:val="22"/>
          <w:szCs w:val="22"/>
          <w:u w:val="single"/>
        </w:rPr>
        <w:t>Conclusion</w:t>
      </w:r>
      <w:r w:rsidR="00495CB8" w:rsidRPr="00387393">
        <w:rPr>
          <w:rFonts w:ascii="Gill Sans MT Condensed" w:hAnsi="Gill Sans MT Condensed"/>
          <w:sz w:val="22"/>
          <w:szCs w:val="22"/>
        </w:rPr>
        <w:t xml:space="preserve"> : </w:t>
      </w:r>
    </w:p>
    <w:p w:rsidR="00495CB8" w:rsidRPr="00387393" w:rsidRDefault="00495CB8" w:rsidP="00495CB8">
      <w:pPr>
        <w:tabs>
          <w:tab w:val="left" w:pos="3771"/>
        </w:tabs>
        <w:rPr>
          <w:rFonts w:ascii="Gill Sans MT Condensed" w:hAnsi="Gill Sans MT Condensed" w:cs="Helvetica"/>
          <w:color w:val="000000" w:themeColor="text1"/>
          <w:sz w:val="22"/>
          <w:szCs w:val="22"/>
          <w:highlight w:val="lightGray"/>
          <w:shd w:val="clear" w:color="auto" w:fill="4080FF"/>
        </w:rPr>
      </w:pPr>
      <w:r w:rsidRPr="00387393">
        <w:rPr>
          <w:rFonts w:ascii="Gill Sans MT Condensed" w:hAnsi="Gill Sans MT Condensed" w:cs="Helvetica"/>
          <w:color w:val="000000" w:themeColor="text1"/>
          <w:sz w:val="22"/>
          <w:szCs w:val="22"/>
          <w:highlight w:val="lightGray"/>
          <w:shd w:val="clear" w:color="auto" w:fill="4080FF"/>
        </w:rPr>
        <w:t xml:space="preserve">Comparant entre les tris Le nombre d'itération de la boucle interne </w:t>
      </w:r>
    </w:p>
    <w:p w:rsidR="00495CB8" w:rsidRDefault="00495CB8" w:rsidP="00495CB8">
      <w:pPr>
        <w:rPr>
          <w:rFonts w:ascii="Gill Sans MT Condensed" w:hAnsi="Gill Sans MT Condensed" w:cs="Helvetica"/>
          <w:color w:val="000000" w:themeColor="text1"/>
          <w:sz w:val="22"/>
          <w:szCs w:val="22"/>
          <w:shd w:val="clear" w:color="auto" w:fill="4080FF"/>
        </w:rPr>
      </w:pPr>
      <w:r w:rsidRPr="00387393">
        <w:rPr>
          <w:rFonts w:ascii="Arial" w:hAnsi="Arial" w:cs="Arial"/>
          <w:color w:val="000000" w:themeColor="text1"/>
          <w:sz w:val="22"/>
          <w:szCs w:val="22"/>
          <w:highlight w:val="lightGray"/>
          <w:shd w:val="clear" w:color="auto" w:fill="4080FF"/>
        </w:rPr>
        <w:t>■</w:t>
      </w:r>
      <w:r w:rsidRPr="00387393">
        <w:rPr>
          <w:rFonts w:ascii="Gill Sans MT Condensed" w:hAnsi="Gill Sans MT Condensed" w:cs="Helvetica"/>
          <w:color w:val="000000" w:themeColor="text1"/>
          <w:sz w:val="22"/>
          <w:szCs w:val="22"/>
          <w:highlight w:val="lightGray"/>
          <w:shd w:val="clear" w:color="auto" w:fill="4080FF"/>
        </w:rPr>
        <w:t>pour le tri s</w:t>
      </w:r>
      <w:r w:rsidRPr="00387393">
        <w:rPr>
          <w:rFonts w:ascii="Gill Sans MT Condensed" w:hAnsi="Gill Sans MT Condensed" w:cs="Gill Sans MT Condensed"/>
          <w:color w:val="000000" w:themeColor="text1"/>
          <w:sz w:val="22"/>
          <w:szCs w:val="22"/>
          <w:highlight w:val="lightGray"/>
          <w:shd w:val="clear" w:color="auto" w:fill="4080FF"/>
        </w:rPr>
        <w:t>é</w:t>
      </w:r>
      <w:r w:rsidRPr="00387393">
        <w:rPr>
          <w:rFonts w:ascii="Gill Sans MT Condensed" w:hAnsi="Gill Sans MT Condensed" w:cs="Helvetica"/>
          <w:color w:val="000000" w:themeColor="text1"/>
          <w:sz w:val="22"/>
          <w:szCs w:val="22"/>
          <w:highlight w:val="lightGray"/>
          <w:shd w:val="clear" w:color="auto" w:fill="4080FF"/>
        </w:rPr>
        <w:t>lection il dépend du nombre d'indice i de la boucle externe et aucun des éléments eux même.</w:t>
      </w:r>
    </w:p>
    <w:p w:rsidR="00495CB8" w:rsidRPr="00387393" w:rsidRDefault="00495CB8" w:rsidP="00495CB8">
      <w:pPr>
        <w:tabs>
          <w:tab w:val="left" w:pos="3771"/>
        </w:tabs>
        <w:rPr>
          <w:rFonts w:ascii="Gill Sans MT Condensed" w:hAnsi="Gill Sans MT Condensed" w:cs="Helvetica"/>
          <w:color w:val="000000" w:themeColor="text1"/>
          <w:sz w:val="22"/>
          <w:szCs w:val="22"/>
          <w:shd w:val="clear" w:color="auto" w:fill="4080FF"/>
        </w:rPr>
      </w:pPr>
      <w:r w:rsidRPr="00387393">
        <w:rPr>
          <w:rFonts w:ascii="Arial" w:hAnsi="Arial" w:cs="Arial"/>
          <w:color w:val="000000" w:themeColor="text1"/>
          <w:sz w:val="22"/>
          <w:szCs w:val="22"/>
          <w:highlight w:val="lightGray"/>
          <w:shd w:val="clear" w:color="auto" w:fill="4080FF"/>
        </w:rPr>
        <w:t>■</w:t>
      </w:r>
      <w:r w:rsidRPr="00387393">
        <w:rPr>
          <w:rFonts w:ascii="Gill Sans MT Condensed" w:hAnsi="Gill Sans MT Condensed" w:cs="Helvetica"/>
          <w:color w:val="000000" w:themeColor="text1"/>
          <w:sz w:val="22"/>
          <w:szCs w:val="22"/>
          <w:highlight w:val="lightGray"/>
          <w:shd w:val="clear" w:color="auto" w:fill="4080FF"/>
        </w:rPr>
        <w:t xml:space="preserve"> pour le tri insertion il dépend du nombre d'indice i de la boucle externe et des valeurs des éléments du tableau. -D'où Le tri par insertion est plus complexe que du tri par sélection.</w:t>
      </w:r>
    </w:p>
    <w:p w:rsidR="00495CB8" w:rsidRPr="00387393" w:rsidRDefault="00495CB8" w:rsidP="00495CB8">
      <w:pPr>
        <w:tabs>
          <w:tab w:val="left" w:pos="3771"/>
        </w:tabs>
        <w:rPr>
          <w:rFonts w:ascii="Gill Sans MT Condensed" w:hAnsi="Gill Sans MT Condensed"/>
          <w:sz w:val="22"/>
          <w:szCs w:val="22"/>
        </w:rPr>
      </w:pPr>
      <w:r w:rsidRPr="00387393">
        <w:rPr>
          <w:rFonts w:ascii="Gill Sans MT Condensed" w:hAnsi="Gill Sans MT Condensed" w:cs="Helvetica"/>
          <w:color w:val="000000" w:themeColor="text1"/>
          <w:sz w:val="22"/>
          <w:szCs w:val="22"/>
          <w:highlight w:val="lightGray"/>
          <w:shd w:val="clear" w:color="auto" w:fill="4080FF"/>
        </w:rPr>
        <w:t>D'où Le tri par insertion est plus complexe que du tri par sélection</w:t>
      </w:r>
      <w:r w:rsidRPr="00387393">
        <w:rPr>
          <w:rFonts w:ascii="Gill Sans MT Condensed" w:hAnsi="Gill Sans MT Condensed" w:cs="Helvetica"/>
          <w:color w:val="000000" w:themeColor="text1"/>
          <w:sz w:val="22"/>
          <w:szCs w:val="22"/>
          <w:shd w:val="clear" w:color="auto" w:fill="4080FF"/>
        </w:rPr>
        <w:t>.</w:t>
      </w:r>
      <w:r w:rsidRPr="00387393">
        <w:rPr>
          <w:rFonts w:ascii="Gill Sans MT Condensed" w:hAnsi="Gill Sans MT Condensed"/>
          <w:color w:val="000000" w:themeColor="text1"/>
          <w:sz w:val="22"/>
          <w:szCs w:val="22"/>
        </w:rPr>
        <w:tab/>
      </w:r>
    </w:p>
    <w:p w:rsidR="00495CB8" w:rsidRDefault="000E7203" w:rsidP="002571DD">
      <w:pPr>
        <w:rPr>
          <w:rFonts w:ascii="Gill Sans MT Condensed" w:hAnsi="Gill Sans MT Condensed"/>
          <w:b/>
          <w:bCs/>
          <w:color w:val="000000" w:themeColor="text1"/>
          <w:sz w:val="22"/>
          <w:szCs w:val="22"/>
        </w:rPr>
      </w:pPr>
      <w:r>
        <w:rPr>
          <w:rFonts w:ascii="Gill Sans MT Condensed" w:hAnsi="Gill Sans MT Condensed"/>
          <w:b/>
          <w:bCs/>
          <w:color w:val="000000" w:themeColor="text1"/>
          <w:sz w:val="22"/>
          <w:szCs w:val="22"/>
        </w:rPr>
        <w:t xml:space="preserve">Pour </w:t>
      </w:r>
      <w:r w:rsidR="002571DD">
        <w:rPr>
          <w:rFonts w:ascii="Gill Sans MT Condensed" w:hAnsi="Gill Sans MT Condensed"/>
          <w:b/>
          <w:bCs/>
          <w:color w:val="000000" w:themeColor="text1"/>
          <w:sz w:val="22"/>
          <w:szCs w:val="22"/>
        </w:rPr>
        <w:t>les différentes structures contiguës</w:t>
      </w:r>
      <w:r>
        <w:rPr>
          <w:rFonts w:ascii="Gill Sans MT Condensed" w:hAnsi="Gill Sans MT Condensed"/>
          <w:b/>
          <w:bCs/>
          <w:color w:val="000000" w:themeColor="text1"/>
          <w:sz w:val="22"/>
          <w:szCs w:val="22"/>
        </w:rPr>
        <w:t xml:space="preserve"> (vecteur d’entier, matrice (ligne par ligne, entière), matrice de </w:t>
      </w:r>
      <w:r w:rsidR="002571DD">
        <w:rPr>
          <w:rFonts w:ascii="Gill Sans MT Condensed" w:hAnsi="Gill Sans MT Condensed"/>
          <w:b/>
          <w:bCs/>
          <w:color w:val="000000" w:themeColor="text1"/>
          <w:sz w:val="22"/>
          <w:szCs w:val="22"/>
        </w:rPr>
        <w:t>caractère) les tris choisis (sélection insertion, bulle) deviennent moins intéressant en fonction de leurs tailles car ici on manipule des valeurs. Par contre les listes chainées</w:t>
      </w:r>
      <w:r>
        <w:rPr>
          <w:rFonts w:ascii="Gill Sans MT Condensed" w:hAnsi="Gill Sans MT Condensed"/>
          <w:b/>
          <w:bCs/>
          <w:color w:val="000000" w:themeColor="text1"/>
          <w:sz w:val="22"/>
          <w:szCs w:val="22"/>
        </w:rPr>
        <w:t xml:space="preserve"> </w:t>
      </w:r>
      <w:r w:rsidR="002571DD">
        <w:rPr>
          <w:rFonts w:ascii="Gill Sans MT Condensed" w:hAnsi="Gill Sans MT Condensed"/>
          <w:b/>
          <w:bCs/>
          <w:color w:val="000000" w:themeColor="text1"/>
          <w:sz w:val="22"/>
          <w:szCs w:val="22"/>
        </w:rPr>
        <w:t xml:space="preserve">prennent moins de temps car on ne fait pas d’échange ou de décalage de valeurs (des chainages).  </w:t>
      </w:r>
    </w:p>
    <w:p w:rsidR="00495CB8" w:rsidRDefault="00495CB8" w:rsidP="001A7B87">
      <w:pPr>
        <w:rPr>
          <w:rFonts w:ascii="Gill Sans MT Condensed" w:hAnsi="Gill Sans MT Condensed"/>
          <w:b/>
          <w:bCs/>
          <w:color w:val="000000" w:themeColor="text1"/>
          <w:sz w:val="22"/>
          <w:szCs w:val="22"/>
        </w:rPr>
      </w:pPr>
    </w:p>
    <w:p w:rsidR="00E76D5E" w:rsidRDefault="00E06CF8" w:rsidP="001A7B87">
      <w:pPr>
        <w:rPr>
          <w:rFonts w:ascii="Gill Sans MT Condensed" w:hAnsi="Gill Sans MT Condensed"/>
          <w:b/>
          <w:bCs/>
          <w:color w:val="000000" w:themeColor="text1"/>
          <w:sz w:val="22"/>
          <w:szCs w:val="22"/>
        </w:rPr>
      </w:pPr>
      <w:r w:rsidRPr="00387393">
        <w:rPr>
          <w:rFonts w:ascii="Gill Sans MT Condensed" w:hAnsi="Gill Sans MT Condensed"/>
          <w:b/>
          <w:bCs/>
          <w:color w:val="000000" w:themeColor="text1"/>
          <w:sz w:val="22"/>
          <w:szCs w:val="22"/>
        </w:rPr>
        <w:t>7 Conclusion :</w:t>
      </w:r>
    </w:p>
    <w:p w:rsidR="005E1FD2" w:rsidRPr="005E1FD2" w:rsidRDefault="005E1FD2" w:rsidP="005E1FD2">
      <w:pPr>
        <w:rPr>
          <w:rFonts w:ascii="Gill Sans MT Condensed" w:hAnsi="Gill Sans MT Condensed"/>
          <w:color w:val="000000" w:themeColor="text1"/>
          <w:sz w:val="22"/>
          <w:szCs w:val="22"/>
        </w:rPr>
      </w:pPr>
      <w:r w:rsidRPr="005E1FD2">
        <w:rPr>
          <w:rFonts w:ascii="Gill Sans MT Condensed" w:hAnsi="Gill Sans MT Condensed"/>
          <w:color w:val="000000" w:themeColor="text1"/>
          <w:sz w:val="22"/>
          <w:szCs w:val="22"/>
        </w:rPr>
        <w:t>Après avoir analysé les résultats de chaque algorithme, On peut conclure que ces tr</w:t>
      </w:r>
      <w:r>
        <w:rPr>
          <w:rFonts w:ascii="Gill Sans MT Condensed" w:hAnsi="Gill Sans MT Condensed"/>
          <w:color w:val="000000" w:themeColor="text1"/>
          <w:sz w:val="22"/>
          <w:szCs w:val="22"/>
        </w:rPr>
        <w:t>ois tris ne sont pas performant</w:t>
      </w:r>
      <w:r w:rsidRPr="005E1FD2">
        <w:rPr>
          <w:rFonts w:ascii="Gill Sans MT Condensed" w:hAnsi="Gill Sans MT Condensed"/>
          <w:color w:val="000000" w:themeColor="text1"/>
          <w:sz w:val="22"/>
          <w:szCs w:val="22"/>
        </w:rPr>
        <w:t>s</w:t>
      </w:r>
      <w:r>
        <w:rPr>
          <w:rFonts w:ascii="Gill Sans MT Condensed" w:hAnsi="Gill Sans MT Condensed"/>
          <w:color w:val="000000" w:themeColor="text1"/>
          <w:sz w:val="22"/>
          <w:szCs w:val="22"/>
        </w:rPr>
        <w:t xml:space="preserve"> </w:t>
      </w:r>
      <w:r w:rsidRPr="005E1FD2">
        <w:rPr>
          <w:rFonts w:ascii="Gill Sans MT Condensed" w:hAnsi="Gill Sans MT Condensed"/>
          <w:color w:val="000000" w:themeColor="text1"/>
          <w:sz w:val="22"/>
          <w:szCs w:val="22"/>
        </w:rPr>
        <w:t>et on estime qu’il y aura des amélior</w:t>
      </w:r>
      <w:r>
        <w:rPr>
          <w:rFonts w:ascii="Gill Sans MT Condensed" w:hAnsi="Gill Sans MT Condensed"/>
          <w:color w:val="000000" w:themeColor="text1"/>
          <w:sz w:val="22"/>
          <w:szCs w:val="22"/>
        </w:rPr>
        <w:t>ations pour avoir de meilleurs résultats</w:t>
      </w:r>
      <w:r w:rsidRPr="005E1FD2">
        <w:rPr>
          <w:rFonts w:ascii="Gill Sans MT Condensed" w:hAnsi="Gill Sans MT Condensed"/>
          <w:color w:val="000000" w:themeColor="text1"/>
          <w:sz w:val="22"/>
          <w:szCs w:val="22"/>
        </w:rPr>
        <w:t xml:space="preserve"> au niveau de la complexité et </w:t>
      </w:r>
      <w:r>
        <w:rPr>
          <w:rFonts w:ascii="Gill Sans MT Condensed" w:hAnsi="Gill Sans MT Condensed"/>
          <w:color w:val="000000" w:themeColor="text1"/>
          <w:sz w:val="22"/>
          <w:szCs w:val="22"/>
        </w:rPr>
        <w:t>du</w:t>
      </w:r>
      <w:r w:rsidRPr="005E1FD2">
        <w:rPr>
          <w:rFonts w:ascii="Gill Sans MT Condensed" w:hAnsi="Gill Sans MT Condensed"/>
          <w:color w:val="000000" w:themeColor="text1"/>
          <w:sz w:val="22"/>
          <w:szCs w:val="22"/>
        </w:rPr>
        <w:t xml:space="preserve"> temps de réponse</w:t>
      </w:r>
      <w:r>
        <w:rPr>
          <w:rFonts w:ascii="Gill Sans MT Condensed" w:hAnsi="Gill Sans MT Condensed"/>
          <w:color w:val="000000" w:themeColor="text1"/>
          <w:sz w:val="22"/>
          <w:szCs w:val="22"/>
        </w:rPr>
        <w:t>.</w:t>
      </w:r>
    </w:p>
    <w:sectPr w:rsidR="005E1FD2" w:rsidRPr="005E1FD2" w:rsidSect="00CE0918">
      <w:footerReference w:type="default" r:id="rId14"/>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D61" w:rsidRDefault="00F45D61" w:rsidP="00663982">
      <w:r>
        <w:separator/>
      </w:r>
    </w:p>
  </w:endnote>
  <w:endnote w:type="continuationSeparator" w:id="0">
    <w:p w:rsidR="00F45D61" w:rsidRDefault="00F45D61" w:rsidP="00663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ajalla UI">
    <w:altName w:val="Times New Roman"/>
    <w:panose1 w:val="00000000000000000000"/>
    <w:charset w:val="00"/>
    <w:family w:val="roman"/>
    <w:notTrueType/>
    <w:pitch w:val="default"/>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Condensed">
    <w:panose1 w:val="020B0506020104020203"/>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287" w:usb1="40000013"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0016390"/>
      <w:docPartObj>
        <w:docPartGallery w:val="Page Numbers (Bottom of Page)"/>
        <w:docPartUnique/>
      </w:docPartObj>
    </w:sdtPr>
    <w:sdtContent>
      <w:p w:rsidR="00FC285D" w:rsidRDefault="00FC285D">
        <w:pPr>
          <w:pStyle w:val="Pieddepage"/>
          <w:jc w:val="center"/>
        </w:pPr>
        <w:r>
          <w:fldChar w:fldCharType="begin"/>
        </w:r>
        <w:r>
          <w:instrText>PAGE   \* MERGEFORMAT</w:instrText>
        </w:r>
        <w:r>
          <w:fldChar w:fldCharType="separate"/>
        </w:r>
        <w:r w:rsidR="007F5B27">
          <w:rPr>
            <w:noProof/>
          </w:rPr>
          <w:t>4</w:t>
        </w:r>
        <w:r>
          <w:fldChar w:fldCharType="end"/>
        </w:r>
      </w:p>
    </w:sdtContent>
  </w:sdt>
  <w:p w:rsidR="00FC285D" w:rsidRDefault="00FC285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D61" w:rsidRDefault="00F45D61" w:rsidP="00663982">
      <w:r>
        <w:separator/>
      </w:r>
    </w:p>
  </w:footnote>
  <w:footnote w:type="continuationSeparator" w:id="0">
    <w:p w:rsidR="00F45D61" w:rsidRDefault="00F45D61" w:rsidP="006639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E4152"/>
    <w:multiLevelType w:val="hybridMultilevel"/>
    <w:tmpl w:val="5E204A78"/>
    <w:lvl w:ilvl="0" w:tplc="040C0009">
      <w:start w:val="1"/>
      <w:numFmt w:val="bullet"/>
      <w:lvlText w:val=""/>
      <w:lvlJc w:val="left"/>
      <w:pPr>
        <w:ind w:left="1919" w:hanging="360"/>
      </w:pPr>
      <w:rPr>
        <w:rFonts w:ascii="Wingdings" w:hAnsi="Wingdings" w:hint="default"/>
      </w:rPr>
    </w:lvl>
    <w:lvl w:ilvl="1" w:tplc="040C0003" w:tentative="1">
      <w:start w:val="1"/>
      <w:numFmt w:val="bullet"/>
      <w:lvlText w:val="o"/>
      <w:lvlJc w:val="left"/>
      <w:pPr>
        <w:ind w:left="2639" w:hanging="360"/>
      </w:pPr>
      <w:rPr>
        <w:rFonts w:ascii="Courier New" w:hAnsi="Courier New" w:cs="Courier New" w:hint="default"/>
      </w:rPr>
    </w:lvl>
    <w:lvl w:ilvl="2" w:tplc="040C0005" w:tentative="1">
      <w:start w:val="1"/>
      <w:numFmt w:val="bullet"/>
      <w:lvlText w:val=""/>
      <w:lvlJc w:val="left"/>
      <w:pPr>
        <w:ind w:left="3359" w:hanging="360"/>
      </w:pPr>
      <w:rPr>
        <w:rFonts w:ascii="Wingdings" w:hAnsi="Wingdings" w:hint="default"/>
      </w:rPr>
    </w:lvl>
    <w:lvl w:ilvl="3" w:tplc="040C0001" w:tentative="1">
      <w:start w:val="1"/>
      <w:numFmt w:val="bullet"/>
      <w:lvlText w:val=""/>
      <w:lvlJc w:val="left"/>
      <w:pPr>
        <w:ind w:left="4079" w:hanging="360"/>
      </w:pPr>
      <w:rPr>
        <w:rFonts w:ascii="Symbol" w:hAnsi="Symbol" w:hint="default"/>
      </w:rPr>
    </w:lvl>
    <w:lvl w:ilvl="4" w:tplc="040C0003" w:tentative="1">
      <w:start w:val="1"/>
      <w:numFmt w:val="bullet"/>
      <w:lvlText w:val="o"/>
      <w:lvlJc w:val="left"/>
      <w:pPr>
        <w:ind w:left="4799" w:hanging="360"/>
      </w:pPr>
      <w:rPr>
        <w:rFonts w:ascii="Courier New" w:hAnsi="Courier New" w:cs="Courier New" w:hint="default"/>
      </w:rPr>
    </w:lvl>
    <w:lvl w:ilvl="5" w:tplc="040C0005" w:tentative="1">
      <w:start w:val="1"/>
      <w:numFmt w:val="bullet"/>
      <w:lvlText w:val=""/>
      <w:lvlJc w:val="left"/>
      <w:pPr>
        <w:ind w:left="5519" w:hanging="360"/>
      </w:pPr>
      <w:rPr>
        <w:rFonts w:ascii="Wingdings" w:hAnsi="Wingdings" w:hint="default"/>
      </w:rPr>
    </w:lvl>
    <w:lvl w:ilvl="6" w:tplc="040C0001" w:tentative="1">
      <w:start w:val="1"/>
      <w:numFmt w:val="bullet"/>
      <w:lvlText w:val=""/>
      <w:lvlJc w:val="left"/>
      <w:pPr>
        <w:ind w:left="6239" w:hanging="360"/>
      </w:pPr>
      <w:rPr>
        <w:rFonts w:ascii="Symbol" w:hAnsi="Symbol" w:hint="default"/>
      </w:rPr>
    </w:lvl>
    <w:lvl w:ilvl="7" w:tplc="040C0003" w:tentative="1">
      <w:start w:val="1"/>
      <w:numFmt w:val="bullet"/>
      <w:lvlText w:val="o"/>
      <w:lvlJc w:val="left"/>
      <w:pPr>
        <w:ind w:left="6959" w:hanging="360"/>
      </w:pPr>
      <w:rPr>
        <w:rFonts w:ascii="Courier New" w:hAnsi="Courier New" w:cs="Courier New" w:hint="default"/>
      </w:rPr>
    </w:lvl>
    <w:lvl w:ilvl="8" w:tplc="040C0005" w:tentative="1">
      <w:start w:val="1"/>
      <w:numFmt w:val="bullet"/>
      <w:lvlText w:val=""/>
      <w:lvlJc w:val="left"/>
      <w:pPr>
        <w:ind w:left="7679" w:hanging="360"/>
      </w:pPr>
      <w:rPr>
        <w:rFonts w:ascii="Wingdings" w:hAnsi="Wingdings" w:hint="default"/>
      </w:rPr>
    </w:lvl>
  </w:abstractNum>
  <w:abstractNum w:abstractNumId="1">
    <w:nsid w:val="1C4244FA"/>
    <w:multiLevelType w:val="hybridMultilevel"/>
    <w:tmpl w:val="E9BA2138"/>
    <w:lvl w:ilvl="0" w:tplc="040C0009">
      <w:start w:val="1"/>
      <w:numFmt w:val="bullet"/>
      <w:lvlText w:val=""/>
      <w:lvlJc w:val="left"/>
      <w:pPr>
        <w:ind w:left="1663" w:hanging="360"/>
      </w:pPr>
      <w:rPr>
        <w:rFonts w:ascii="Wingdings" w:hAnsi="Wingdings" w:hint="default"/>
      </w:rPr>
    </w:lvl>
    <w:lvl w:ilvl="1" w:tplc="040C0003" w:tentative="1">
      <w:start w:val="1"/>
      <w:numFmt w:val="bullet"/>
      <w:lvlText w:val="o"/>
      <w:lvlJc w:val="left"/>
      <w:pPr>
        <w:ind w:left="2383" w:hanging="360"/>
      </w:pPr>
      <w:rPr>
        <w:rFonts w:ascii="Courier New" w:hAnsi="Courier New" w:cs="Courier New" w:hint="default"/>
      </w:rPr>
    </w:lvl>
    <w:lvl w:ilvl="2" w:tplc="040C0005" w:tentative="1">
      <w:start w:val="1"/>
      <w:numFmt w:val="bullet"/>
      <w:lvlText w:val=""/>
      <w:lvlJc w:val="left"/>
      <w:pPr>
        <w:ind w:left="3103" w:hanging="360"/>
      </w:pPr>
      <w:rPr>
        <w:rFonts w:ascii="Wingdings" w:hAnsi="Wingdings" w:hint="default"/>
      </w:rPr>
    </w:lvl>
    <w:lvl w:ilvl="3" w:tplc="040C0001" w:tentative="1">
      <w:start w:val="1"/>
      <w:numFmt w:val="bullet"/>
      <w:lvlText w:val=""/>
      <w:lvlJc w:val="left"/>
      <w:pPr>
        <w:ind w:left="3823" w:hanging="360"/>
      </w:pPr>
      <w:rPr>
        <w:rFonts w:ascii="Symbol" w:hAnsi="Symbol" w:hint="default"/>
      </w:rPr>
    </w:lvl>
    <w:lvl w:ilvl="4" w:tplc="040C0003" w:tentative="1">
      <w:start w:val="1"/>
      <w:numFmt w:val="bullet"/>
      <w:lvlText w:val="o"/>
      <w:lvlJc w:val="left"/>
      <w:pPr>
        <w:ind w:left="4543" w:hanging="360"/>
      </w:pPr>
      <w:rPr>
        <w:rFonts w:ascii="Courier New" w:hAnsi="Courier New" w:cs="Courier New" w:hint="default"/>
      </w:rPr>
    </w:lvl>
    <w:lvl w:ilvl="5" w:tplc="040C0005" w:tentative="1">
      <w:start w:val="1"/>
      <w:numFmt w:val="bullet"/>
      <w:lvlText w:val=""/>
      <w:lvlJc w:val="left"/>
      <w:pPr>
        <w:ind w:left="5263" w:hanging="360"/>
      </w:pPr>
      <w:rPr>
        <w:rFonts w:ascii="Wingdings" w:hAnsi="Wingdings" w:hint="default"/>
      </w:rPr>
    </w:lvl>
    <w:lvl w:ilvl="6" w:tplc="040C0001" w:tentative="1">
      <w:start w:val="1"/>
      <w:numFmt w:val="bullet"/>
      <w:lvlText w:val=""/>
      <w:lvlJc w:val="left"/>
      <w:pPr>
        <w:ind w:left="5983" w:hanging="360"/>
      </w:pPr>
      <w:rPr>
        <w:rFonts w:ascii="Symbol" w:hAnsi="Symbol" w:hint="default"/>
      </w:rPr>
    </w:lvl>
    <w:lvl w:ilvl="7" w:tplc="040C0003" w:tentative="1">
      <w:start w:val="1"/>
      <w:numFmt w:val="bullet"/>
      <w:lvlText w:val="o"/>
      <w:lvlJc w:val="left"/>
      <w:pPr>
        <w:ind w:left="6703" w:hanging="360"/>
      </w:pPr>
      <w:rPr>
        <w:rFonts w:ascii="Courier New" w:hAnsi="Courier New" w:cs="Courier New" w:hint="default"/>
      </w:rPr>
    </w:lvl>
    <w:lvl w:ilvl="8" w:tplc="040C0005" w:tentative="1">
      <w:start w:val="1"/>
      <w:numFmt w:val="bullet"/>
      <w:lvlText w:val=""/>
      <w:lvlJc w:val="left"/>
      <w:pPr>
        <w:ind w:left="7423" w:hanging="360"/>
      </w:pPr>
      <w:rPr>
        <w:rFonts w:ascii="Wingdings" w:hAnsi="Wingdings" w:hint="default"/>
      </w:rPr>
    </w:lvl>
  </w:abstractNum>
  <w:abstractNum w:abstractNumId="2">
    <w:nsid w:val="404275A6"/>
    <w:multiLevelType w:val="hybridMultilevel"/>
    <w:tmpl w:val="6CCEA9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78C10E7"/>
    <w:multiLevelType w:val="hybridMultilevel"/>
    <w:tmpl w:val="667AD020"/>
    <w:lvl w:ilvl="0" w:tplc="040C0015">
      <w:start w:val="1"/>
      <w:numFmt w:val="upperLetter"/>
      <w:lvlText w:val="%1."/>
      <w:lvlJc w:val="left"/>
      <w:pPr>
        <w:ind w:left="773" w:hanging="360"/>
      </w:pPr>
    </w:lvl>
    <w:lvl w:ilvl="1" w:tplc="040C0019" w:tentative="1">
      <w:start w:val="1"/>
      <w:numFmt w:val="lowerLetter"/>
      <w:lvlText w:val="%2."/>
      <w:lvlJc w:val="left"/>
      <w:pPr>
        <w:ind w:left="1493" w:hanging="360"/>
      </w:pPr>
    </w:lvl>
    <w:lvl w:ilvl="2" w:tplc="040C001B" w:tentative="1">
      <w:start w:val="1"/>
      <w:numFmt w:val="lowerRoman"/>
      <w:lvlText w:val="%3."/>
      <w:lvlJc w:val="right"/>
      <w:pPr>
        <w:ind w:left="2213" w:hanging="180"/>
      </w:pPr>
    </w:lvl>
    <w:lvl w:ilvl="3" w:tplc="040C000F" w:tentative="1">
      <w:start w:val="1"/>
      <w:numFmt w:val="decimal"/>
      <w:lvlText w:val="%4."/>
      <w:lvlJc w:val="left"/>
      <w:pPr>
        <w:ind w:left="2933" w:hanging="360"/>
      </w:pPr>
    </w:lvl>
    <w:lvl w:ilvl="4" w:tplc="040C0019" w:tentative="1">
      <w:start w:val="1"/>
      <w:numFmt w:val="lowerLetter"/>
      <w:lvlText w:val="%5."/>
      <w:lvlJc w:val="left"/>
      <w:pPr>
        <w:ind w:left="3653" w:hanging="360"/>
      </w:pPr>
    </w:lvl>
    <w:lvl w:ilvl="5" w:tplc="040C001B" w:tentative="1">
      <w:start w:val="1"/>
      <w:numFmt w:val="lowerRoman"/>
      <w:lvlText w:val="%6."/>
      <w:lvlJc w:val="right"/>
      <w:pPr>
        <w:ind w:left="4373" w:hanging="180"/>
      </w:pPr>
    </w:lvl>
    <w:lvl w:ilvl="6" w:tplc="040C000F" w:tentative="1">
      <w:start w:val="1"/>
      <w:numFmt w:val="decimal"/>
      <w:lvlText w:val="%7."/>
      <w:lvlJc w:val="left"/>
      <w:pPr>
        <w:ind w:left="5093" w:hanging="360"/>
      </w:pPr>
    </w:lvl>
    <w:lvl w:ilvl="7" w:tplc="040C0019" w:tentative="1">
      <w:start w:val="1"/>
      <w:numFmt w:val="lowerLetter"/>
      <w:lvlText w:val="%8."/>
      <w:lvlJc w:val="left"/>
      <w:pPr>
        <w:ind w:left="5813" w:hanging="360"/>
      </w:pPr>
    </w:lvl>
    <w:lvl w:ilvl="8" w:tplc="040C001B" w:tentative="1">
      <w:start w:val="1"/>
      <w:numFmt w:val="lowerRoman"/>
      <w:lvlText w:val="%9."/>
      <w:lvlJc w:val="right"/>
      <w:pPr>
        <w:ind w:left="6533" w:hanging="180"/>
      </w:pPr>
    </w:lvl>
  </w:abstractNum>
  <w:abstractNum w:abstractNumId="4">
    <w:nsid w:val="4AAF5427"/>
    <w:multiLevelType w:val="multilevel"/>
    <w:tmpl w:val="760ACEF6"/>
    <w:lvl w:ilvl="0">
      <w:start w:val="4"/>
      <w:numFmt w:val="decimal"/>
      <w:lvlText w:val="%1"/>
      <w:lvlJc w:val="left"/>
      <w:pPr>
        <w:ind w:left="706" w:hanging="564"/>
      </w:pPr>
      <w:rPr>
        <w:rFonts w:hint="default"/>
        <w:b/>
      </w:rPr>
    </w:lvl>
    <w:lvl w:ilvl="1">
      <w:start w:val="1"/>
      <w:numFmt w:val="decimal"/>
      <w:lvlText w:val="%1-%2"/>
      <w:lvlJc w:val="left"/>
      <w:pPr>
        <w:ind w:left="564" w:hanging="564"/>
      </w:pPr>
      <w:rPr>
        <w:rFonts w:hint="default"/>
        <w:b/>
      </w:rPr>
    </w:lvl>
    <w:lvl w:ilvl="2">
      <w:start w:val="1"/>
      <w:numFmt w:val="decimal"/>
      <w:lvlText w:val="%1-%2-%3"/>
      <w:lvlJc w:val="left"/>
      <w:pPr>
        <w:ind w:left="861"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5">
    <w:nsid w:val="545D48F5"/>
    <w:multiLevelType w:val="hybridMultilevel"/>
    <w:tmpl w:val="42BA5390"/>
    <w:lvl w:ilvl="0" w:tplc="040C0013">
      <w:start w:val="1"/>
      <w:numFmt w:val="upperRoman"/>
      <w:lvlText w:val="%1."/>
      <w:lvlJc w:val="right"/>
      <w:pPr>
        <w:ind w:left="2383" w:hanging="360"/>
      </w:pPr>
    </w:lvl>
    <w:lvl w:ilvl="1" w:tplc="040C0019" w:tentative="1">
      <w:start w:val="1"/>
      <w:numFmt w:val="lowerLetter"/>
      <w:lvlText w:val="%2."/>
      <w:lvlJc w:val="left"/>
      <w:pPr>
        <w:ind w:left="3103" w:hanging="360"/>
      </w:pPr>
    </w:lvl>
    <w:lvl w:ilvl="2" w:tplc="040C001B" w:tentative="1">
      <w:start w:val="1"/>
      <w:numFmt w:val="lowerRoman"/>
      <w:lvlText w:val="%3."/>
      <w:lvlJc w:val="right"/>
      <w:pPr>
        <w:ind w:left="3823" w:hanging="180"/>
      </w:pPr>
    </w:lvl>
    <w:lvl w:ilvl="3" w:tplc="040C000F" w:tentative="1">
      <w:start w:val="1"/>
      <w:numFmt w:val="decimal"/>
      <w:lvlText w:val="%4."/>
      <w:lvlJc w:val="left"/>
      <w:pPr>
        <w:ind w:left="4543" w:hanging="360"/>
      </w:pPr>
    </w:lvl>
    <w:lvl w:ilvl="4" w:tplc="040C0019" w:tentative="1">
      <w:start w:val="1"/>
      <w:numFmt w:val="lowerLetter"/>
      <w:lvlText w:val="%5."/>
      <w:lvlJc w:val="left"/>
      <w:pPr>
        <w:ind w:left="5263" w:hanging="360"/>
      </w:pPr>
    </w:lvl>
    <w:lvl w:ilvl="5" w:tplc="040C001B" w:tentative="1">
      <w:start w:val="1"/>
      <w:numFmt w:val="lowerRoman"/>
      <w:lvlText w:val="%6."/>
      <w:lvlJc w:val="right"/>
      <w:pPr>
        <w:ind w:left="5983" w:hanging="180"/>
      </w:pPr>
    </w:lvl>
    <w:lvl w:ilvl="6" w:tplc="040C000F" w:tentative="1">
      <w:start w:val="1"/>
      <w:numFmt w:val="decimal"/>
      <w:lvlText w:val="%7."/>
      <w:lvlJc w:val="left"/>
      <w:pPr>
        <w:ind w:left="6703" w:hanging="360"/>
      </w:pPr>
    </w:lvl>
    <w:lvl w:ilvl="7" w:tplc="040C0019" w:tentative="1">
      <w:start w:val="1"/>
      <w:numFmt w:val="lowerLetter"/>
      <w:lvlText w:val="%8."/>
      <w:lvlJc w:val="left"/>
      <w:pPr>
        <w:ind w:left="7423" w:hanging="360"/>
      </w:pPr>
    </w:lvl>
    <w:lvl w:ilvl="8" w:tplc="040C001B" w:tentative="1">
      <w:start w:val="1"/>
      <w:numFmt w:val="lowerRoman"/>
      <w:lvlText w:val="%9."/>
      <w:lvlJc w:val="right"/>
      <w:pPr>
        <w:ind w:left="8143" w:hanging="180"/>
      </w:pPr>
    </w:lvl>
  </w:abstractNum>
  <w:abstractNum w:abstractNumId="6">
    <w:nsid w:val="5856211D"/>
    <w:multiLevelType w:val="hybridMultilevel"/>
    <w:tmpl w:val="B15ED186"/>
    <w:lvl w:ilvl="0" w:tplc="DC3A28E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1327777"/>
    <w:multiLevelType w:val="hybridMultilevel"/>
    <w:tmpl w:val="42BA5390"/>
    <w:lvl w:ilvl="0" w:tplc="040C0013">
      <w:start w:val="1"/>
      <w:numFmt w:val="upperRoman"/>
      <w:lvlText w:val="%1."/>
      <w:lvlJc w:val="right"/>
      <w:pPr>
        <w:ind w:left="2383" w:hanging="360"/>
      </w:pPr>
    </w:lvl>
    <w:lvl w:ilvl="1" w:tplc="040C0019" w:tentative="1">
      <w:start w:val="1"/>
      <w:numFmt w:val="lowerLetter"/>
      <w:lvlText w:val="%2."/>
      <w:lvlJc w:val="left"/>
      <w:pPr>
        <w:ind w:left="3103" w:hanging="360"/>
      </w:pPr>
    </w:lvl>
    <w:lvl w:ilvl="2" w:tplc="040C001B" w:tentative="1">
      <w:start w:val="1"/>
      <w:numFmt w:val="lowerRoman"/>
      <w:lvlText w:val="%3."/>
      <w:lvlJc w:val="right"/>
      <w:pPr>
        <w:ind w:left="3823" w:hanging="180"/>
      </w:pPr>
    </w:lvl>
    <w:lvl w:ilvl="3" w:tplc="040C000F" w:tentative="1">
      <w:start w:val="1"/>
      <w:numFmt w:val="decimal"/>
      <w:lvlText w:val="%4."/>
      <w:lvlJc w:val="left"/>
      <w:pPr>
        <w:ind w:left="4543" w:hanging="360"/>
      </w:pPr>
    </w:lvl>
    <w:lvl w:ilvl="4" w:tplc="040C0019" w:tentative="1">
      <w:start w:val="1"/>
      <w:numFmt w:val="lowerLetter"/>
      <w:lvlText w:val="%5."/>
      <w:lvlJc w:val="left"/>
      <w:pPr>
        <w:ind w:left="5263" w:hanging="360"/>
      </w:pPr>
    </w:lvl>
    <w:lvl w:ilvl="5" w:tplc="040C001B" w:tentative="1">
      <w:start w:val="1"/>
      <w:numFmt w:val="lowerRoman"/>
      <w:lvlText w:val="%6."/>
      <w:lvlJc w:val="right"/>
      <w:pPr>
        <w:ind w:left="5983" w:hanging="180"/>
      </w:pPr>
    </w:lvl>
    <w:lvl w:ilvl="6" w:tplc="040C000F" w:tentative="1">
      <w:start w:val="1"/>
      <w:numFmt w:val="decimal"/>
      <w:lvlText w:val="%7."/>
      <w:lvlJc w:val="left"/>
      <w:pPr>
        <w:ind w:left="6703" w:hanging="360"/>
      </w:pPr>
    </w:lvl>
    <w:lvl w:ilvl="7" w:tplc="040C0019" w:tentative="1">
      <w:start w:val="1"/>
      <w:numFmt w:val="lowerLetter"/>
      <w:lvlText w:val="%8."/>
      <w:lvlJc w:val="left"/>
      <w:pPr>
        <w:ind w:left="7423" w:hanging="360"/>
      </w:pPr>
    </w:lvl>
    <w:lvl w:ilvl="8" w:tplc="040C001B" w:tentative="1">
      <w:start w:val="1"/>
      <w:numFmt w:val="lowerRoman"/>
      <w:lvlText w:val="%9."/>
      <w:lvlJc w:val="right"/>
      <w:pPr>
        <w:ind w:left="8143" w:hanging="180"/>
      </w:pPr>
    </w:lvl>
  </w:abstractNum>
  <w:abstractNum w:abstractNumId="8">
    <w:nsid w:val="65EF5A34"/>
    <w:multiLevelType w:val="hybridMultilevel"/>
    <w:tmpl w:val="B01CA33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3055667"/>
    <w:multiLevelType w:val="hybridMultilevel"/>
    <w:tmpl w:val="0D0E53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1"/>
  </w:num>
  <w:num w:numId="5">
    <w:abstractNumId w:val="5"/>
  </w:num>
  <w:num w:numId="6">
    <w:abstractNumId w:val="8"/>
  </w:num>
  <w:num w:numId="7">
    <w:abstractNumId w:val="4"/>
  </w:num>
  <w:num w:numId="8">
    <w:abstractNumId w:val="7"/>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B1A"/>
    <w:rsid w:val="00007C53"/>
    <w:rsid w:val="00026543"/>
    <w:rsid w:val="000A307F"/>
    <w:rsid w:val="000C5E68"/>
    <w:rsid w:val="000D0116"/>
    <w:rsid w:val="000E6338"/>
    <w:rsid w:val="000E7203"/>
    <w:rsid w:val="000F5B18"/>
    <w:rsid w:val="001A7B87"/>
    <w:rsid w:val="00206E5A"/>
    <w:rsid w:val="00211B1A"/>
    <w:rsid w:val="002268C5"/>
    <w:rsid w:val="00227669"/>
    <w:rsid w:val="00240BE6"/>
    <w:rsid w:val="002571DD"/>
    <w:rsid w:val="00271837"/>
    <w:rsid w:val="002D7E4C"/>
    <w:rsid w:val="002F3604"/>
    <w:rsid w:val="003362C8"/>
    <w:rsid w:val="003630E7"/>
    <w:rsid w:val="00363B09"/>
    <w:rsid w:val="003710B6"/>
    <w:rsid w:val="00386200"/>
    <w:rsid w:val="00387393"/>
    <w:rsid w:val="003D18DC"/>
    <w:rsid w:val="00415C5A"/>
    <w:rsid w:val="00432101"/>
    <w:rsid w:val="00480E04"/>
    <w:rsid w:val="00493EDB"/>
    <w:rsid w:val="00495CB8"/>
    <w:rsid w:val="004F5F2C"/>
    <w:rsid w:val="005E1FD2"/>
    <w:rsid w:val="005F4157"/>
    <w:rsid w:val="00637D83"/>
    <w:rsid w:val="00663982"/>
    <w:rsid w:val="006809B8"/>
    <w:rsid w:val="006B2929"/>
    <w:rsid w:val="006D7250"/>
    <w:rsid w:val="00742165"/>
    <w:rsid w:val="00745ED5"/>
    <w:rsid w:val="00786EFB"/>
    <w:rsid w:val="00791735"/>
    <w:rsid w:val="007A57C7"/>
    <w:rsid w:val="007D494C"/>
    <w:rsid w:val="007E3EDA"/>
    <w:rsid w:val="007E4006"/>
    <w:rsid w:val="007F51C4"/>
    <w:rsid w:val="007F5B27"/>
    <w:rsid w:val="00820CF6"/>
    <w:rsid w:val="00867A47"/>
    <w:rsid w:val="008A6C1F"/>
    <w:rsid w:val="009312F2"/>
    <w:rsid w:val="009901BA"/>
    <w:rsid w:val="009A62FA"/>
    <w:rsid w:val="009C538A"/>
    <w:rsid w:val="00A21709"/>
    <w:rsid w:val="00A26143"/>
    <w:rsid w:val="00A276FA"/>
    <w:rsid w:val="00A439FC"/>
    <w:rsid w:val="00A61745"/>
    <w:rsid w:val="00AB3C8B"/>
    <w:rsid w:val="00AE5486"/>
    <w:rsid w:val="00B0795C"/>
    <w:rsid w:val="00B1697D"/>
    <w:rsid w:val="00B30A2F"/>
    <w:rsid w:val="00B80877"/>
    <w:rsid w:val="00B83744"/>
    <w:rsid w:val="00B91235"/>
    <w:rsid w:val="00B973C7"/>
    <w:rsid w:val="00BA259A"/>
    <w:rsid w:val="00BB7143"/>
    <w:rsid w:val="00BC0ADA"/>
    <w:rsid w:val="00BD3187"/>
    <w:rsid w:val="00BE74E8"/>
    <w:rsid w:val="00C21102"/>
    <w:rsid w:val="00C63C49"/>
    <w:rsid w:val="00CB3DC8"/>
    <w:rsid w:val="00CE0918"/>
    <w:rsid w:val="00D4167C"/>
    <w:rsid w:val="00D419D3"/>
    <w:rsid w:val="00D730CA"/>
    <w:rsid w:val="00D80821"/>
    <w:rsid w:val="00DA494A"/>
    <w:rsid w:val="00DF3D16"/>
    <w:rsid w:val="00E06CF8"/>
    <w:rsid w:val="00E76D5E"/>
    <w:rsid w:val="00E8314D"/>
    <w:rsid w:val="00F45D61"/>
    <w:rsid w:val="00F518DE"/>
    <w:rsid w:val="00F54E8F"/>
    <w:rsid w:val="00FA3E8B"/>
    <w:rsid w:val="00FC285D"/>
    <w:rsid w:val="00FE2A6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823F9A-F153-4998-B669-E2283B7A5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669"/>
  </w:style>
  <w:style w:type="paragraph" w:styleId="Titre1">
    <w:name w:val="heading 1"/>
    <w:basedOn w:val="Normal"/>
    <w:next w:val="Normal"/>
    <w:link w:val="Titre1Car"/>
    <w:uiPriority w:val="9"/>
    <w:qFormat/>
    <w:rsid w:val="00227669"/>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DDDDDD" w:themeFill="accent1"/>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227669"/>
    <w:pPr>
      <w:pBdr>
        <w:top w:val="single" w:sz="24" w:space="0" w:color="F8F8F8" w:themeColor="accent1" w:themeTint="33"/>
        <w:left w:val="single" w:sz="24" w:space="0" w:color="F8F8F8" w:themeColor="accent1" w:themeTint="33"/>
        <w:bottom w:val="single" w:sz="24" w:space="0" w:color="F8F8F8" w:themeColor="accent1" w:themeTint="33"/>
        <w:right w:val="single" w:sz="24" w:space="0" w:color="F8F8F8" w:themeColor="accent1" w:themeTint="33"/>
      </w:pBdr>
      <w:shd w:val="clear" w:color="auto" w:fill="F8F8F8" w:themeFill="accent1" w:themeFillTint="33"/>
      <w:outlineLvl w:val="1"/>
    </w:pPr>
    <w:rPr>
      <w:caps/>
      <w:spacing w:val="15"/>
    </w:rPr>
  </w:style>
  <w:style w:type="paragraph" w:styleId="Titre3">
    <w:name w:val="heading 3"/>
    <w:basedOn w:val="Normal"/>
    <w:next w:val="Normal"/>
    <w:link w:val="Titre3Car"/>
    <w:uiPriority w:val="9"/>
    <w:unhideWhenUsed/>
    <w:qFormat/>
    <w:rsid w:val="00227669"/>
    <w:pPr>
      <w:pBdr>
        <w:top w:val="single" w:sz="6" w:space="2" w:color="DDDDDD" w:themeColor="accent1"/>
      </w:pBdr>
      <w:spacing w:before="300"/>
      <w:outlineLvl w:val="2"/>
    </w:pPr>
    <w:rPr>
      <w:caps/>
      <w:color w:val="6E6E6E" w:themeColor="accent1" w:themeShade="7F"/>
      <w:spacing w:val="15"/>
    </w:rPr>
  </w:style>
  <w:style w:type="paragraph" w:styleId="Titre4">
    <w:name w:val="heading 4"/>
    <w:basedOn w:val="Normal"/>
    <w:next w:val="Normal"/>
    <w:link w:val="Titre4Car"/>
    <w:uiPriority w:val="9"/>
    <w:unhideWhenUsed/>
    <w:qFormat/>
    <w:rsid w:val="00227669"/>
    <w:pPr>
      <w:pBdr>
        <w:top w:val="dotted" w:sz="6" w:space="2" w:color="DDDDDD" w:themeColor="accent1"/>
      </w:pBdr>
      <w:spacing w:before="200"/>
      <w:outlineLvl w:val="3"/>
    </w:pPr>
    <w:rPr>
      <w:caps/>
      <w:color w:val="A5A5A5" w:themeColor="accent1" w:themeShade="BF"/>
      <w:spacing w:val="10"/>
    </w:rPr>
  </w:style>
  <w:style w:type="paragraph" w:styleId="Titre5">
    <w:name w:val="heading 5"/>
    <w:basedOn w:val="Normal"/>
    <w:next w:val="Normal"/>
    <w:link w:val="Titre5Car"/>
    <w:uiPriority w:val="9"/>
    <w:unhideWhenUsed/>
    <w:qFormat/>
    <w:rsid w:val="00227669"/>
    <w:pPr>
      <w:pBdr>
        <w:bottom w:val="single" w:sz="6" w:space="1" w:color="DDDDDD" w:themeColor="accent1"/>
      </w:pBdr>
      <w:spacing w:before="200"/>
      <w:outlineLvl w:val="4"/>
    </w:pPr>
    <w:rPr>
      <w:caps/>
      <w:color w:val="A5A5A5" w:themeColor="accent1" w:themeShade="BF"/>
      <w:spacing w:val="10"/>
    </w:rPr>
  </w:style>
  <w:style w:type="paragraph" w:styleId="Titre6">
    <w:name w:val="heading 6"/>
    <w:basedOn w:val="Normal"/>
    <w:next w:val="Normal"/>
    <w:link w:val="Titre6Car"/>
    <w:uiPriority w:val="9"/>
    <w:unhideWhenUsed/>
    <w:qFormat/>
    <w:rsid w:val="00227669"/>
    <w:pPr>
      <w:pBdr>
        <w:bottom w:val="dotted" w:sz="6" w:space="1" w:color="DDDDDD" w:themeColor="accent1"/>
      </w:pBdr>
      <w:spacing w:before="200"/>
      <w:outlineLvl w:val="5"/>
    </w:pPr>
    <w:rPr>
      <w:caps/>
      <w:color w:val="A5A5A5" w:themeColor="accent1" w:themeShade="BF"/>
      <w:spacing w:val="10"/>
    </w:rPr>
  </w:style>
  <w:style w:type="paragraph" w:styleId="Titre7">
    <w:name w:val="heading 7"/>
    <w:basedOn w:val="Normal"/>
    <w:next w:val="Normal"/>
    <w:link w:val="Titre7Car"/>
    <w:uiPriority w:val="9"/>
    <w:unhideWhenUsed/>
    <w:qFormat/>
    <w:rsid w:val="00227669"/>
    <w:pPr>
      <w:spacing w:before="200"/>
      <w:outlineLvl w:val="6"/>
    </w:pPr>
    <w:rPr>
      <w:caps/>
      <w:color w:val="A5A5A5" w:themeColor="accent1" w:themeShade="BF"/>
      <w:spacing w:val="10"/>
    </w:rPr>
  </w:style>
  <w:style w:type="paragraph" w:styleId="Titre8">
    <w:name w:val="heading 8"/>
    <w:basedOn w:val="Normal"/>
    <w:next w:val="Normal"/>
    <w:link w:val="Titre8Car"/>
    <w:uiPriority w:val="9"/>
    <w:unhideWhenUsed/>
    <w:qFormat/>
    <w:rsid w:val="00227669"/>
    <w:pPr>
      <w:spacing w:before="200"/>
      <w:outlineLvl w:val="7"/>
    </w:pPr>
    <w:rPr>
      <w:caps/>
      <w:spacing w:val="10"/>
      <w:sz w:val="18"/>
      <w:szCs w:val="18"/>
    </w:rPr>
  </w:style>
  <w:style w:type="paragraph" w:styleId="Titre9">
    <w:name w:val="heading 9"/>
    <w:basedOn w:val="Normal"/>
    <w:next w:val="Normal"/>
    <w:link w:val="Titre9Car"/>
    <w:uiPriority w:val="9"/>
    <w:unhideWhenUsed/>
    <w:qFormat/>
    <w:rsid w:val="00227669"/>
    <w:pPr>
      <w:spacing w:before="200"/>
      <w:outlineLvl w:val="8"/>
    </w:pPr>
    <w:rPr>
      <w:i/>
      <w:iCs/>
      <w:caps/>
      <w:spacing w:val="1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7669"/>
    <w:rPr>
      <w:caps/>
      <w:color w:val="FFFFFF" w:themeColor="background1"/>
      <w:spacing w:val="15"/>
      <w:sz w:val="22"/>
      <w:szCs w:val="22"/>
      <w:shd w:val="clear" w:color="auto" w:fill="DDDDDD" w:themeFill="accent1"/>
    </w:rPr>
  </w:style>
  <w:style w:type="character" w:customStyle="1" w:styleId="Titre2Car">
    <w:name w:val="Titre 2 Car"/>
    <w:basedOn w:val="Policepardfaut"/>
    <w:link w:val="Titre2"/>
    <w:uiPriority w:val="9"/>
    <w:rsid w:val="00227669"/>
    <w:rPr>
      <w:caps/>
      <w:spacing w:val="15"/>
      <w:shd w:val="clear" w:color="auto" w:fill="F8F8F8" w:themeFill="accent1" w:themeFillTint="33"/>
    </w:rPr>
  </w:style>
  <w:style w:type="character" w:customStyle="1" w:styleId="Titre3Car">
    <w:name w:val="Titre 3 Car"/>
    <w:basedOn w:val="Policepardfaut"/>
    <w:link w:val="Titre3"/>
    <w:uiPriority w:val="9"/>
    <w:rsid w:val="00227669"/>
    <w:rPr>
      <w:caps/>
      <w:color w:val="6E6E6E" w:themeColor="accent1" w:themeShade="7F"/>
      <w:spacing w:val="15"/>
    </w:rPr>
  </w:style>
  <w:style w:type="character" w:customStyle="1" w:styleId="Titre4Car">
    <w:name w:val="Titre 4 Car"/>
    <w:basedOn w:val="Policepardfaut"/>
    <w:link w:val="Titre4"/>
    <w:uiPriority w:val="9"/>
    <w:rsid w:val="00227669"/>
    <w:rPr>
      <w:caps/>
      <w:color w:val="A5A5A5" w:themeColor="accent1" w:themeShade="BF"/>
      <w:spacing w:val="10"/>
    </w:rPr>
  </w:style>
  <w:style w:type="character" w:customStyle="1" w:styleId="Titre5Car">
    <w:name w:val="Titre 5 Car"/>
    <w:basedOn w:val="Policepardfaut"/>
    <w:link w:val="Titre5"/>
    <w:uiPriority w:val="9"/>
    <w:rsid w:val="00227669"/>
    <w:rPr>
      <w:caps/>
      <w:color w:val="A5A5A5" w:themeColor="accent1" w:themeShade="BF"/>
      <w:spacing w:val="10"/>
    </w:rPr>
  </w:style>
  <w:style w:type="character" w:customStyle="1" w:styleId="Titre6Car">
    <w:name w:val="Titre 6 Car"/>
    <w:basedOn w:val="Policepardfaut"/>
    <w:link w:val="Titre6"/>
    <w:uiPriority w:val="9"/>
    <w:rsid w:val="00227669"/>
    <w:rPr>
      <w:caps/>
      <w:color w:val="A5A5A5" w:themeColor="accent1" w:themeShade="BF"/>
      <w:spacing w:val="10"/>
    </w:rPr>
  </w:style>
  <w:style w:type="character" w:customStyle="1" w:styleId="Titre7Car">
    <w:name w:val="Titre 7 Car"/>
    <w:basedOn w:val="Policepardfaut"/>
    <w:link w:val="Titre7"/>
    <w:uiPriority w:val="9"/>
    <w:rsid w:val="00227669"/>
    <w:rPr>
      <w:caps/>
      <w:color w:val="A5A5A5" w:themeColor="accent1" w:themeShade="BF"/>
      <w:spacing w:val="10"/>
    </w:rPr>
  </w:style>
  <w:style w:type="character" w:customStyle="1" w:styleId="Titre8Car">
    <w:name w:val="Titre 8 Car"/>
    <w:basedOn w:val="Policepardfaut"/>
    <w:link w:val="Titre8"/>
    <w:uiPriority w:val="9"/>
    <w:rsid w:val="00227669"/>
    <w:rPr>
      <w:caps/>
      <w:spacing w:val="10"/>
      <w:sz w:val="18"/>
      <w:szCs w:val="18"/>
    </w:rPr>
  </w:style>
  <w:style w:type="character" w:customStyle="1" w:styleId="Titre9Car">
    <w:name w:val="Titre 9 Car"/>
    <w:basedOn w:val="Policepardfaut"/>
    <w:link w:val="Titre9"/>
    <w:uiPriority w:val="9"/>
    <w:rsid w:val="00227669"/>
    <w:rPr>
      <w:i/>
      <w:iCs/>
      <w:caps/>
      <w:spacing w:val="10"/>
      <w:sz w:val="18"/>
      <w:szCs w:val="18"/>
    </w:rPr>
  </w:style>
  <w:style w:type="paragraph" w:styleId="Titre">
    <w:name w:val="Title"/>
    <w:basedOn w:val="Normal"/>
    <w:next w:val="Normal"/>
    <w:link w:val="TitreCar"/>
    <w:uiPriority w:val="10"/>
    <w:qFormat/>
    <w:rsid w:val="00227669"/>
    <w:rPr>
      <w:rFonts w:asciiTheme="majorHAnsi" w:eastAsiaTheme="majorEastAsia" w:hAnsiTheme="majorHAnsi" w:cstheme="majorBidi"/>
      <w:caps/>
      <w:color w:val="DDDDDD" w:themeColor="accent1"/>
      <w:spacing w:val="10"/>
      <w:sz w:val="52"/>
      <w:szCs w:val="52"/>
    </w:rPr>
  </w:style>
  <w:style w:type="character" w:customStyle="1" w:styleId="TitreCar">
    <w:name w:val="Titre Car"/>
    <w:basedOn w:val="Policepardfaut"/>
    <w:link w:val="Titre"/>
    <w:uiPriority w:val="10"/>
    <w:rsid w:val="00227669"/>
    <w:rPr>
      <w:rFonts w:asciiTheme="majorHAnsi" w:eastAsiaTheme="majorEastAsia" w:hAnsiTheme="majorHAnsi" w:cstheme="majorBidi"/>
      <w:caps/>
      <w:color w:val="DDDDDD" w:themeColor="accent1"/>
      <w:spacing w:val="10"/>
      <w:sz w:val="52"/>
      <w:szCs w:val="52"/>
    </w:rPr>
  </w:style>
  <w:style w:type="paragraph" w:styleId="Sous-titre">
    <w:name w:val="Subtitle"/>
    <w:basedOn w:val="Normal"/>
    <w:next w:val="Normal"/>
    <w:link w:val="Sous-titreCar"/>
    <w:uiPriority w:val="11"/>
    <w:qFormat/>
    <w:rsid w:val="00227669"/>
    <w:pPr>
      <w:spacing w:after="500"/>
    </w:pPr>
    <w:rPr>
      <w:caps/>
      <w:color w:val="595959" w:themeColor="text1" w:themeTint="A6"/>
      <w:spacing w:val="10"/>
      <w:sz w:val="21"/>
      <w:szCs w:val="21"/>
    </w:rPr>
  </w:style>
  <w:style w:type="character" w:customStyle="1" w:styleId="Sous-titreCar">
    <w:name w:val="Sous-titre Car"/>
    <w:basedOn w:val="Policepardfaut"/>
    <w:link w:val="Sous-titre"/>
    <w:uiPriority w:val="11"/>
    <w:rsid w:val="00227669"/>
    <w:rPr>
      <w:caps/>
      <w:color w:val="595959" w:themeColor="text1" w:themeTint="A6"/>
      <w:spacing w:val="10"/>
      <w:sz w:val="21"/>
      <w:szCs w:val="21"/>
    </w:rPr>
  </w:style>
  <w:style w:type="character" w:styleId="Emphaseple">
    <w:name w:val="Subtle Emphasis"/>
    <w:uiPriority w:val="19"/>
    <w:qFormat/>
    <w:rsid w:val="00227669"/>
    <w:rPr>
      <w:i/>
      <w:iCs/>
      <w:color w:val="6E6E6E" w:themeColor="accent1" w:themeShade="7F"/>
    </w:rPr>
  </w:style>
  <w:style w:type="character" w:styleId="Accentuation">
    <w:name w:val="Emphasis"/>
    <w:uiPriority w:val="20"/>
    <w:qFormat/>
    <w:rsid w:val="00227669"/>
    <w:rPr>
      <w:caps/>
      <w:color w:val="6E6E6E" w:themeColor="accent1" w:themeShade="7F"/>
      <w:spacing w:val="5"/>
    </w:rPr>
  </w:style>
  <w:style w:type="character" w:styleId="Emphaseintense">
    <w:name w:val="Intense Emphasis"/>
    <w:uiPriority w:val="21"/>
    <w:qFormat/>
    <w:rsid w:val="00227669"/>
    <w:rPr>
      <w:b/>
      <w:bCs/>
      <w:caps/>
      <w:color w:val="6E6E6E" w:themeColor="accent1" w:themeShade="7F"/>
      <w:spacing w:val="10"/>
    </w:rPr>
  </w:style>
  <w:style w:type="character" w:styleId="lev">
    <w:name w:val="Strong"/>
    <w:uiPriority w:val="22"/>
    <w:qFormat/>
    <w:rsid w:val="00227669"/>
    <w:rPr>
      <w:b/>
      <w:bCs/>
    </w:rPr>
  </w:style>
  <w:style w:type="paragraph" w:styleId="Citation">
    <w:name w:val="Quote"/>
    <w:basedOn w:val="Normal"/>
    <w:next w:val="Normal"/>
    <w:link w:val="CitationCar"/>
    <w:uiPriority w:val="29"/>
    <w:qFormat/>
    <w:rsid w:val="00227669"/>
    <w:rPr>
      <w:i/>
      <w:iCs/>
      <w:sz w:val="24"/>
      <w:szCs w:val="24"/>
    </w:rPr>
  </w:style>
  <w:style w:type="character" w:customStyle="1" w:styleId="CitationCar">
    <w:name w:val="Citation Car"/>
    <w:basedOn w:val="Policepardfaut"/>
    <w:link w:val="Citation"/>
    <w:uiPriority w:val="29"/>
    <w:rsid w:val="00227669"/>
    <w:rPr>
      <w:i/>
      <w:iCs/>
      <w:sz w:val="24"/>
      <w:szCs w:val="24"/>
    </w:rPr>
  </w:style>
  <w:style w:type="paragraph" w:styleId="Citationintense">
    <w:name w:val="Intense Quote"/>
    <w:basedOn w:val="Normal"/>
    <w:next w:val="Normal"/>
    <w:link w:val="CitationintenseCar"/>
    <w:uiPriority w:val="30"/>
    <w:qFormat/>
    <w:rsid w:val="00227669"/>
    <w:pPr>
      <w:spacing w:before="240" w:after="240"/>
      <w:ind w:left="1080" w:right="1080"/>
      <w:jc w:val="center"/>
    </w:pPr>
    <w:rPr>
      <w:color w:val="DDDDDD" w:themeColor="accent1"/>
      <w:sz w:val="24"/>
      <w:szCs w:val="24"/>
    </w:rPr>
  </w:style>
  <w:style w:type="character" w:customStyle="1" w:styleId="CitationintenseCar">
    <w:name w:val="Citation intense Car"/>
    <w:basedOn w:val="Policepardfaut"/>
    <w:link w:val="Citationintense"/>
    <w:uiPriority w:val="30"/>
    <w:rsid w:val="00227669"/>
    <w:rPr>
      <w:color w:val="DDDDDD" w:themeColor="accent1"/>
      <w:sz w:val="24"/>
      <w:szCs w:val="24"/>
    </w:rPr>
  </w:style>
  <w:style w:type="character" w:styleId="Rfrenceple">
    <w:name w:val="Subtle Reference"/>
    <w:uiPriority w:val="31"/>
    <w:qFormat/>
    <w:rsid w:val="00227669"/>
    <w:rPr>
      <w:b/>
      <w:bCs/>
      <w:color w:val="DDDDDD" w:themeColor="accent1"/>
    </w:rPr>
  </w:style>
  <w:style w:type="character" w:styleId="Rfrenceintense">
    <w:name w:val="Intense Reference"/>
    <w:uiPriority w:val="32"/>
    <w:qFormat/>
    <w:rsid w:val="00227669"/>
    <w:rPr>
      <w:b/>
      <w:bCs/>
      <w:i/>
      <w:iCs/>
      <w:caps/>
      <w:color w:val="DDDDDD" w:themeColor="accent1"/>
    </w:rPr>
  </w:style>
  <w:style w:type="character" w:styleId="Titredulivre">
    <w:name w:val="Book Title"/>
    <w:uiPriority w:val="33"/>
    <w:qFormat/>
    <w:rsid w:val="00227669"/>
    <w:rPr>
      <w:b/>
      <w:bCs/>
      <w:i/>
      <w:iCs/>
      <w:spacing w:val="0"/>
    </w:rPr>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5F5F5F" w:themeColor="hyperlink"/>
      <w:u w:val="single"/>
    </w:rPr>
  </w:style>
  <w:style w:type="character" w:styleId="Lienhypertextesuivivisit">
    <w:name w:val="FollowedHyperlink"/>
    <w:basedOn w:val="Policepardfaut"/>
    <w:uiPriority w:val="99"/>
    <w:unhideWhenUsed/>
    <w:rPr>
      <w:color w:val="919191" w:themeColor="followedHyperlink"/>
      <w:u w:val="single"/>
    </w:rPr>
  </w:style>
  <w:style w:type="table" w:styleId="Grilledutableau">
    <w:name w:val="Table Grid"/>
    <w:basedOn w:val="TableauNormal"/>
    <w:uiPriority w:val="59"/>
    <w:rsid w:val="00211B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4-Accentuation1">
    <w:name w:val="Grid Table 4 Accent 1"/>
    <w:basedOn w:val="TableauNormal"/>
    <w:uiPriority w:val="49"/>
    <w:rsid w:val="00211B1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paragraph" w:styleId="Lgende">
    <w:name w:val="caption"/>
    <w:basedOn w:val="Normal"/>
    <w:next w:val="Normal"/>
    <w:uiPriority w:val="35"/>
    <w:unhideWhenUsed/>
    <w:qFormat/>
    <w:rsid w:val="00227669"/>
    <w:rPr>
      <w:b/>
      <w:bCs/>
      <w:color w:val="A5A5A5" w:themeColor="accent1" w:themeShade="BF"/>
      <w:sz w:val="16"/>
      <w:szCs w:val="16"/>
    </w:rPr>
  </w:style>
  <w:style w:type="paragraph" w:styleId="Sansinterligne">
    <w:name w:val="No Spacing"/>
    <w:link w:val="SansinterligneCar"/>
    <w:uiPriority w:val="1"/>
    <w:qFormat/>
    <w:rsid w:val="00227669"/>
  </w:style>
  <w:style w:type="paragraph" w:styleId="En-ttedetabledesmatires">
    <w:name w:val="TOC Heading"/>
    <w:basedOn w:val="Titre1"/>
    <w:next w:val="Normal"/>
    <w:uiPriority w:val="39"/>
    <w:semiHidden/>
    <w:unhideWhenUsed/>
    <w:qFormat/>
    <w:rsid w:val="00227669"/>
    <w:pPr>
      <w:outlineLvl w:val="9"/>
    </w:pPr>
  </w:style>
  <w:style w:type="table" w:styleId="TableauGrille5Fonc-Accentuation1">
    <w:name w:val="Grid Table 5 Dark Accent 1"/>
    <w:basedOn w:val="TableauNormal"/>
    <w:uiPriority w:val="50"/>
    <w:rsid w:val="00F54E8F"/>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TableauListe4-Accentuation5">
    <w:name w:val="List Table 4 Accent 5"/>
    <w:basedOn w:val="TableauNormal"/>
    <w:uiPriority w:val="49"/>
    <w:rsid w:val="00791735"/>
    <w:tblPr>
      <w:tblStyleRowBandSize w:val="1"/>
      <w:tblStyleColBandSize w:val="1"/>
      <w:tblInd w:w="0" w:type="dxa"/>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paragraph" w:styleId="Textedebulles">
    <w:name w:val="Balloon Text"/>
    <w:basedOn w:val="Normal"/>
    <w:link w:val="TextedebullesCar"/>
    <w:uiPriority w:val="99"/>
    <w:semiHidden/>
    <w:unhideWhenUsed/>
    <w:rsid w:val="00791735"/>
    <w:rPr>
      <w:rFonts w:ascii="Segoe UI" w:hAnsi="Segoe UI" w:cs="Segoe UI"/>
      <w:sz w:val="18"/>
      <w:szCs w:val="18"/>
    </w:rPr>
  </w:style>
  <w:style w:type="character" w:customStyle="1" w:styleId="TextedebullesCar">
    <w:name w:val="Texte de bulles Car"/>
    <w:basedOn w:val="Policepardfaut"/>
    <w:link w:val="Textedebulles"/>
    <w:uiPriority w:val="99"/>
    <w:semiHidden/>
    <w:rsid w:val="00791735"/>
    <w:rPr>
      <w:rFonts w:ascii="Segoe UI" w:hAnsi="Segoe UI" w:cs="Segoe UI"/>
      <w:sz w:val="18"/>
      <w:szCs w:val="18"/>
    </w:rPr>
  </w:style>
  <w:style w:type="character" w:customStyle="1" w:styleId="SansinterligneCar">
    <w:name w:val="Sans interligne Car"/>
    <w:basedOn w:val="Policepardfaut"/>
    <w:link w:val="Sansinterligne"/>
    <w:uiPriority w:val="1"/>
    <w:rsid w:val="00CE0918"/>
  </w:style>
  <w:style w:type="paragraph" w:customStyle="1" w:styleId="Default">
    <w:name w:val="Default"/>
    <w:rsid w:val="00CE0918"/>
    <w:pPr>
      <w:autoSpaceDE w:val="0"/>
      <w:autoSpaceDN w:val="0"/>
      <w:adjustRightInd w:val="0"/>
    </w:pPr>
    <w:rPr>
      <w:rFonts w:ascii="Times New Roman" w:hAnsi="Times New Roman" w:cs="Times New Roman"/>
      <w:color w:val="000000"/>
      <w:sz w:val="24"/>
      <w:szCs w:val="24"/>
    </w:rPr>
  </w:style>
  <w:style w:type="paragraph" w:styleId="En-tte">
    <w:name w:val="header"/>
    <w:basedOn w:val="Normal"/>
    <w:link w:val="En-tteCar"/>
    <w:uiPriority w:val="99"/>
    <w:unhideWhenUsed/>
    <w:rsid w:val="00663982"/>
    <w:pPr>
      <w:tabs>
        <w:tab w:val="center" w:pos="4536"/>
        <w:tab w:val="right" w:pos="9072"/>
      </w:tabs>
    </w:pPr>
  </w:style>
  <w:style w:type="character" w:customStyle="1" w:styleId="En-tteCar">
    <w:name w:val="En-tête Car"/>
    <w:basedOn w:val="Policepardfaut"/>
    <w:link w:val="En-tte"/>
    <w:uiPriority w:val="99"/>
    <w:rsid w:val="00663982"/>
  </w:style>
  <w:style w:type="paragraph" w:styleId="Pieddepage">
    <w:name w:val="footer"/>
    <w:basedOn w:val="Normal"/>
    <w:link w:val="PieddepageCar"/>
    <w:uiPriority w:val="99"/>
    <w:unhideWhenUsed/>
    <w:rsid w:val="00663982"/>
    <w:pPr>
      <w:tabs>
        <w:tab w:val="center" w:pos="4536"/>
        <w:tab w:val="right" w:pos="9072"/>
      </w:tabs>
    </w:pPr>
  </w:style>
  <w:style w:type="character" w:customStyle="1" w:styleId="PieddepageCar">
    <w:name w:val="Pied de page Car"/>
    <w:basedOn w:val="Policepardfaut"/>
    <w:link w:val="Pieddepage"/>
    <w:uiPriority w:val="99"/>
    <w:rsid w:val="00663982"/>
  </w:style>
  <w:style w:type="paragraph" w:styleId="NormalWeb">
    <w:name w:val="Normal (Web)"/>
    <w:basedOn w:val="Normal"/>
    <w:uiPriority w:val="99"/>
    <w:semiHidden/>
    <w:unhideWhenUsed/>
    <w:rsid w:val="003D18DC"/>
    <w:pPr>
      <w:spacing w:before="100" w:beforeAutospacing="1" w:after="100" w:afterAutospacing="1"/>
    </w:pPr>
    <w:rPr>
      <w:rFonts w:ascii="Times New Roman" w:hAnsi="Times New Roman" w:cs="Times New Roman"/>
      <w:sz w:val="24"/>
      <w:szCs w:val="24"/>
      <w:lang w:eastAsia="fr-FR"/>
    </w:rPr>
  </w:style>
  <w:style w:type="character" w:styleId="Marquedecommentaire">
    <w:name w:val="annotation reference"/>
    <w:basedOn w:val="Policepardfaut"/>
    <w:uiPriority w:val="99"/>
    <w:semiHidden/>
    <w:unhideWhenUsed/>
    <w:rsid w:val="00026543"/>
    <w:rPr>
      <w:sz w:val="16"/>
      <w:szCs w:val="16"/>
    </w:rPr>
  </w:style>
  <w:style w:type="paragraph" w:styleId="Commentaire">
    <w:name w:val="annotation text"/>
    <w:basedOn w:val="Normal"/>
    <w:link w:val="CommentaireCar"/>
    <w:uiPriority w:val="99"/>
    <w:semiHidden/>
    <w:unhideWhenUsed/>
    <w:rsid w:val="00026543"/>
  </w:style>
  <w:style w:type="character" w:customStyle="1" w:styleId="CommentaireCar">
    <w:name w:val="Commentaire Car"/>
    <w:basedOn w:val="Policepardfaut"/>
    <w:link w:val="Commentaire"/>
    <w:uiPriority w:val="99"/>
    <w:semiHidden/>
    <w:rsid w:val="00026543"/>
  </w:style>
  <w:style w:type="paragraph" w:styleId="Objetducommentaire">
    <w:name w:val="annotation subject"/>
    <w:basedOn w:val="Commentaire"/>
    <w:next w:val="Commentaire"/>
    <w:link w:val="ObjetducommentaireCar"/>
    <w:uiPriority w:val="99"/>
    <w:semiHidden/>
    <w:unhideWhenUsed/>
    <w:rsid w:val="00026543"/>
    <w:rPr>
      <w:b/>
      <w:bCs/>
    </w:rPr>
  </w:style>
  <w:style w:type="character" w:customStyle="1" w:styleId="ObjetducommentaireCar">
    <w:name w:val="Objet du commentaire Car"/>
    <w:basedOn w:val="CommentaireCar"/>
    <w:link w:val="Objetducommentaire"/>
    <w:uiPriority w:val="99"/>
    <w:semiHidden/>
    <w:rsid w:val="000265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6\Word%202010%20look.dotx"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3.png"/><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73DEF3-1D9B-48E1-9520-957280F2559D}" type="doc">
      <dgm:prSet loTypeId="urn:microsoft.com/office/officeart/2008/layout/BendingPictureSemiTransparentText" loCatId="picture" qsTypeId="urn:microsoft.com/office/officeart/2005/8/quickstyle/simple1" qsCatId="simple" csTypeId="urn:microsoft.com/office/officeart/2005/8/colors/accent1_2" csCatId="accent1" phldr="1"/>
      <dgm:spPr/>
      <dgm:t>
        <a:bodyPr/>
        <a:lstStyle/>
        <a:p>
          <a:endParaRPr lang="fr-FR"/>
        </a:p>
      </dgm:t>
    </dgm:pt>
    <dgm:pt modelId="{542EDE07-950D-4786-BC4F-254643C5BD6C}">
      <dgm:prSet phldrT="[Texte]"/>
      <dgm:spPr>
        <a:blipFill rotWithShape="0">
          <a:blip xmlns:r="http://schemas.openxmlformats.org/officeDocument/2006/relationships" r:embed="rId1"/>
          <a:stretch>
            <a:fillRect/>
          </a:stretch>
        </a:blipFill>
      </dgm:spPr>
      <dgm:t>
        <a:bodyPr/>
        <a:lstStyle/>
        <a:p>
          <a:endParaRPr lang="fr-FR"/>
        </a:p>
      </dgm:t>
    </dgm:pt>
    <dgm:pt modelId="{E33273A9-8319-4D06-8450-B0CBFEE1BD75}" type="parTrans" cxnId="{8745E422-8B04-4746-9BA0-859B1D31839A}">
      <dgm:prSet/>
      <dgm:spPr/>
      <dgm:t>
        <a:bodyPr/>
        <a:lstStyle/>
        <a:p>
          <a:endParaRPr lang="fr-FR"/>
        </a:p>
      </dgm:t>
    </dgm:pt>
    <dgm:pt modelId="{2C0335E3-2128-4177-89AC-20B28E2AC1C0}" type="sibTrans" cxnId="{8745E422-8B04-4746-9BA0-859B1D31839A}">
      <dgm:prSet/>
      <dgm:spPr/>
      <dgm:t>
        <a:bodyPr/>
        <a:lstStyle/>
        <a:p>
          <a:endParaRPr lang="fr-FR"/>
        </a:p>
      </dgm:t>
    </dgm:pt>
    <dgm:pt modelId="{4BC2717F-D3CD-4D04-A8ED-0B88ACABA109}">
      <dgm:prSet phldrT="[Texte]" phldr="1"/>
      <dgm:spPr/>
      <dgm:t>
        <a:bodyPr/>
        <a:lstStyle/>
        <a:p>
          <a:endParaRPr lang="fr-FR"/>
        </a:p>
      </dgm:t>
    </dgm:pt>
    <dgm:pt modelId="{B8BE9DC9-B834-41D4-AED0-2CBF1B41FB7F}" type="sibTrans" cxnId="{0A98A936-4ADE-4DFC-AB91-3A80F132B74F}">
      <dgm:prSet/>
      <dgm:spPr/>
      <dgm:t>
        <a:bodyPr/>
        <a:lstStyle/>
        <a:p>
          <a:endParaRPr lang="fr-FR"/>
        </a:p>
      </dgm:t>
    </dgm:pt>
    <dgm:pt modelId="{4A3FD708-D14B-48DF-B2E1-50DE77351491}" type="parTrans" cxnId="{0A98A936-4ADE-4DFC-AB91-3A80F132B74F}">
      <dgm:prSet/>
      <dgm:spPr/>
      <dgm:t>
        <a:bodyPr/>
        <a:lstStyle/>
        <a:p>
          <a:endParaRPr lang="fr-FR"/>
        </a:p>
      </dgm:t>
    </dgm:pt>
    <dgm:pt modelId="{7F70B129-A565-474A-89DF-B90A9D6CC89D}">
      <dgm:prSet phldrT="[Texte]"/>
      <dgm:spPr/>
      <dgm:t>
        <a:bodyPr/>
        <a:lstStyle/>
        <a:p>
          <a:r>
            <a:rPr lang="fr-FR"/>
            <a:t>tri d'un vectur d'entier par prdre croissant avec des valeurs non rapproché (aléatoire)</a:t>
          </a:r>
        </a:p>
      </dgm:t>
    </dgm:pt>
    <dgm:pt modelId="{A883A5BB-0082-43C8-BB7A-20806A350E27}" type="sibTrans" cxnId="{28CFC1AF-D0A7-479A-A0C5-50332FA64CAE}">
      <dgm:prSet/>
      <dgm:spPr/>
      <dgm:t>
        <a:bodyPr/>
        <a:lstStyle/>
        <a:p>
          <a:endParaRPr lang="fr-FR"/>
        </a:p>
      </dgm:t>
    </dgm:pt>
    <dgm:pt modelId="{8C8B0C6A-50E1-42F0-A4F1-24434AB8BDC2}" type="parTrans" cxnId="{28CFC1AF-D0A7-479A-A0C5-50332FA64CAE}">
      <dgm:prSet/>
      <dgm:spPr/>
      <dgm:t>
        <a:bodyPr/>
        <a:lstStyle/>
        <a:p>
          <a:endParaRPr lang="fr-FR"/>
        </a:p>
      </dgm:t>
    </dgm:pt>
    <dgm:pt modelId="{E85E2C57-C857-4B35-85D2-379A2E2301F3}" type="pres">
      <dgm:prSet presAssocID="{9873DEF3-1D9B-48E1-9520-957280F2559D}" presName="Name0" presStyleCnt="0">
        <dgm:presLayoutVars>
          <dgm:dir/>
          <dgm:resizeHandles val="exact"/>
        </dgm:presLayoutVars>
      </dgm:prSet>
      <dgm:spPr/>
      <dgm:t>
        <a:bodyPr/>
        <a:lstStyle/>
        <a:p>
          <a:endParaRPr lang="fr-FR"/>
        </a:p>
      </dgm:t>
    </dgm:pt>
    <dgm:pt modelId="{93E025B7-639A-4062-8033-8D6526E58170}" type="pres">
      <dgm:prSet presAssocID="{7F70B129-A565-474A-89DF-B90A9D6CC89D}" presName="composite" presStyleCnt="0"/>
      <dgm:spPr/>
    </dgm:pt>
    <dgm:pt modelId="{A05268A5-7E50-41AB-8555-FBF61FDFCD8C}" type="pres">
      <dgm:prSet presAssocID="{7F70B129-A565-474A-89DF-B90A9D6CC89D}" presName="rect1" presStyleLbl="bgShp" presStyleIdx="0" presStyleCnt="3" custScaleX="263557" custScaleY="130076" custLinFactNeighborX="1468" custLinFactNeighborY="605"/>
      <dgm:spPr>
        <a:blipFill rotWithShape="1">
          <a:blip xmlns:r="http://schemas.openxmlformats.org/officeDocument/2006/relationships" r:embed="rId2"/>
          <a:stretch>
            <a:fillRect/>
          </a:stretch>
        </a:blipFill>
      </dgm:spPr>
      <dgm:t>
        <a:bodyPr/>
        <a:lstStyle/>
        <a:p>
          <a:endParaRPr lang="fr-FR"/>
        </a:p>
      </dgm:t>
    </dgm:pt>
    <dgm:pt modelId="{CFF2A1CC-A84E-4819-99A8-62305B2B7DC0}" type="pres">
      <dgm:prSet presAssocID="{7F70B129-A565-474A-89DF-B90A9D6CC89D}" presName="rect2" presStyleLbl="trBgShp" presStyleIdx="0" presStyleCnt="3" custLinFactY="600000" custLinFactNeighborX="-9684" custLinFactNeighborY="606744">
        <dgm:presLayoutVars>
          <dgm:bulletEnabled val="1"/>
        </dgm:presLayoutVars>
      </dgm:prSet>
      <dgm:spPr/>
      <dgm:t>
        <a:bodyPr/>
        <a:lstStyle/>
        <a:p>
          <a:endParaRPr lang="fr-FR"/>
        </a:p>
      </dgm:t>
    </dgm:pt>
    <dgm:pt modelId="{D7AFC075-668C-4549-A405-8360F059FFDE}" type="pres">
      <dgm:prSet presAssocID="{A883A5BB-0082-43C8-BB7A-20806A350E27}" presName="sibTrans" presStyleCnt="0"/>
      <dgm:spPr/>
    </dgm:pt>
    <dgm:pt modelId="{E7E26737-A04C-4220-B0AE-C111C07F4D6B}" type="pres">
      <dgm:prSet presAssocID="{4BC2717F-D3CD-4D04-A8ED-0B88ACABA109}" presName="composite" presStyleCnt="0"/>
      <dgm:spPr/>
    </dgm:pt>
    <dgm:pt modelId="{F95A20BB-13C2-41D5-8EFA-DFAF04062E7B}" type="pres">
      <dgm:prSet presAssocID="{4BC2717F-D3CD-4D04-A8ED-0B88ACABA109}" presName="rect1" presStyleLbl="bgShp" presStyleIdx="1" presStyleCnt="3"/>
      <dgm:spPr/>
    </dgm:pt>
    <dgm:pt modelId="{964F1FCE-A3D6-4E9A-8E33-09A6B685AE0A}" type="pres">
      <dgm:prSet presAssocID="{4BC2717F-D3CD-4D04-A8ED-0B88ACABA109}" presName="rect2" presStyleLbl="trBgShp" presStyleIdx="1" presStyleCnt="3">
        <dgm:presLayoutVars>
          <dgm:bulletEnabled val="1"/>
        </dgm:presLayoutVars>
      </dgm:prSet>
      <dgm:spPr/>
      <dgm:t>
        <a:bodyPr/>
        <a:lstStyle/>
        <a:p>
          <a:endParaRPr lang="fr-FR"/>
        </a:p>
      </dgm:t>
    </dgm:pt>
    <dgm:pt modelId="{4B5A539A-EF6A-4E4A-8C68-A9756AD6A723}" type="pres">
      <dgm:prSet presAssocID="{B8BE9DC9-B834-41D4-AED0-2CBF1B41FB7F}" presName="sibTrans" presStyleCnt="0"/>
      <dgm:spPr/>
    </dgm:pt>
    <dgm:pt modelId="{EC820750-3200-460F-8B67-42A9002ADF86}" type="pres">
      <dgm:prSet presAssocID="{542EDE07-950D-4786-BC4F-254643C5BD6C}" presName="composite" presStyleCnt="0"/>
      <dgm:spPr/>
    </dgm:pt>
    <dgm:pt modelId="{135E315F-0C04-4ABC-921D-ACE4BFCD967B}" type="pres">
      <dgm:prSet presAssocID="{542EDE07-950D-4786-BC4F-254643C5BD6C}" presName="rect1" presStyleLbl="bgShp" presStyleIdx="2" presStyleCnt="3" custScaleX="139886" custScaleY="235306" custLinFactX="-21261" custLinFactNeighborX="-100000" custLinFactNeighborY="-10049"/>
      <dgm:spPr>
        <a:blipFill rotWithShape="1">
          <a:blip xmlns:r="http://schemas.openxmlformats.org/officeDocument/2006/relationships" r:embed="rId3"/>
          <a:stretch>
            <a:fillRect/>
          </a:stretch>
        </a:blipFill>
      </dgm:spPr>
    </dgm:pt>
    <dgm:pt modelId="{F5371DAE-77BC-46A8-AD7E-1DF3A861A4CD}" type="pres">
      <dgm:prSet presAssocID="{542EDE07-950D-4786-BC4F-254643C5BD6C}" presName="rect2" presStyleLbl="trBgShp" presStyleIdx="2" presStyleCnt="3" custScaleX="126450" custScaleY="981335" custLinFactY="-73971" custLinFactNeighborX="14495" custLinFactNeighborY="-100000">
        <dgm:presLayoutVars>
          <dgm:bulletEnabled val="1"/>
        </dgm:presLayoutVars>
      </dgm:prSet>
      <dgm:spPr/>
      <dgm:t>
        <a:bodyPr/>
        <a:lstStyle/>
        <a:p>
          <a:endParaRPr lang="fr-FR"/>
        </a:p>
      </dgm:t>
    </dgm:pt>
  </dgm:ptLst>
  <dgm:cxnLst>
    <dgm:cxn modelId="{512A7239-7E32-4A10-A461-CB30826161E3}" type="presOf" srcId="{542EDE07-950D-4786-BC4F-254643C5BD6C}" destId="{F5371DAE-77BC-46A8-AD7E-1DF3A861A4CD}" srcOrd="0" destOrd="0" presId="urn:microsoft.com/office/officeart/2008/layout/BendingPictureSemiTransparentText"/>
    <dgm:cxn modelId="{8745E422-8B04-4746-9BA0-859B1D31839A}" srcId="{9873DEF3-1D9B-48E1-9520-957280F2559D}" destId="{542EDE07-950D-4786-BC4F-254643C5BD6C}" srcOrd="2" destOrd="0" parTransId="{E33273A9-8319-4D06-8450-B0CBFEE1BD75}" sibTransId="{2C0335E3-2128-4177-89AC-20B28E2AC1C0}"/>
    <dgm:cxn modelId="{5F1B77D0-CD8A-4932-B4F7-147D8F1650FC}" type="presOf" srcId="{4BC2717F-D3CD-4D04-A8ED-0B88ACABA109}" destId="{964F1FCE-A3D6-4E9A-8E33-09A6B685AE0A}" srcOrd="0" destOrd="0" presId="urn:microsoft.com/office/officeart/2008/layout/BendingPictureSemiTransparentText"/>
    <dgm:cxn modelId="{070CFA48-0EAF-4285-8F34-7D5A84B102D5}" type="presOf" srcId="{9873DEF3-1D9B-48E1-9520-957280F2559D}" destId="{E85E2C57-C857-4B35-85D2-379A2E2301F3}" srcOrd="0" destOrd="0" presId="urn:microsoft.com/office/officeart/2008/layout/BendingPictureSemiTransparentText"/>
    <dgm:cxn modelId="{656A85BC-3E7F-4157-B6C3-F36BE4DAEEF1}" type="presOf" srcId="{7F70B129-A565-474A-89DF-B90A9D6CC89D}" destId="{CFF2A1CC-A84E-4819-99A8-62305B2B7DC0}" srcOrd="0" destOrd="0" presId="urn:microsoft.com/office/officeart/2008/layout/BendingPictureSemiTransparentText"/>
    <dgm:cxn modelId="{0A98A936-4ADE-4DFC-AB91-3A80F132B74F}" srcId="{9873DEF3-1D9B-48E1-9520-957280F2559D}" destId="{4BC2717F-D3CD-4D04-A8ED-0B88ACABA109}" srcOrd="1" destOrd="0" parTransId="{4A3FD708-D14B-48DF-B2E1-50DE77351491}" sibTransId="{B8BE9DC9-B834-41D4-AED0-2CBF1B41FB7F}"/>
    <dgm:cxn modelId="{28CFC1AF-D0A7-479A-A0C5-50332FA64CAE}" srcId="{9873DEF3-1D9B-48E1-9520-957280F2559D}" destId="{7F70B129-A565-474A-89DF-B90A9D6CC89D}" srcOrd="0" destOrd="0" parTransId="{8C8B0C6A-50E1-42F0-A4F1-24434AB8BDC2}" sibTransId="{A883A5BB-0082-43C8-BB7A-20806A350E27}"/>
    <dgm:cxn modelId="{D1D4795C-C99E-49F4-B568-AE57FD4C6AFD}" type="presParOf" srcId="{E85E2C57-C857-4B35-85D2-379A2E2301F3}" destId="{93E025B7-639A-4062-8033-8D6526E58170}" srcOrd="0" destOrd="0" presId="urn:microsoft.com/office/officeart/2008/layout/BendingPictureSemiTransparentText"/>
    <dgm:cxn modelId="{8F1A5DD8-6D19-44E2-91DD-BDB11ABB759D}" type="presParOf" srcId="{93E025B7-639A-4062-8033-8D6526E58170}" destId="{A05268A5-7E50-41AB-8555-FBF61FDFCD8C}" srcOrd="0" destOrd="0" presId="urn:microsoft.com/office/officeart/2008/layout/BendingPictureSemiTransparentText"/>
    <dgm:cxn modelId="{65B2319F-FC42-4F2D-9209-2B4FCF11C749}" type="presParOf" srcId="{93E025B7-639A-4062-8033-8D6526E58170}" destId="{CFF2A1CC-A84E-4819-99A8-62305B2B7DC0}" srcOrd="1" destOrd="0" presId="urn:microsoft.com/office/officeart/2008/layout/BendingPictureSemiTransparentText"/>
    <dgm:cxn modelId="{82B644EA-8E5E-4AA0-BCD7-137DC70A5C83}" type="presParOf" srcId="{E85E2C57-C857-4B35-85D2-379A2E2301F3}" destId="{D7AFC075-668C-4549-A405-8360F059FFDE}" srcOrd="1" destOrd="0" presId="urn:microsoft.com/office/officeart/2008/layout/BendingPictureSemiTransparentText"/>
    <dgm:cxn modelId="{3CE7AF7D-8BAD-4CED-855E-F68A1F78382F}" type="presParOf" srcId="{E85E2C57-C857-4B35-85D2-379A2E2301F3}" destId="{E7E26737-A04C-4220-B0AE-C111C07F4D6B}" srcOrd="2" destOrd="0" presId="urn:microsoft.com/office/officeart/2008/layout/BendingPictureSemiTransparentText"/>
    <dgm:cxn modelId="{6775C0EB-EF17-4D36-8953-5135660C5DC9}" type="presParOf" srcId="{E7E26737-A04C-4220-B0AE-C111C07F4D6B}" destId="{F95A20BB-13C2-41D5-8EFA-DFAF04062E7B}" srcOrd="0" destOrd="0" presId="urn:microsoft.com/office/officeart/2008/layout/BendingPictureSemiTransparentText"/>
    <dgm:cxn modelId="{6FB4C774-3866-4D7F-893A-BBB19DA9342C}" type="presParOf" srcId="{E7E26737-A04C-4220-B0AE-C111C07F4D6B}" destId="{964F1FCE-A3D6-4E9A-8E33-09A6B685AE0A}" srcOrd="1" destOrd="0" presId="urn:microsoft.com/office/officeart/2008/layout/BendingPictureSemiTransparentText"/>
    <dgm:cxn modelId="{EC7BAF5E-F082-4303-B5D4-8219131474B6}" type="presParOf" srcId="{E85E2C57-C857-4B35-85D2-379A2E2301F3}" destId="{4B5A539A-EF6A-4E4A-8C68-A9756AD6A723}" srcOrd="3" destOrd="0" presId="urn:microsoft.com/office/officeart/2008/layout/BendingPictureSemiTransparentText"/>
    <dgm:cxn modelId="{953B3099-BB01-494E-8116-6CC8747A3EA5}" type="presParOf" srcId="{E85E2C57-C857-4B35-85D2-379A2E2301F3}" destId="{EC820750-3200-460F-8B67-42A9002ADF86}" srcOrd="4" destOrd="0" presId="urn:microsoft.com/office/officeart/2008/layout/BendingPictureSemiTransparentText"/>
    <dgm:cxn modelId="{DD098685-7B2A-4010-ADCA-13FC0F3FF0EE}" type="presParOf" srcId="{EC820750-3200-460F-8B67-42A9002ADF86}" destId="{135E315F-0C04-4ABC-921D-ACE4BFCD967B}" srcOrd="0" destOrd="0" presId="urn:microsoft.com/office/officeart/2008/layout/BendingPictureSemiTransparentText"/>
    <dgm:cxn modelId="{B638FF3B-71BB-49F9-891F-14BA819812CC}" type="presParOf" srcId="{EC820750-3200-460F-8B67-42A9002ADF86}" destId="{F5371DAE-77BC-46A8-AD7E-1DF3A861A4CD}" srcOrd="1" destOrd="0" presId="urn:microsoft.com/office/officeart/2008/layout/BendingPictureSemiTransparentTex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5268A5-7E50-41AB-8555-FBF61FDFCD8C}">
      <dsp:nvSpPr>
        <dsp:cNvPr id="0" name=""/>
        <dsp:cNvSpPr/>
      </dsp:nvSpPr>
      <dsp:spPr>
        <a:xfrm>
          <a:off x="62935" y="15243"/>
          <a:ext cx="5668574" cy="2397934"/>
        </a:xfrm>
        <a:prstGeom prst="rect">
          <a:avLst/>
        </a:prstGeom>
        <a:blipFill rotWithShape="1">
          <a:blip xmlns:r="http://schemas.openxmlformats.org/officeDocument/2006/relationships" r:embed="rId1"/>
          <a:stretch>
            <a:fillRect/>
          </a:stretch>
        </a:blipFill>
        <a:ln>
          <a:noFill/>
        </a:ln>
        <a:effectLst/>
      </dsp:spPr>
      <dsp:style>
        <a:lnRef idx="0">
          <a:scrgbClr r="0" g="0" b="0"/>
        </a:lnRef>
        <a:fillRef idx="1">
          <a:scrgbClr r="0" g="0" b="0"/>
        </a:fillRef>
        <a:effectRef idx="0">
          <a:scrgbClr r="0" g="0" b="0"/>
        </a:effectRef>
        <a:fontRef idx="minor"/>
      </dsp:style>
    </dsp:sp>
    <dsp:sp modelId="{CFF2A1CC-A84E-4819-99A8-62305B2B7DC0}">
      <dsp:nvSpPr>
        <dsp:cNvPr id="0" name=""/>
        <dsp:cNvSpPr/>
      </dsp:nvSpPr>
      <dsp:spPr>
        <a:xfrm>
          <a:off x="1582073" y="6910835"/>
          <a:ext cx="2150796" cy="442436"/>
        </a:xfrm>
        <a:prstGeom prst="rect">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400050">
            <a:lnSpc>
              <a:spcPct val="90000"/>
            </a:lnSpc>
            <a:spcBef>
              <a:spcPct val="0"/>
            </a:spcBef>
            <a:spcAft>
              <a:spcPct val="35000"/>
            </a:spcAft>
          </a:pPr>
          <a:r>
            <a:rPr lang="fr-FR" sz="900" kern="1200"/>
            <a:t>tri d'un vectur d'entier par prdre croissant avec des valeurs non rapproché (aléatoire)</a:t>
          </a:r>
        </a:p>
      </dsp:txBody>
      <dsp:txXfrm>
        <a:off x="1582073" y="6910835"/>
        <a:ext cx="2150796" cy="442436"/>
      </dsp:txXfrm>
    </dsp:sp>
    <dsp:sp modelId="{F95A20BB-13C2-41D5-8EFA-DFAF04062E7B}">
      <dsp:nvSpPr>
        <dsp:cNvPr id="0" name=""/>
        <dsp:cNvSpPr/>
      </dsp:nvSpPr>
      <dsp:spPr>
        <a:xfrm>
          <a:off x="176337" y="4160224"/>
          <a:ext cx="2150796" cy="1843487"/>
        </a:xfrm>
        <a:prstGeom prst="rect">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64F1FCE-A3D6-4E9A-8E33-09A6B685AE0A}">
      <dsp:nvSpPr>
        <dsp:cNvPr id="0" name=""/>
        <dsp:cNvSpPr/>
      </dsp:nvSpPr>
      <dsp:spPr>
        <a:xfrm>
          <a:off x="176337" y="5450665"/>
          <a:ext cx="2150796" cy="442436"/>
        </a:xfrm>
        <a:prstGeom prst="rect">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400050">
            <a:lnSpc>
              <a:spcPct val="90000"/>
            </a:lnSpc>
            <a:spcBef>
              <a:spcPct val="0"/>
            </a:spcBef>
            <a:spcAft>
              <a:spcPct val="35000"/>
            </a:spcAft>
          </a:pPr>
          <a:endParaRPr lang="fr-FR" sz="900" kern="1200"/>
        </a:p>
      </dsp:txBody>
      <dsp:txXfrm>
        <a:off x="176337" y="5450665"/>
        <a:ext cx="2150796" cy="442436"/>
      </dsp:txXfrm>
    </dsp:sp>
    <dsp:sp modelId="{135E315F-0C04-4ABC-921D-ACE4BFCD967B}">
      <dsp:nvSpPr>
        <dsp:cNvPr id="0" name=""/>
        <dsp:cNvSpPr/>
      </dsp:nvSpPr>
      <dsp:spPr>
        <a:xfrm>
          <a:off x="0" y="2431852"/>
          <a:ext cx="3008662" cy="4337835"/>
        </a:xfrm>
        <a:prstGeom prst="rect">
          <a:avLst/>
        </a:prstGeom>
        <a:blipFill rotWithShape="1">
          <a:blip xmlns:r="http://schemas.openxmlformats.org/officeDocument/2006/relationships" r:embed="rId2"/>
          <a:stretch>
            <a:fillRect/>
          </a:stretch>
        </a:blipFill>
        <a:ln>
          <a:noFill/>
        </a:ln>
        <a:effectLst/>
      </dsp:spPr>
      <dsp:style>
        <a:lnRef idx="0">
          <a:scrgbClr r="0" g="0" b="0"/>
        </a:lnRef>
        <a:fillRef idx="1">
          <a:scrgbClr r="0" g="0" b="0"/>
        </a:fillRef>
        <a:effectRef idx="0">
          <a:scrgbClr r="0" g="0" b="0"/>
        </a:effectRef>
        <a:fontRef idx="minor"/>
      </dsp:style>
    </dsp:sp>
    <dsp:sp modelId="{F5371DAE-77BC-46A8-AD7E-1DF3A861A4CD}">
      <dsp:nvSpPr>
        <dsp:cNvPr id="0" name=""/>
        <dsp:cNvSpPr/>
      </dsp:nvSpPr>
      <dsp:spPr>
        <a:xfrm>
          <a:off x="3002757" y="2435332"/>
          <a:ext cx="2719681" cy="4341788"/>
        </a:xfrm>
        <a:prstGeom prst="rect">
          <a:avLst/>
        </a:prstGeom>
        <a:blipFill rotWithShape="0">
          <a:blip xmlns:r="http://schemas.openxmlformats.org/officeDocument/2006/relationships" r:embed="rId3"/>
          <a:stretch>
            <a:fillRect/>
          </a:stretch>
        </a:blipFill>
        <a:ln>
          <a:noFill/>
        </a:ln>
        <a:effectLst/>
      </dsp:spPr>
      <dsp:style>
        <a:lnRef idx="0">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400050">
            <a:lnSpc>
              <a:spcPct val="90000"/>
            </a:lnSpc>
            <a:spcBef>
              <a:spcPct val="0"/>
            </a:spcBef>
            <a:spcAft>
              <a:spcPct val="35000"/>
            </a:spcAft>
          </a:pPr>
          <a:endParaRPr lang="fr-FR" sz="900" kern="1200"/>
        </a:p>
      </dsp:txBody>
      <dsp:txXfrm>
        <a:off x="3002757" y="2435332"/>
        <a:ext cx="2719681" cy="4341788"/>
      </dsp:txXfrm>
    </dsp:sp>
  </dsp:spTree>
</dsp:drawing>
</file>

<file path=word/diagrams/layout1.xml><?xml version="1.0" encoding="utf-8"?>
<dgm:layoutDef xmlns:dgm="http://schemas.openxmlformats.org/drawingml/2006/diagram" xmlns:a="http://schemas.openxmlformats.org/drawingml/2006/main" uniqueId="urn:microsoft.com/office/officeart/2008/layout/BendingPictureSemiTransparentText">
  <dgm:title val=""/>
  <dgm:desc val=""/>
  <dgm:catLst>
    <dgm:cat type="picture" pri="7000"/>
    <dgm:cat type="pictureconvert" pri="70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dir/>
      <dgm:resizeHandles val="exact"/>
    </dgm:varLst>
    <dgm:choose name="Name1">
      <dgm:if name="Name2" func="var" arg="dir" op="equ" val="norm">
        <dgm:alg type="snake">
          <dgm:param type="off" val="ctr"/>
        </dgm:alg>
      </dgm:if>
      <dgm:else name="Name3">
        <dgm:alg type="snake">
          <dgm:param type="off" val="ctr"/>
          <dgm:param type="grDir" val="tR"/>
        </dgm:alg>
      </dgm:else>
    </dgm:choose>
    <dgm:shape xmlns:r="http://schemas.openxmlformats.org/officeDocument/2006/relationships" r:blip="">
      <dgm:adjLst/>
    </dgm:shape>
    <dgm:constrLst>
      <dgm:constr type="primFontSz" for="des" ptType="node" op="equ" val="65"/>
      <dgm:constr type="w" for="ch" forName="composite" refType="h" fact="1.19"/>
      <dgm:constr type="h" for="ch" forName="composite" refType="h"/>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alg type="composite">
          <dgm:param type="ar" val="1.1667"/>
        </dgm:alg>
        <dgm:shape xmlns:r="http://schemas.openxmlformats.org/officeDocument/2006/relationships" r:blip="">
          <dgm:adjLst/>
        </dgm:shape>
        <dgm:constrLst>
          <dgm:constr type="l" for="ch" forName="rect1" refType="w" fact="0"/>
          <dgm:constr type="t" for="ch" forName="rect1" refType="h" fact="0"/>
          <dgm:constr type="w" for="ch" forName="rect1" refType="w"/>
          <dgm:constr type="h" for="ch" forName="rect1" refType="h"/>
          <dgm:constr type="l" for="ch" forName="rect2" refType="w" fact="0"/>
          <dgm:constr type="t" for="ch" forName="rect2" refType="h" fact="0.7"/>
          <dgm:constr type="w" for="ch" forName="rect2" refType="w"/>
          <dgm:constr type="h" for="ch" forName="rect2" refType="h" fact="0.24"/>
        </dgm:constrLst>
        <dgm:layoutNode name="rect1" styleLbl="bgShp">
          <dgm:alg type="sp"/>
          <dgm:shape xmlns:r="http://schemas.openxmlformats.org/officeDocument/2006/relationships" type="rect" r:blip="" blipPhldr="1">
            <dgm:adjLst/>
          </dgm:shape>
          <dgm:presOf/>
        </dgm:layoutNode>
        <dgm:layoutNode name="rect2" styleLbl="trBgShp">
          <dgm:varLst>
            <dgm:bulletEnabled val="1"/>
          </dgm:varLst>
          <dgm:alg type="tx">
            <dgm:param type="txAnchorVertCh" val="mid"/>
          </dgm:alg>
          <dgm:shape xmlns:r="http://schemas.openxmlformats.org/officeDocument/2006/relationships" type="rect" r:blip="">
            <dgm:adjLst/>
          </dgm:shape>
          <dgm:presOf axis="desOrSelf" ptType="nod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Badg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8B55B-4E90-4021-94A2-A099EC603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2010 look</Template>
  <TotalTime>161</TotalTime>
  <Pages>18</Pages>
  <Words>4812</Words>
  <Characters>26471</Characters>
  <Application>Microsoft Office Word</Application>
  <DocSecurity>0</DocSecurity>
  <Lines>220</Lines>
  <Paragraphs>62</Paragraphs>
  <ScaleCrop>false</ScaleCrop>
  <HeadingPairs>
    <vt:vector size="4" baseType="variant">
      <vt:variant>
        <vt:lpstr>Titre</vt:lpstr>
      </vt:variant>
      <vt:variant>
        <vt:i4>1</vt:i4>
      </vt:variant>
      <vt:variant>
        <vt:lpstr>Titres</vt:lpstr>
      </vt:variant>
      <vt:variant>
        <vt:i4>8</vt:i4>
      </vt:variant>
    </vt:vector>
  </HeadingPairs>
  <TitlesOfParts>
    <vt:vector size="9" baseType="lpstr">
      <vt:lpstr>Mini projet d’Algo</vt:lpstr>
      <vt:lpstr>        Organigramme général de la solution 	1</vt:lpstr>
      <vt:lpstr>        Description des différents algorithmes 	</vt:lpstr>
      <vt:lpstr>        Analyse des methodes programméés (ANALYSE THEORIQUE)                            </vt:lpstr>
      <vt:lpstr>        Jeux d’essai (ANALYSE PRATIQUE)</vt:lpstr>
      <vt:lpstr>        Conclusion </vt:lpstr>
      <vt:lpstr>        </vt:lpstr>
      <vt:lpstr>        </vt:lpstr>
      <vt:lpstr>        </vt:lpstr>
    </vt:vector>
  </TitlesOfParts>
  <Company>AKLI  Yassamine &amp;&amp; MEDDAS NESRINE</Company>
  <LinksUpToDate>false</LinksUpToDate>
  <CharactersWithSpaces>31221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projet d’Algo</dc:title>
  <dc:subject>Implémentation et analyse de quelques algorithmes de Tri</dc:subject>
  <dc:creator>USER</dc:creator>
  <cp:keywords/>
  <dc:description/>
  <cp:lastModifiedBy>USER</cp:lastModifiedBy>
  <cp:revision>6</cp:revision>
  <dcterms:created xsi:type="dcterms:W3CDTF">2017-11-14T00:18:00Z</dcterms:created>
  <dcterms:modified xsi:type="dcterms:W3CDTF">2017-11-14T10:16:00Z</dcterms:modified>
</cp:coreProperties>
</file>