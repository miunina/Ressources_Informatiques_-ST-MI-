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Content>
        <w:p w:rsidR="001D0924" w:rsidRPr="00DD6D53" w:rsidRDefault="00F9262B">
          <w:pPr>
            <w:rPr>
              <w:noProof/>
              <w:lang w:val="fr-FR"/>
            </w:rPr>
          </w:pPr>
          <w:r w:rsidRPr="004F7CE5">
            <w:rPr>
              <w:rFonts w:asciiTheme="majorBidi" w:hAnsiTheme="majorBidi" w:cstheme="majorBidi"/>
              <w:noProof/>
              <w:lang w:val="fr-FR" w:eastAsia="fr-FR"/>
            </w:rPr>
            <w:drawing>
              <wp:anchor distT="0" distB="0" distL="114300" distR="114300" simplePos="0" relativeHeight="251666432" behindDoc="1" locked="0" layoutInCell="1" allowOverlap="1" wp14:anchorId="2304B107" wp14:editId="060822FA">
                <wp:simplePos x="0" y="0"/>
                <wp:positionH relativeFrom="margin">
                  <wp:posOffset>2167899</wp:posOffset>
                </wp:positionH>
                <wp:positionV relativeFrom="paragraph">
                  <wp:posOffset>48295</wp:posOffset>
                </wp:positionV>
                <wp:extent cx="1453689" cy="1352281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STHB_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562" cy="1363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C035B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995921</wp:posOffset>
                    </wp:positionH>
                    <wp:positionV relativeFrom="paragraph">
                      <wp:posOffset>4476061</wp:posOffset>
                    </wp:positionV>
                    <wp:extent cx="3451539" cy="736663"/>
                    <wp:effectExtent l="0" t="0" r="0" b="635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1539" cy="7366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A16" w:rsidRPr="00614F52" w:rsidRDefault="00557A16" w:rsidP="00614F5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614F5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MI. </w:t>
                                </w:r>
                                <w:proofErr w:type="spellStart"/>
                                <w:r w:rsidRPr="00614F5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Lic</w:t>
                                </w:r>
                                <w:proofErr w:type="spellEnd"/>
                                <w:r w:rsidRPr="00614F5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 2 </w:t>
                                </w:r>
                                <w:proofErr w:type="spellStart"/>
                                <w:r w:rsidRPr="00614F5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Acad</w:t>
                                </w:r>
                                <w:proofErr w:type="spellEnd"/>
                                <w:r w:rsidRPr="00614F5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/Section A/Groupe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margin-left:78.4pt;margin-top:352.45pt;width:271.75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" fillcolor="white [3201]" stroked="f" strokeweight=".5pt">
                    <v:textbox>
                      <w:txbxContent>
                        <w:p w:rsidR="00557A16" w:rsidRPr="00614F52" w:rsidRDefault="00557A16" w:rsidP="00614F52">
                          <w:pPr>
                            <w:jc w:val="center"/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 w:rsidRPr="00614F52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MI. </w:t>
                          </w:r>
                          <w:proofErr w:type="spellStart"/>
                          <w:r w:rsidRPr="00614F52">
                            <w:rPr>
                              <w:sz w:val="24"/>
                              <w:szCs w:val="24"/>
                              <w:lang w:val="fr-FR"/>
                            </w:rPr>
                            <w:t>Lic</w:t>
                          </w:r>
                          <w:proofErr w:type="spellEnd"/>
                          <w:r w:rsidRPr="00614F52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 2 </w:t>
                          </w:r>
                          <w:proofErr w:type="spellStart"/>
                          <w:r w:rsidRPr="00614F52">
                            <w:rPr>
                              <w:sz w:val="24"/>
                              <w:szCs w:val="24"/>
                              <w:lang w:val="fr-FR"/>
                            </w:rPr>
                            <w:t>Acad</w:t>
                          </w:r>
                          <w:proofErr w:type="spellEnd"/>
                          <w:r w:rsidRPr="00614F52">
                            <w:rPr>
                              <w:sz w:val="24"/>
                              <w:szCs w:val="24"/>
                              <w:lang w:val="fr-FR"/>
                            </w:rPr>
                            <w:t>/Section A/Groupe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C035B" w:rsidRPr="00DD6D5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2098631</wp:posOffset>
                    </wp:positionV>
                    <wp:extent cx="5791200" cy="3977005"/>
                    <wp:effectExtent l="0" t="0" r="12700" b="4445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3977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57A16" w:rsidRPr="00773FCD" w:rsidRDefault="00557A16" w:rsidP="009C035B">
                                <w:pPr>
                                  <w:pStyle w:val="Titre"/>
                                  <w:pBdr>
                                    <w:top w:val="single" w:sz="4" w:space="31" w:color="4F81BD" w:themeColor="accent1"/>
                                  </w:pBdr>
                                  <w:jc w:val="center"/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4"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66AED6F4C9B84EEB87BE3BCEEB5D0B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73FCD">
                                      <w:rPr>
                                        <w:b/>
                                        <w:bCs/>
                                        <w:noProof/>
                                        <w:sz w:val="32"/>
                                        <w:szCs w:val="4"/>
                                        <w:lang w:val="fr-FR"/>
                                      </w:rPr>
                                      <w:t>RAPPORT SEMESTRIEL N°2 : POO</w:t>
                                    </w:r>
                                  </w:sdtContent>
                                </w:sdt>
                              </w:p>
                              <w:p w:rsidR="00557A16" w:rsidRPr="00DD6D53" w:rsidRDefault="00557A16" w:rsidP="000E26E1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9C035B">
                                  <w:rPr>
                                    <w:noProof/>
                                    <w:sz w:val="40"/>
                                    <w:szCs w:val="10"/>
                                    <w:lang w:val="fr-FR"/>
                                  </w:rPr>
                                  <w:t>19-05-</w:t>
                                </w:r>
                                <w:sdt>
                                  <w:sdtPr>
                                    <w:rPr>
                                      <w:noProof/>
                                      <w:sz w:val="40"/>
                                      <w:szCs w:val="10"/>
                                      <w:lang w:val="fr-FR"/>
                                    </w:rPr>
                                    <w:alias w:val="Date"/>
                                    <w:tag w:val="Date"/>
                                    <w:id w:val="1417830956"/>
                                    <w:placeholder>
                                      <w:docPart w:val="3E037760E87843E7A34DC1B3050A7BA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9C035B">
                                      <w:rPr>
                                        <w:noProof/>
                                        <w:sz w:val="40"/>
                                        <w:szCs w:val="10"/>
                                        <w:lang w:val="fr-FR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ommaire"/>
                                  <w:tag w:val="Sommaire"/>
                                  <w:id w:val="106622669"/>
                                  <w:placeholder>
                                    <w:docPart w:val="D7435B0389334515AA2B91A5B1FA3CCC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57A16" w:rsidRPr="00DD6D53" w:rsidRDefault="00557A16" w:rsidP="00BF0EEB">
                                    <w:pPr>
                                      <w:pStyle w:val="Sommaire"/>
                                      <w:jc w:val="center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PROJET SUR LA GESTION DES APPELS TELEPHONIQUES DANS UN OPERATEUR TELEPHONIQUE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" o:spid="_x0000_s1027" type="#_x0000_t202" alt="Title, Subtitle, and Abstract" style="position:absolute;margin-left:404.8pt;margin-top:165.25pt;width:456pt;height:313.1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" filled="f" stroked="f" strokeweight=".5pt">
                    <v:textbox inset="0,0,0,0">
                      <w:txbxContent>
                        <w:p w:rsidR="00557A16" w:rsidRPr="00773FCD" w:rsidRDefault="00557A16" w:rsidP="009C035B">
                          <w:pPr>
                            <w:pStyle w:val="Titre"/>
                            <w:pBdr>
                              <w:top w:val="single" w:sz="4" w:space="31" w:color="4F81BD" w:themeColor="accent1"/>
                            </w:pBdr>
                            <w:jc w:val="center"/>
                            <w:rPr>
                              <w:b/>
                              <w:bCs/>
                              <w:noProof/>
                              <w:sz w:val="32"/>
                              <w:szCs w:val="4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32"/>
                                <w:szCs w:val="4"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66AED6F4C9B84EEB87BE3BCEEB5D0BD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73FCD">
                                <w:rPr>
                                  <w:b/>
                                  <w:bCs/>
                                  <w:noProof/>
                                  <w:sz w:val="32"/>
                                  <w:szCs w:val="4"/>
                                  <w:lang w:val="fr-FR"/>
                                </w:rPr>
                                <w:t>RAPPORT SEMESTRIEL N°2 : POO</w:t>
                              </w:r>
                            </w:sdtContent>
                          </w:sdt>
                        </w:p>
                        <w:p w:rsidR="00557A16" w:rsidRPr="00DD6D53" w:rsidRDefault="00557A16" w:rsidP="000E26E1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 w:rsidRPr="009C035B">
                            <w:rPr>
                              <w:noProof/>
                              <w:sz w:val="40"/>
                              <w:szCs w:val="10"/>
                              <w:lang w:val="fr-FR"/>
                            </w:rPr>
                            <w:t>19-05-</w:t>
                          </w:r>
                          <w:sdt>
                            <w:sdtPr>
                              <w:rPr>
                                <w:noProof/>
                                <w:sz w:val="40"/>
                                <w:szCs w:val="10"/>
                                <w:lang w:val="fr-FR"/>
                              </w:rPr>
                              <w:alias w:val="Date"/>
                              <w:tag w:val="Date"/>
                              <w:id w:val="1417830956"/>
                              <w:placeholder>
                                <w:docPart w:val="3E037760E87843E7A34DC1B3050A7BA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9C035B">
                                <w:rPr>
                                  <w:noProof/>
                                  <w:sz w:val="40"/>
                                  <w:szCs w:val="10"/>
                                  <w:lang w:val="fr-FR"/>
                                </w:rPr>
                                <w:t>2018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Sommaire"/>
                            <w:tag w:val="Sommaire"/>
                            <w:id w:val="106622669"/>
                            <w:placeholder>
                              <w:docPart w:val="D7435B0389334515AA2B91A5B1FA3CC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57A16" w:rsidRPr="00DD6D53" w:rsidRDefault="00557A16" w:rsidP="00BF0EEB">
                              <w:pPr>
                                <w:pStyle w:val="Sommaire"/>
                                <w:jc w:val="center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PROJET SUR LA GESTION DES APPELS TELEPHONIQUES DANS UN OPERATEUR TELEPHONIQUE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page"/>
                  </v:shape>
                </w:pict>
              </mc:Fallback>
            </mc:AlternateContent>
          </w:r>
          <w:r w:rsidR="009C035B"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6165555</wp:posOffset>
                    </wp:positionV>
                    <wp:extent cx="2575649" cy="1133341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5649" cy="11333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A16" w:rsidRPr="009C035B" w:rsidRDefault="00557A16">
                                <w:pP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Réalisé par : </w:t>
                                </w:r>
                              </w:p>
                              <w:p w:rsidR="00557A16" w:rsidRPr="009C035B" w:rsidRDefault="00557A16">
                                <w:pP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AKLI </w:t>
                                </w:r>
                                <w:proofErr w:type="spellStart"/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Yassamine</w:t>
                                </w:r>
                                <w:proofErr w:type="spellEnd"/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 &amp;&amp; MEDDAS </w:t>
                                </w:r>
                                <w:proofErr w:type="spellStart"/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Nesrine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1" o:spid="_x0000_s1028" type="#_x0000_t202" style="position:absolute;margin-left:151.6pt;margin-top:485.5pt;width:202.8pt;height:89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" fillcolor="white [3201]" stroked="f" strokeweight=".5pt">
                    <v:textbox>
                      <w:txbxContent>
                        <w:p w:rsidR="00557A16" w:rsidRPr="009C035B" w:rsidRDefault="00557A16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Réalisé par : </w:t>
                          </w:r>
                        </w:p>
                        <w:p w:rsidR="00557A16" w:rsidRPr="009C035B" w:rsidRDefault="00557A16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AKLI </w:t>
                          </w:r>
                          <w:proofErr w:type="spellStart"/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>Yassamine</w:t>
                          </w:r>
                          <w:proofErr w:type="spellEnd"/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 &amp;&amp; MEDDAS </w:t>
                          </w:r>
                          <w:proofErr w:type="spellStart"/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>Nesrine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C035B"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71A39F" wp14:editId="099EC52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6165769</wp:posOffset>
                    </wp:positionV>
                    <wp:extent cx="2575649" cy="1133341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5649" cy="11333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A16" w:rsidRPr="009C035B" w:rsidRDefault="00557A16" w:rsidP="009C035B">
                                <w:pP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Encadré par</w:t>
                                </w:r>
                                <w:r w:rsidRPr="009C035B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 : </w:t>
                                </w:r>
                              </w:p>
                              <w:p w:rsidR="00557A16" w:rsidRDefault="00557A16" w:rsidP="009C035B">
                                <w:pP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Madame S.BOUKHADOUMA-chargé de cours et de td POO</w:t>
                                </w:r>
                              </w:p>
                              <w:p w:rsidR="00557A16" w:rsidRPr="009C035B" w:rsidRDefault="00557A16" w:rsidP="009C035B">
                                <w:pP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Madame OUAZAR-chargé de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tp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 xml:space="preserve"> POO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371A39F" id="Zone de texte 4" o:spid="_x0000_s1029" type="#_x0000_t202" style="position:absolute;margin-left:0;margin-top:485.5pt;width:202.8pt;height:89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" fillcolor="white [3201]" stroked="f" strokeweight=".5pt">
                    <v:textbox>
                      <w:txbxContent>
                        <w:p w:rsidR="00557A16" w:rsidRPr="009C035B" w:rsidRDefault="00557A16" w:rsidP="009C035B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Encadré par</w:t>
                          </w:r>
                          <w:r w:rsidRPr="009C035B"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 : </w:t>
                          </w:r>
                        </w:p>
                        <w:p w:rsidR="00557A16" w:rsidRDefault="00557A16" w:rsidP="009C035B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Madame S.BOUKHADOUMA-chargé de cours et de td POO</w:t>
                          </w:r>
                        </w:p>
                        <w:p w:rsidR="00557A16" w:rsidRPr="009C035B" w:rsidRDefault="00557A16" w:rsidP="009C035B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Madame OUAZAR-chargé de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tp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 xml:space="preserve"> POO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F0EEB" w:rsidRPr="00DD6D53"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wp:positionH relativeFrom="margin">
                      <wp:align>center</wp:align>
                    </wp:positionH>
                    <wp:positionV relativeFrom="topMargin">
                      <wp:align>bottom</wp:align>
                    </wp:positionV>
                    <wp:extent cx="6248400" cy="837127"/>
                    <wp:effectExtent l="0" t="0" r="0" b="1270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8371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A16" w:rsidRPr="000E26E1" w:rsidRDefault="00557A16" w:rsidP="000E26E1">
                                <w:pPr>
                                  <w:pStyle w:val="Sansinterligne"/>
                                  <w:jc w:val="center"/>
                                  <w:rPr>
                                    <w:noProof/>
                                    <w:kern w:val="20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kern w:val="20"/>
                                      <w:sz w:val="24"/>
                                      <w:szCs w:val="24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26E1">
                                      <w:rPr>
                                        <w:noProof/>
                                        <w:kern w:val="20"/>
                                        <w:sz w:val="24"/>
                                        <w:szCs w:val="24"/>
                                        <w:lang w:val="fr-FR"/>
                                      </w:rPr>
                                      <w:t>USTHB</w:t>
                                    </w:r>
                                  </w:sdtContent>
                                </w:sdt>
                              </w:p>
                              <w:p w:rsidR="00557A16" w:rsidRPr="000E26E1" w:rsidRDefault="00557A16" w:rsidP="000E26E1">
                                <w:pPr>
                                  <w:pStyle w:val="Sansinterligne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alias w:val="Adresse"/>
                                    <w:tag w:val="Adresse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Pr="000E26E1">
                                      <w:rPr>
                                        <w:noProof/>
                                        <w:sz w:val="24"/>
                                        <w:szCs w:val="24"/>
                                        <w:lang w:val="fr-FR"/>
                                      </w:rPr>
                                      <w:t>Facultée d’él éctronique et d’informatique</w:t>
                                    </w:r>
                                  </w:sdtContent>
                                </w:sdt>
                              </w:p>
                              <w:p w:rsidR="00557A16" w:rsidRPr="000E26E1" w:rsidRDefault="00557A16" w:rsidP="000E26E1">
                                <w:pPr>
                                  <w:pStyle w:val="Sansinterligne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0E26E1">
                                  <w:rPr>
                                    <w:rStyle w:val="lev"/>
                                    <w:noProof/>
                                    <w:sz w:val="24"/>
                                    <w:szCs w:val="24"/>
                                    <w:lang w:val="fr-FR"/>
                                  </w:rPr>
                                  <w:t>Département informatique</w:t>
                                </w:r>
                              </w:p>
                              <w:p w:rsidR="00557A16" w:rsidRPr="00DD6D53" w:rsidRDefault="00557A16" w:rsidP="00587CBB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  <w:p w:rsidR="00557A16" w:rsidRPr="00DD6D53" w:rsidRDefault="00557A16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" o:spid="_x0000_s1030" type="#_x0000_t202" alt="Company contact information" style="position:absolute;margin-left:0;margin-top:0;width:492pt;height:65.9pt;z-index:251660288;visibility:visible;mso-wrap-style:square;mso-width-percent:804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804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" o:allowincell="f" o:allowoverlap="f" filled="f" stroked="f" strokeweight=".5pt">
                    <v:textbox inset="0,0,0,0">
                      <w:txbxContent>
                        <w:p w:rsidR="00557A16" w:rsidRPr="000E26E1" w:rsidRDefault="00557A16" w:rsidP="000E26E1">
                          <w:pPr>
                            <w:pStyle w:val="Sansinterligne"/>
                            <w:jc w:val="center"/>
                            <w:rPr>
                              <w:noProof/>
                              <w:kern w:val="20"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kern w:val="20"/>
                                <w:sz w:val="24"/>
                                <w:szCs w:val="24"/>
                                <w:lang w:val="fr-FR"/>
                              </w:rPr>
                              <w:alias w:val="Entreprise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26E1">
                                <w:rPr>
                                  <w:noProof/>
                                  <w:kern w:val="20"/>
                                  <w:sz w:val="24"/>
                                  <w:szCs w:val="24"/>
                                  <w:lang w:val="fr-FR"/>
                                </w:rPr>
                                <w:t>USTHB</w:t>
                              </w:r>
                            </w:sdtContent>
                          </w:sdt>
                        </w:p>
                        <w:p w:rsidR="00557A16" w:rsidRPr="000E26E1" w:rsidRDefault="00557A16" w:rsidP="000E26E1">
                          <w:pPr>
                            <w:pStyle w:val="Sansinterligne"/>
                            <w:jc w:val="center"/>
                            <w:rPr>
                              <w:noProof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  <w:alias w:val="Adresse"/>
                              <w:tag w:val="Adresse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Pr="000E26E1">
                                <w:rPr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Facultée d’él éctronique et d’informatique</w:t>
                              </w:r>
                            </w:sdtContent>
                          </w:sdt>
                        </w:p>
                        <w:p w:rsidR="00557A16" w:rsidRPr="000E26E1" w:rsidRDefault="00557A16" w:rsidP="000E26E1">
                          <w:pPr>
                            <w:pStyle w:val="Sansinterligne"/>
                            <w:jc w:val="center"/>
                            <w:rPr>
                              <w:noProof/>
                              <w:sz w:val="24"/>
                              <w:szCs w:val="24"/>
                              <w:lang w:val="fr-FR"/>
                            </w:rPr>
                          </w:pPr>
                          <w:r w:rsidRPr="000E26E1">
                            <w:rPr>
                              <w:rStyle w:val="lev"/>
                              <w:noProof/>
                              <w:sz w:val="24"/>
                              <w:szCs w:val="24"/>
                              <w:lang w:val="fr-FR"/>
                            </w:rPr>
                            <w:t>Département informatique</w:t>
                          </w:r>
                        </w:p>
                        <w:p w:rsidR="00557A16" w:rsidRPr="00DD6D53" w:rsidRDefault="00557A16" w:rsidP="00587CBB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  <w:p w:rsidR="00557A16" w:rsidRPr="00DD6D53" w:rsidRDefault="00557A16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2A50DF" w:rsidRPr="00DD6D53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924" w:rsidRPr="00DD6D53" w:rsidRDefault="002A50DF">
          <w:pPr>
            <w:pStyle w:val="En-ttedetabledesmatires"/>
            <w:rPr>
              <w:noProof/>
              <w:lang w:val="fr-FR"/>
            </w:rPr>
          </w:pPr>
          <w:r w:rsidRPr="00DD6D53">
            <w:rPr>
              <w:noProof/>
              <w:lang w:val="fr-FR"/>
            </w:rPr>
            <w:t>Contenu</w:t>
          </w:r>
          <w:bookmarkStart w:id="0" w:name="_GoBack"/>
          <w:bookmarkEnd w:id="0"/>
        </w:p>
        <w:p w:rsidR="00FF0B06" w:rsidRDefault="002A50DF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 w:rsidRPr="00DD6D53">
            <w:rPr>
              <w:lang w:val="fr-FR"/>
            </w:rPr>
            <w:fldChar w:fldCharType="begin"/>
          </w:r>
          <w:r w:rsidRPr="00DD6D53">
            <w:rPr>
              <w:lang w:val="fr-FR"/>
            </w:rPr>
            <w:instrText>TOC \o "1-1" \h \z \u</w:instrText>
          </w:r>
          <w:r w:rsidRPr="00DD6D53">
            <w:rPr>
              <w:lang w:val="fr-FR"/>
            </w:rPr>
            <w:fldChar w:fldCharType="separate"/>
          </w:r>
          <w:hyperlink w:anchor="_Toc514579077" w:history="1">
            <w:r w:rsidR="00FF0B06" w:rsidRPr="00A35B66">
              <w:rPr>
                <w:rStyle w:val="Lienhypertexte"/>
                <w:lang w:val="fr-FR"/>
              </w:rPr>
              <w:t>Introduction</w:t>
            </w:r>
            <w:r w:rsidR="00FF0B06">
              <w:rPr>
                <w:webHidden/>
              </w:rPr>
              <w:tab/>
            </w:r>
            <w:r w:rsidR="00FF0B06">
              <w:rPr>
                <w:webHidden/>
              </w:rPr>
              <w:fldChar w:fldCharType="begin"/>
            </w:r>
            <w:r w:rsidR="00FF0B06">
              <w:rPr>
                <w:webHidden/>
              </w:rPr>
              <w:instrText xml:space="preserve"> PAGEREF _Toc514579077 \h </w:instrText>
            </w:r>
            <w:r w:rsidR="00FF0B06">
              <w:rPr>
                <w:webHidden/>
              </w:rPr>
            </w:r>
            <w:r w:rsidR="00FF0B06">
              <w:rPr>
                <w:webHidden/>
              </w:rPr>
              <w:fldChar w:fldCharType="separate"/>
            </w:r>
            <w:r w:rsidR="00A85B58">
              <w:rPr>
                <w:webHidden/>
              </w:rPr>
              <w:t>1</w:t>
            </w:r>
            <w:r w:rsidR="00FF0B06">
              <w:rPr>
                <w:webHidden/>
              </w:rPr>
              <w:fldChar w:fldCharType="end"/>
            </w:r>
          </w:hyperlink>
        </w:p>
        <w:p w:rsidR="00FF0B06" w:rsidRDefault="00FF0B06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14579078" w:history="1">
            <w:r w:rsidRPr="00A35B66">
              <w:rPr>
                <w:rStyle w:val="Lienhypertexte"/>
                <w:lang w:val="fr-FR"/>
              </w:rPr>
              <w:t>Description des classes avec leurs shéma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_Toc514579078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5B5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F0B06" w:rsidRDefault="00FF0B06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14579079" w:history="1">
            <w:r w:rsidRPr="00A35B66">
              <w:rPr>
                <w:rStyle w:val="Lienhypertexte"/>
                <w:lang w:val="fr-FR"/>
              </w:rPr>
              <w:t>Présntation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_Toc514579079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5B5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F0B06" w:rsidRDefault="00FF0B06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14579080" w:history="1">
            <w:r w:rsidRPr="00A35B66">
              <w:rPr>
                <w:rStyle w:val="Lienhypertexte"/>
                <w:lang w:val="fr-FR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_Toc514579080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5B5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1D0924" w:rsidRPr="00DD6D53" w:rsidRDefault="002A50DF">
          <w:pPr>
            <w:rPr>
              <w:b/>
              <w:bCs/>
              <w:noProof/>
              <w:lang w:val="fr-FR"/>
            </w:rPr>
          </w:pPr>
          <w:r w:rsidRPr="00DD6D53">
            <w:rPr>
              <w:noProof/>
              <w:lang w:val="fr-FR"/>
            </w:rPr>
            <w:fldChar w:fldCharType="end"/>
          </w:r>
        </w:p>
      </w:sdtContent>
    </w:sdt>
    <w:p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2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1C6C07" w:rsidRDefault="001C6C07" w:rsidP="00FF0B06">
      <w:pPr>
        <w:pStyle w:val="Titre1"/>
        <w:tabs>
          <w:tab w:val="left" w:pos="2418"/>
        </w:tabs>
        <w:rPr>
          <w:noProof/>
          <w:lang w:val="fr-FR"/>
        </w:rPr>
      </w:pPr>
      <w:bookmarkStart w:id="1" w:name="_Toc514579077"/>
      <w:r>
        <w:rPr>
          <w:noProof/>
          <w:lang w:val="fr-FR"/>
        </w:rPr>
        <w:t>Introduction</w:t>
      </w:r>
      <w:bookmarkEnd w:id="1"/>
      <w:r w:rsidR="00FF0B06">
        <w:rPr>
          <w:noProof/>
          <w:lang w:val="fr-FR"/>
        </w:rPr>
        <w:tab/>
        <w:t xml:space="preserve"> </w:t>
      </w: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FF0B06" w:rsidRDefault="00FF0B06" w:rsidP="00563F80">
      <w:pPr>
        <w:rPr>
          <w:lang w:val="fr-FR"/>
        </w:rPr>
      </w:pPr>
    </w:p>
    <w:p w:rsidR="00927C2B" w:rsidRDefault="00563F80" w:rsidP="00563F80">
      <w:pPr>
        <w:rPr>
          <w:lang w:val="fr-FR"/>
        </w:rPr>
      </w:pPr>
      <w:r>
        <w:rPr>
          <w:lang w:val="fr-FR"/>
        </w:rPr>
        <w:t>Ce projet consiste à réaliser une simulation d’une application réel qui gère les  clients et appels /</w:t>
      </w:r>
      <w:proofErr w:type="spellStart"/>
      <w:r>
        <w:rPr>
          <w:lang w:val="fr-FR"/>
        </w:rPr>
        <w:t>sms</w:t>
      </w:r>
      <w:proofErr w:type="spellEnd"/>
      <w:r>
        <w:rPr>
          <w:lang w:val="fr-FR"/>
        </w:rPr>
        <w:t xml:space="preserve"> d’un opérateur téléphonique  ce petit logiciel est établit en l’usage de l’héritage, exceptions, </w:t>
      </w:r>
    </w:p>
    <w:p w:rsidR="00927C2B" w:rsidRPr="00927C2B" w:rsidRDefault="00927C2B" w:rsidP="00927C2B">
      <w:pPr>
        <w:rPr>
          <w:lang w:val="fr-FR"/>
        </w:rPr>
      </w:pPr>
    </w:p>
    <w:p w:rsid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927C2B" w:rsidRPr="00927C2B" w:rsidRDefault="00927C2B" w:rsidP="00927C2B">
      <w:pPr>
        <w:rPr>
          <w:lang w:val="fr-FR"/>
        </w:rPr>
      </w:pPr>
    </w:p>
    <w:p w:rsidR="001D0924" w:rsidRPr="00DD6D53" w:rsidRDefault="001D0924" w:rsidP="00563F80">
      <w:pPr>
        <w:rPr>
          <w:noProof/>
          <w:lang w:val="fr-FR"/>
        </w:rPr>
      </w:pPr>
    </w:p>
    <w:p w:rsidR="001D0924" w:rsidRPr="00DD6D53" w:rsidRDefault="007D0FE8">
      <w:pPr>
        <w:pStyle w:val="Titre1"/>
        <w:rPr>
          <w:noProof/>
          <w:lang w:val="fr-FR"/>
        </w:rPr>
      </w:pPr>
      <w:bookmarkStart w:id="2" w:name="_Toc514579078"/>
      <w:r>
        <w:rPr>
          <w:noProof/>
          <w:lang w:val="fr-FR"/>
        </w:rPr>
        <w:t>Description des classes</w:t>
      </w:r>
      <w:r w:rsidR="00315BD1">
        <w:rPr>
          <w:noProof/>
          <w:lang w:val="fr-FR"/>
        </w:rPr>
        <w:t xml:space="preserve"> avec leurs shéma</w:t>
      </w:r>
      <w:bookmarkEnd w:id="2"/>
    </w:p>
    <w:p w:rsidR="001D0924" w:rsidRPr="00DD6D53" w:rsidRDefault="00315BD1">
      <w:pPr>
        <w:pStyle w:val="Titre2"/>
        <w:rPr>
          <w:noProof/>
          <w:lang w:val="fr-FR"/>
        </w:rPr>
      </w:pPr>
      <w:r>
        <w:rPr>
          <w:noProof/>
          <w:lang w:val="fr-FR"/>
        </w:rPr>
        <w:t>Shéma conceptuel des classes implementee :</w:t>
      </w:r>
    </w:p>
    <w:p w:rsidR="001D0924" w:rsidRPr="00315BD1" w:rsidRDefault="00B964FD" w:rsidP="00B964F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 w:rsidRPr="00B964FD">
        <w:rPr>
          <w:noProof/>
          <w:lang w:val="fr-FR"/>
        </w:rPr>
        <w:t xml:space="preserve"> 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43D73" wp14:editId="4EA65206">
                <wp:simplePos x="0" y="0"/>
                <wp:positionH relativeFrom="margin">
                  <wp:align>right</wp:align>
                </wp:positionH>
                <wp:positionV relativeFrom="paragraph">
                  <wp:posOffset>3802672</wp:posOffset>
                </wp:positionV>
                <wp:extent cx="5793105" cy="1289539"/>
                <wp:effectExtent l="0" t="0" r="0" b="63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289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315BD1" w:rsidRDefault="00557A16" w:rsidP="00B964F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Lgende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:                                                           :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Appel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emis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hérite de Appel       : Client a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lang w:val="fr-FR"/>
                              </w:rPr>
                              <w:t xml:space="preserve"> une variable de classe de type Abonnement ,            :  Operateur a </w:t>
                            </w:r>
                            <w:proofErr w:type="spellStart"/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lang w:val="fr-FR"/>
                              </w:rPr>
                              <w:t>plusieur</w:t>
                            </w:r>
                            <w:proofErr w:type="spellEnd"/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lang w:val="fr-FR"/>
                              </w:rPr>
                              <w:t xml:space="preserve"> variables de classe de type Client/point de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3D73" id="Zone de texte 14" o:spid="_x0000_s1031" type="#_x0000_t202" style="position:absolute;left:0;text-align:left;margin-left:404.95pt;margin-top:299.4pt;width:456.15pt;height:101.5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" fillcolor="white [3201]" stroked="f" strokeweight=".5pt">
                <v:textbox>
                  <w:txbxContent>
                    <w:p w:rsidR="00557A16" w:rsidRPr="00315BD1" w:rsidRDefault="00557A16" w:rsidP="00B964F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Lgende</w:t>
                      </w:r>
                      <w:proofErr w:type="spellEnd"/>
                      <w:r>
                        <w:rPr>
                          <w:lang w:val="fr-FR"/>
                        </w:rPr>
                        <w:t> </w:t>
                      </w:r>
                      <w:proofErr w:type="gramStart"/>
                      <w:r>
                        <w:rPr>
                          <w:lang w:val="fr-FR"/>
                        </w:rPr>
                        <w:t>:                                                           :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Appel </w:t>
                      </w:r>
                      <w:proofErr w:type="spellStart"/>
                      <w:r>
                        <w:rPr>
                          <w:lang w:val="fr-FR"/>
                        </w:rPr>
                        <w:t>emis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hérite de Appel       : Client a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lang w:val="fr-FR"/>
                        </w:rPr>
                        <w:t xml:space="preserve"> une variable de classe de type Abonnement ,            :  Operateur a </w:t>
                      </w:r>
                      <w:proofErr w:type="spellStart"/>
                      <w:r>
                        <w:rPr>
                          <w:rFonts w:ascii="NimbusRomNo9L-Regu" w:hAnsi="NimbusRomNo9L-Regu" w:cs="NimbusRomNo9L-Regu"/>
                          <w:kern w:val="0"/>
                          <w:lang w:val="fr-FR"/>
                        </w:rPr>
                        <w:t>plusieur</w:t>
                      </w:r>
                      <w:proofErr w:type="spellEnd"/>
                      <w:r>
                        <w:rPr>
                          <w:rFonts w:ascii="NimbusRomNo9L-Regu" w:hAnsi="NimbusRomNo9L-Regu" w:cs="NimbusRomNo9L-Regu"/>
                          <w:kern w:val="0"/>
                          <w:lang w:val="fr-FR"/>
                        </w:rPr>
                        <w:t xml:space="preserve"> variables de classe de type Client/point de vente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31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A58393" wp14:editId="31B57E9D">
                <wp:simplePos x="0" y="0"/>
                <wp:positionH relativeFrom="column">
                  <wp:posOffset>5272649</wp:posOffset>
                </wp:positionH>
                <wp:positionV relativeFrom="paragraph">
                  <wp:posOffset>2419057</wp:posOffset>
                </wp:positionV>
                <wp:extent cx="492369" cy="128954"/>
                <wp:effectExtent l="0" t="0" r="3175" b="44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12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B99E6" id="Rectangle 44" o:spid="_x0000_s1026" style="position:absolute;margin-left:415.15pt;margin-top:190.5pt;width:38.7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" fillcolor="white [3212]" stroked="f" strokeweight="2pt"/>
            </w:pict>
          </mc:Fallback>
        </mc:AlternateContent>
      </w:r>
      <w:r w:rsidR="0054231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C70935" wp14:editId="60B8E442">
                <wp:simplePos x="0" y="0"/>
                <wp:positionH relativeFrom="column">
                  <wp:posOffset>5237529</wp:posOffset>
                </wp:positionH>
                <wp:positionV relativeFrom="paragraph">
                  <wp:posOffset>1059473</wp:posOffset>
                </wp:positionV>
                <wp:extent cx="492369" cy="128954"/>
                <wp:effectExtent l="0" t="0" r="3175" b="44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12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AD3AA" id="Rectangle 43" o:spid="_x0000_s1026" style="position:absolute;margin-left:412.4pt;margin-top:83.4pt;width:38.75pt;height:1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" fillcolor="white [3212]" stroked="f" strokeweight="2pt"/>
            </w:pict>
          </mc:Fallback>
        </mc:AlternateContent>
      </w:r>
      <w:r w:rsidR="00315B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9A60C" wp14:editId="6303EDAE">
                <wp:simplePos x="0" y="0"/>
                <wp:positionH relativeFrom="column">
                  <wp:posOffset>-6350</wp:posOffset>
                </wp:positionH>
                <wp:positionV relativeFrom="paragraph">
                  <wp:posOffset>3620135</wp:posOffset>
                </wp:positionV>
                <wp:extent cx="5806440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EB79C3" w:rsidRDefault="00557A16" w:rsidP="00315BD1">
                            <w:pPr>
                              <w:pStyle w:val="Lgende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85B5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fr-FR"/>
                              </w:rPr>
                              <w:t xml:space="preserve"> Modélisation des classe avec leurs associations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9A60C" id="Zone de texte 12" o:spid="_x0000_s1032" type="#_x0000_t202" style="position:absolute;left:0;text-align:left;margin-left:-.5pt;margin-top:285.05pt;width:457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" stroked="f">
                <v:textbox style="mso-fit-shape-to-text:t" inset="0,0,0,0">
                  <w:txbxContent>
                    <w:p w:rsidR="00557A16" w:rsidRPr="00EB79C3" w:rsidRDefault="00557A16" w:rsidP="00315BD1">
                      <w:pPr>
                        <w:pStyle w:val="Lgende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85B58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fr-FR"/>
                        </w:rPr>
                        <w:t xml:space="preserve"> Modélisation des classe avec leurs associations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5BD1"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28C20574" wp14:editId="3657F36E">
            <wp:simplePos x="0" y="0"/>
            <wp:positionH relativeFrom="page">
              <wp:align>center</wp:align>
            </wp:positionH>
            <wp:positionV relativeFrom="paragraph">
              <wp:posOffset>197968</wp:posOffset>
            </wp:positionV>
            <wp:extent cx="5806800" cy="3366000"/>
            <wp:effectExtent l="0" t="0" r="3810" b="635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336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924" w:rsidRDefault="00B964FD" w:rsidP="00315BD1">
      <w:pPr>
        <w:rPr>
          <w:noProof/>
          <w:lang w:val="fr-FR"/>
        </w:rPr>
      </w:pPr>
      <w:r w:rsidRPr="00B964F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7B567" wp14:editId="3706CEB1">
                <wp:simplePos x="0" y="0"/>
                <wp:positionH relativeFrom="margin">
                  <wp:posOffset>2586990</wp:posOffset>
                </wp:positionH>
                <wp:positionV relativeFrom="paragraph">
                  <wp:posOffset>3895090</wp:posOffset>
                </wp:positionV>
                <wp:extent cx="198755" cy="45085"/>
                <wp:effectExtent l="0" t="38100" r="48895" b="69215"/>
                <wp:wrapNone/>
                <wp:docPr id="45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B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203.7pt;margin-top:306.7pt;width:15.6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" strokecolor="#bc4542 [3045]">
                <v:stroke endarrow="block"/>
                <w10:wrap anchorx="margin"/>
              </v:shape>
            </w:pict>
          </mc:Fallback>
        </mc:AlternateContent>
      </w:r>
      <w:r w:rsidRPr="00FF0B0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526A59" wp14:editId="4DC6A38F">
                <wp:simplePos x="0" y="0"/>
                <wp:positionH relativeFrom="column">
                  <wp:posOffset>2447144</wp:posOffset>
                </wp:positionH>
                <wp:positionV relativeFrom="paragraph">
                  <wp:posOffset>3719195</wp:posOffset>
                </wp:positionV>
                <wp:extent cx="199292" cy="59983"/>
                <wp:effectExtent l="38100" t="38100" r="48895" b="111760"/>
                <wp:wrapNone/>
                <wp:docPr id="82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5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EB7C" id="Connecteur droit avec flèche 81" o:spid="_x0000_s1026" type="#_x0000_t32" style="position:absolute;margin-left:192.7pt;margin-top:292.85pt;width:15.7pt;height: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964F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7D8CE0" wp14:editId="639244BD">
                <wp:simplePos x="0" y="0"/>
                <wp:positionH relativeFrom="column">
                  <wp:posOffset>4334852</wp:posOffset>
                </wp:positionH>
                <wp:positionV relativeFrom="paragraph">
                  <wp:posOffset>3707521</wp:posOffset>
                </wp:positionV>
                <wp:extent cx="115423" cy="69996"/>
                <wp:effectExtent l="38100" t="19050" r="56515" b="101600"/>
                <wp:wrapNone/>
                <wp:docPr id="22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23" cy="69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54B5" id="Connecteur droit avec flèche 21" o:spid="_x0000_s1026" type="#_x0000_t32" style="position:absolute;margin-left:341.35pt;margin-top:291.95pt;width:9.1pt;height: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964FD" w:rsidRDefault="00B964FD" w:rsidP="00315BD1">
      <w:pPr>
        <w:rPr>
          <w:noProof/>
          <w:lang w:val="fr-FR"/>
        </w:rPr>
      </w:pPr>
    </w:p>
    <w:p w:rsidR="00B964FD" w:rsidRDefault="00B964FD" w:rsidP="00315BD1">
      <w:pPr>
        <w:rPr>
          <w:noProof/>
          <w:lang w:val="fr-FR"/>
        </w:rPr>
      </w:pPr>
    </w:p>
    <w:p w:rsidR="00B964FD" w:rsidRPr="00DD6D53" w:rsidRDefault="00B964FD" w:rsidP="00315BD1">
      <w:pPr>
        <w:rPr>
          <w:noProof/>
          <w:lang w:val="fr-FR"/>
        </w:rPr>
      </w:pPr>
    </w:p>
    <w:p w:rsidR="001D0924" w:rsidRPr="00DD6D53" w:rsidRDefault="00315BD1" w:rsidP="00315BD1">
      <w:pPr>
        <w:pStyle w:val="Titre2"/>
        <w:rPr>
          <w:noProof/>
          <w:lang w:val="fr-FR"/>
        </w:rPr>
      </w:pPr>
      <w:r>
        <w:rPr>
          <w:noProof/>
          <w:lang w:val="fr-FR"/>
        </w:rPr>
        <w:t>Description des classes</w:t>
      </w:r>
    </w:p>
    <w:p w:rsidR="001D0924" w:rsidRDefault="00315BD1">
      <w:pPr>
        <w:pStyle w:val="Listepuces"/>
        <w:rPr>
          <w:noProof/>
          <w:lang w:val="fr-FR"/>
        </w:rPr>
      </w:pPr>
      <w:r>
        <w:rPr>
          <w:noProof/>
          <w:lang w:val="fr-FR"/>
        </w:rPr>
        <w:t>Client</w:t>
      </w:r>
      <w:r w:rsidR="00773FCD">
        <w:rPr>
          <w:noProof/>
          <w:lang w:val="fr-FR"/>
        </w:rPr>
        <w:t> :</w:t>
      </w:r>
    </w:p>
    <w:p w:rsidR="00AF3362" w:rsidRDefault="00AF3362" w:rsidP="00AF3362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AF3362" w:rsidRDefault="00AF3362" w:rsidP="00AF3362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AF3362" w:rsidRDefault="00AF3362" w:rsidP="00AF3362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AF3362" w:rsidRDefault="00AF3362" w:rsidP="00AF3362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895581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23EC7" wp14:editId="36BF38C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794716" cy="1828800"/>
                <wp:effectExtent l="0" t="0" r="2476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716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773FCD">
                            <w:proofErr w:type="spellStart"/>
                            <w:r w:rsidRPr="00773FCD">
                              <w:t>Abonnement</w:t>
                            </w:r>
                            <w:proofErr w:type="spellEnd"/>
                            <w:r w:rsidRPr="00773FCD">
                              <w:t xml:space="preserve"> :Type; /*</w:t>
                            </w:r>
                            <w:proofErr w:type="spellStart"/>
                            <w:r w:rsidRPr="00773FCD">
                              <w:t>attribut</w:t>
                            </w:r>
                            <w:proofErr w:type="spellEnd"/>
                            <w:r w:rsidRPr="00773FCD">
                              <w:t>*/</w:t>
                            </w:r>
                            <w:proofErr w:type="spellStart"/>
                            <w:r w:rsidRPr="00773FCD">
                              <w:t>String:nom,prénom;AdresseMail:mail</w:t>
                            </w:r>
                            <w:proofErr w:type="spellEnd"/>
                            <w:r w:rsidRPr="00773FCD">
                              <w:t xml:space="preserve">;                        </w:t>
                            </w:r>
                            <w:proofErr w:type="spellStart"/>
                            <w:r w:rsidRPr="00773FCD">
                              <w:t>Adresse:Adress;Set</w:t>
                            </w:r>
                            <w:proofErr w:type="spellEnd"/>
                            <w:r w:rsidRPr="00773FCD">
                              <w:t>&lt;</w:t>
                            </w:r>
                            <w:proofErr w:type="spellStart"/>
                            <w:r w:rsidRPr="00773FCD">
                              <w:t>SMSEmis</w:t>
                            </w:r>
                            <w:proofErr w:type="spellEnd"/>
                            <w:r w:rsidRPr="00773FCD">
                              <w:t>&gt;</w:t>
                            </w:r>
                            <w:proofErr w:type="spellStart"/>
                            <w:r w:rsidRPr="00773FCD">
                              <w:t>SMSsortant</w:t>
                            </w:r>
                            <w:proofErr w:type="spellEnd"/>
                            <w:r w:rsidRPr="00773FCD">
                              <w:t>; Set&lt;</w:t>
                            </w:r>
                            <w:proofErr w:type="spellStart"/>
                            <w:r w:rsidRPr="00773FCD">
                              <w:t>SMSReçu</w:t>
                            </w:r>
                            <w:proofErr w:type="spellEnd"/>
                            <w:r w:rsidRPr="00773FCD">
                              <w:t>&gt;</w:t>
                            </w:r>
                            <w:proofErr w:type="spellStart"/>
                            <w:r w:rsidRPr="00773FCD">
                              <w:t>SMSentrant</w:t>
                            </w:r>
                            <w:proofErr w:type="spellEnd"/>
                            <w:r w:rsidRPr="00773FCD">
                              <w:t>;  Set&lt;</w:t>
                            </w:r>
                            <w:proofErr w:type="spellStart"/>
                            <w:r w:rsidRPr="00773FCD">
                              <w:t>AppelEmis</w:t>
                            </w:r>
                            <w:proofErr w:type="spellEnd"/>
                            <w:r w:rsidRPr="00773FCD">
                              <w:t>&gt;</w:t>
                            </w:r>
                            <w:proofErr w:type="spellStart"/>
                            <w:r w:rsidRPr="00773FCD">
                              <w:t>APPELsortant</w:t>
                            </w:r>
                            <w:proofErr w:type="spellEnd"/>
                            <w:r w:rsidRPr="00773FCD">
                              <w:t xml:space="preserve">; //de type </w:t>
                            </w:r>
                            <w:proofErr w:type="spellStart"/>
                            <w:r w:rsidRPr="00773FCD">
                              <w:t>HashSet</w:t>
                            </w:r>
                            <w:proofErr w:type="spellEnd"/>
                            <w:r w:rsidRPr="00773FCD">
                              <w:t xml:space="preserve"> Set&lt;</w:t>
                            </w:r>
                            <w:proofErr w:type="spellStart"/>
                            <w:r w:rsidRPr="00773FCD">
                              <w:t>AppelReçu</w:t>
                            </w:r>
                            <w:proofErr w:type="spellEnd"/>
                            <w:r w:rsidRPr="00773FCD">
                              <w:t>&gt;</w:t>
                            </w:r>
                            <w:proofErr w:type="spellStart"/>
                            <w:r w:rsidRPr="00773FCD">
                              <w:t>APPELentrant</w:t>
                            </w:r>
                            <w:proofErr w:type="spellEnd"/>
                            <w:r w:rsidRPr="00773FCD">
                              <w:t xml:space="preserve">;                                  String </w:t>
                            </w:r>
                            <w:proofErr w:type="spellStart"/>
                            <w:r w:rsidRPr="00773FCD">
                              <w:t>NumTel;String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numéroContrat</w:t>
                            </w:r>
                            <w:proofErr w:type="spellEnd"/>
                            <w:r w:rsidRPr="00773FCD">
                              <w:t xml:space="preserve">; Date </w:t>
                            </w:r>
                            <w:proofErr w:type="spellStart"/>
                            <w:r w:rsidRPr="00773FCD">
                              <w:t>dateContrat</w:t>
                            </w:r>
                            <w:proofErr w:type="spellEnd"/>
                            <w:r w:rsidRPr="00773FCD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3EC7" id="Zone de texte 21" o:spid="_x0000_s1033" type="#_x0000_t202" style="position:absolute;left:0;text-align:left;margin-left:0;margin-top:.4pt;width:220.05pt;height:2in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" fillcolor="white [3201]" strokecolor="#4f81bd [3204]" strokeweight="2pt">
                <v:textbox>
                  <w:txbxContent>
                    <w:p w:rsidR="00557A16" w:rsidRDefault="00557A16" w:rsidP="00773FCD">
                      <w:proofErr w:type="spellStart"/>
                      <w:r w:rsidRPr="00773FCD">
                        <w:t>Abonnement</w:t>
                      </w:r>
                      <w:proofErr w:type="spellEnd"/>
                      <w:r w:rsidRPr="00773FCD">
                        <w:t xml:space="preserve"> :Type; /*</w:t>
                      </w:r>
                      <w:proofErr w:type="spellStart"/>
                      <w:r w:rsidRPr="00773FCD">
                        <w:t>attribut</w:t>
                      </w:r>
                      <w:proofErr w:type="spellEnd"/>
                      <w:r w:rsidRPr="00773FCD">
                        <w:t>*/</w:t>
                      </w:r>
                      <w:proofErr w:type="spellStart"/>
                      <w:r w:rsidRPr="00773FCD">
                        <w:t>String:nom,prénom;AdresseMail:mail</w:t>
                      </w:r>
                      <w:proofErr w:type="spellEnd"/>
                      <w:r w:rsidRPr="00773FCD">
                        <w:t xml:space="preserve">;                        </w:t>
                      </w:r>
                      <w:proofErr w:type="spellStart"/>
                      <w:r w:rsidRPr="00773FCD">
                        <w:t>Adresse:Adress;Set</w:t>
                      </w:r>
                      <w:proofErr w:type="spellEnd"/>
                      <w:r w:rsidRPr="00773FCD">
                        <w:t>&lt;</w:t>
                      </w:r>
                      <w:proofErr w:type="spellStart"/>
                      <w:r w:rsidRPr="00773FCD">
                        <w:t>SMSEmis</w:t>
                      </w:r>
                      <w:proofErr w:type="spellEnd"/>
                      <w:r w:rsidRPr="00773FCD">
                        <w:t>&gt;</w:t>
                      </w:r>
                      <w:proofErr w:type="spellStart"/>
                      <w:r w:rsidRPr="00773FCD">
                        <w:t>SMSsortant</w:t>
                      </w:r>
                      <w:proofErr w:type="spellEnd"/>
                      <w:r w:rsidRPr="00773FCD">
                        <w:t>; Set&lt;</w:t>
                      </w:r>
                      <w:proofErr w:type="spellStart"/>
                      <w:r w:rsidRPr="00773FCD">
                        <w:t>SMSReçu</w:t>
                      </w:r>
                      <w:proofErr w:type="spellEnd"/>
                      <w:r w:rsidRPr="00773FCD">
                        <w:t>&gt;</w:t>
                      </w:r>
                      <w:proofErr w:type="spellStart"/>
                      <w:r w:rsidRPr="00773FCD">
                        <w:t>SMSentrant</w:t>
                      </w:r>
                      <w:proofErr w:type="spellEnd"/>
                      <w:r w:rsidRPr="00773FCD">
                        <w:t>;  Set&lt;</w:t>
                      </w:r>
                      <w:proofErr w:type="spellStart"/>
                      <w:r w:rsidRPr="00773FCD">
                        <w:t>AppelEmis</w:t>
                      </w:r>
                      <w:proofErr w:type="spellEnd"/>
                      <w:r w:rsidRPr="00773FCD">
                        <w:t>&gt;</w:t>
                      </w:r>
                      <w:proofErr w:type="spellStart"/>
                      <w:r w:rsidRPr="00773FCD">
                        <w:t>APPELsortant</w:t>
                      </w:r>
                      <w:proofErr w:type="spellEnd"/>
                      <w:r w:rsidRPr="00773FCD">
                        <w:t xml:space="preserve">; //de type </w:t>
                      </w:r>
                      <w:proofErr w:type="spellStart"/>
                      <w:r w:rsidRPr="00773FCD">
                        <w:t>HashSet</w:t>
                      </w:r>
                      <w:proofErr w:type="spellEnd"/>
                      <w:r w:rsidRPr="00773FCD">
                        <w:t xml:space="preserve"> Set&lt;</w:t>
                      </w:r>
                      <w:proofErr w:type="spellStart"/>
                      <w:r w:rsidRPr="00773FCD">
                        <w:t>AppelReçu</w:t>
                      </w:r>
                      <w:proofErr w:type="spellEnd"/>
                      <w:r w:rsidRPr="00773FCD">
                        <w:t>&gt;</w:t>
                      </w:r>
                      <w:proofErr w:type="spellStart"/>
                      <w:r w:rsidRPr="00773FCD">
                        <w:t>APPELentrant</w:t>
                      </w:r>
                      <w:proofErr w:type="spellEnd"/>
                      <w:r w:rsidRPr="00773FCD">
                        <w:t xml:space="preserve">;                                  String </w:t>
                      </w:r>
                      <w:proofErr w:type="spellStart"/>
                      <w:r w:rsidRPr="00773FCD">
                        <w:t>NumTel;String</w:t>
                      </w:r>
                      <w:proofErr w:type="spellEnd"/>
                      <w:r w:rsidRPr="00773FCD">
                        <w:t xml:space="preserve"> </w:t>
                      </w:r>
                      <w:proofErr w:type="spellStart"/>
                      <w:r w:rsidRPr="00773FCD">
                        <w:t>numéroContrat</w:t>
                      </w:r>
                      <w:proofErr w:type="spellEnd"/>
                      <w:r w:rsidRPr="00773FCD">
                        <w:t xml:space="preserve">; Date </w:t>
                      </w:r>
                      <w:proofErr w:type="spellStart"/>
                      <w:r w:rsidRPr="00773FCD">
                        <w:t>dateContrat</w:t>
                      </w:r>
                      <w:proofErr w:type="spellEnd"/>
                      <w:r w:rsidRPr="00773FCD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895581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1177D" wp14:editId="5B2EC6E3">
                <wp:simplePos x="0" y="0"/>
                <wp:positionH relativeFrom="margin">
                  <wp:posOffset>41519</wp:posOffset>
                </wp:positionH>
                <wp:positionV relativeFrom="paragraph">
                  <wp:posOffset>94127</wp:posOffset>
                </wp:positionV>
                <wp:extent cx="5769735" cy="3271234"/>
                <wp:effectExtent l="0" t="0" r="21590" b="2476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735" cy="32712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773FCD" w:rsidRDefault="00557A16" w:rsidP="00773FCD">
                            <w:r w:rsidRPr="00773FCD">
                              <w:t>//</w:t>
                            </w:r>
                            <w:proofErr w:type="spellStart"/>
                            <w:r w:rsidRPr="00773FCD">
                              <w:t>constructeur</w:t>
                            </w:r>
                            <w:proofErr w:type="spellEnd"/>
                            <w:r w:rsidRPr="00773FCD">
                              <w:t xml:space="preserve"> avec </w:t>
                            </w:r>
                            <w:proofErr w:type="spellStart"/>
                            <w:r w:rsidRPr="00773FCD">
                              <w:t>parametre</w:t>
                            </w:r>
                            <w:proofErr w:type="spellEnd"/>
                            <w:r w:rsidRPr="00773FCD">
                              <w:t>:</w:t>
                            </w:r>
                          </w:p>
                          <w:p w:rsidR="00557A16" w:rsidRPr="00773FCD" w:rsidRDefault="00557A16" w:rsidP="00773FCD">
                            <w:r w:rsidRPr="00773FCD">
                              <w:t xml:space="preserve">Client(String nom, String </w:t>
                            </w:r>
                            <w:proofErr w:type="spellStart"/>
                            <w:r w:rsidRPr="00773FCD">
                              <w:t>prénom</w:t>
                            </w:r>
                            <w:proofErr w:type="spellEnd"/>
                            <w:r w:rsidRPr="00773FCD">
                              <w:t xml:space="preserve">, String </w:t>
                            </w:r>
                            <w:proofErr w:type="spellStart"/>
                            <w:r w:rsidRPr="00773FCD">
                              <w:t>numTelephone,Date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d,AdresseMail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mail,Adresse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adr</w:t>
                            </w:r>
                            <w:proofErr w:type="spellEnd"/>
                            <w:r w:rsidRPr="00773FCD">
                              <w:t xml:space="preserve">,  </w:t>
                            </w:r>
                            <w:proofErr w:type="spellStart"/>
                            <w:r w:rsidRPr="00773FCD">
                              <w:t>Abonnement</w:t>
                            </w:r>
                            <w:proofErr w:type="spellEnd"/>
                            <w:r w:rsidRPr="00773FCD">
                              <w:t xml:space="preserve"> A) </w:t>
                            </w:r>
                          </w:p>
                          <w:p w:rsidR="00557A16" w:rsidRPr="00773FCD" w:rsidRDefault="00557A16" w:rsidP="00773FCD">
                            <w:proofErr w:type="gramStart"/>
                            <w:r w:rsidRPr="00773FCD">
                              <w:t xml:space="preserve">throws  </w:t>
                            </w:r>
                            <w:proofErr w:type="spellStart"/>
                            <w:r w:rsidRPr="00773FCD">
                              <w:t>NegativeException</w:t>
                            </w:r>
                            <w:proofErr w:type="spellEnd"/>
                            <w:proofErr w:type="gramEnd"/>
                            <w:r w:rsidRPr="00773FCD">
                              <w:t xml:space="preserve">, </w:t>
                            </w:r>
                            <w:proofErr w:type="spellStart"/>
                            <w:r w:rsidRPr="00773FCD">
                              <w:t>TelephoneExceptions</w:t>
                            </w:r>
                            <w:proofErr w:type="spellEnd"/>
                            <w:r w:rsidRPr="00773FCD">
                              <w:t xml:space="preserve">, </w:t>
                            </w:r>
                            <w:proofErr w:type="spellStart"/>
                            <w:r w:rsidRPr="00773FCD">
                              <w:t>DateException</w:t>
                            </w:r>
                            <w:proofErr w:type="spellEnd"/>
                            <w:r w:rsidRPr="00773FCD">
                              <w:t xml:space="preserve">, </w:t>
                            </w:r>
                            <w:proofErr w:type="spellStart"/>
                            <w:r w:rsidRPr="00773FCD">
                              <w:t>AdresseException</w:t>
                            </w:r>
                            <w:proofErr w:type="spellEnd"/>
                          </w:p>
                          <w:p w:rsidR="00557A16" w:rsidRPr="00773FCD" w:rsidRDefault="00557A16" w:rsidP="00773FCD">
                            <w:r w:rsidRPr="00773FCD">
                              <w:t>//</w:t>
                            </w:r>
                            <w:proofErr w:type="spellStart"/>
                            <w:r w:rsidRPr="00773FCD">
                              <w:t>constructeur</w:t>
                            </w:r>
                            <w:proofErr w:type="spellEnd"/>
                            <w:r w:rsidRPr="00773FCD">
                              <w:t xml:space="preserve"> sans </w:t>
                            </w:r>
                            <w:proofErr w:type="spellStart"/>
                            <w:r w:rsidRPr="00773FCD">
                              <w:t>parametre</w:t>
                            </w:r>
                            <w:proofErr w:type="spellEnd"/>
                            <w:r w:rsidRPr="00773FCD">
                              <w:t>:</w:t>
                            </w:r>
                          </w:p>
                          <w:p w:rsidR="00557A16" w:rsidRPr="00773FCD" w:rsidRDefault="00557A16" w:rsidP="00773FCD">
                            <w:proofErr w:type="gramStart"/>
                            <w:r w:rsidRPr="00773FCD">
                              <w:t>Client(</w:t>
                            </w:r>
                            <w:proofErr w:type="gramEnd"/>
                            <w:r w:rsidRPr="00773FCD">
                              <w:t>) );</w:t>
                            </w:r>
                          </w:p>
                          <w:p w:rsidR="00557A16" w:rsidRPr="00773FCD" w:rsidRDefault="00557A16" w:rsidP="00773FCD">
                            <w:r w:rsidRPr="00773FCD">
                              <w:t>//</w:t>
                            </w:r>
                            <w:proofErr w:type="spellStart"/>
                            <w:r w:rsidRPr="00773FCD">
                              <w:t>methode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saisir</w:t>
                            </w:r>
                            <w:proofErr w:type="spellEnd"/>
                            <w:r w:rsidRPr="00773FCD">
                              <w:t xml:space="preserve"> </w:t>
                            </w:r>
                            <w:proofErr w:type="gramStart"/>
                            <w:r w:rsidRPr="00773FCD">
                              <w:t>et</w:t>
                            </w:r>
                            <w:proofErr w:type="gramEnd"/>
                            <w:r w:rsidRPr="00773FCD">
                              <w:t xml:space="preserve"> </w:t>
                            </w:r>
                            <w:proofErr w:type="spellStart"/>
                            <w:r w:rsidRPr="00773FCD">
                              <w:t>affichage</w:t>
                            </w:r>
                            <w:proofErr w:type="spellEnd"/>
                            <w:r w:rsidRPr="00773FCD">
                              <w:t xml:space="preserve"> et to String:</w:t>
                            </w:r>
                          </w:p>
                          <w:p w:rsidR="00557A16" w:rsidRPr="00773FCD" w:rsidRDefault="00557A16" w:rsidP="00773FCD">
                            <w:proofErr w:type="spellStart"/>
                            <w:proofErr w:type="gramStart"/>
                            <w:r w:rsidRPr="00773FCD">
                              <w:t>Saisir</w:t>
                            </w:r>
                            <w:proofErr w:type="spellEnd"/>
                            <w:r w:rsidRPr="00773FCD">
                              <w:t>(</w:t>
                            </w:r>
                            <w:proofErr w:type="gramEnd"/>
                            <w:r w:rsidRPr="00773FCD">
                              <w:t>)(void)-Client;</w:t>
                            </w:r>
                          </w:p>
                          <w:p w:rsidR="00557A16" w:rsidRPr="00773FCD" w:rsidRDefault="00557A16" w:rsidP="00773FCD">
                            <w:proofErr w:type="spellStart"/>
                            <w:proofErr w:type="gramStart"/>
                            <w:r w:rsidRPr="00773FCD">
                              <w:t>Affichage</w:t>
                            </w:r>
                            <w:proofErr w:type="spellEnd"/>
                            <w:r w:rsidRPr="00773FCD">
                              <w:t>(</w:t>
                            </w:r>
                            <w:proofErr w:type="gramEnd"/>
                            <w:r w:rsidRPr="00773FCD">
                              <w:t>)(void)-Client;</w:t>
                            </w:r>
                          </w:p>
                          <w:p w:rsidR="00557A16" w:rsidRPr="00773FCD" w:rsidRDefault="00557A16" w:rsidP="00773FCD">
                            <w:proofErr w:type="spellStart"/>
                            <w:proofErr w:type="gramStart"/>
                            <w:r w:rsidRPr="00773FCD">
                              <w:t>toString</w:t>
                            </w:r>
                            <w:proofErr w:type="spellEnd"/>
                            <w:r w:rsidRPr="00773FCD">
                              <w:t>(</w:t>
                            </w:r>
                            <w:proofErr w:type="gramEnd"/>
                            <w:r w:rsidRPr="00773FCD">
                              <w:t>)(String)-Client;</w:t>
                            </w:r>
                          </w:p>
                          <w:p w:rsidR="00557A16" w:rsidRDefault="00557A16" w:rsidP="00773FCD">
                            <w:r w:rsidRPr="00773FCD">
                              <w:t xml:space="preserve"> </w:t>
                            </w:r>
                            <w:proofErr w:type="spellStart"/>
                            <w:proofErr w:type="gramStart"/>
                            <w:r w:rsidRPr="00773FCD">
                              <w:t>AfficherAppel</w:t>
                            </w:r>
                            <w:proofErr w:type="spellEnd"/>
                            <w:r w:rsidRPr="00773FCD">
                              <w:t>(</w:t>
                            </w:r>
                            <w:proofErr w:type="gramEnd"/>
                            <w:r w:rsidRPr="00773FCD">
                              <w:t>)(void)-Client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177D" id="Zone de texte 24" o:spid="_x0000_s1034" type="#_x0000_t202" style="position:absolute;left:0;text-align:left;margin-left:3.25pt;margin-top:7.4pt;width:454.3pt;height:25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" fillcolor="white [3201]" strokecolor="#4f81bd [3204]" strokeweight="2pt">
                <v:textbox>
                  <w:txbxContent>
                    <w:p w:rsidR="00557A16" w:rsidRPr="00773FCD" w:rsidRDefault="00557A16" w:rsidP="00773FCD">
                      <w:r w:rsidRPr="00773FCD">
                        <w:t>//</w:t>
                      </w:r>
                      <w:proofErr w:type="spellStart"/>
                      <w:r w:rsidRPr="00773FCD">
                        <w:t>constructeur</w:t>
                      </w:r>
                      <w:proofErr w:type="spellEnd"/>
                      <w:r w:rsidRPr="00773FCD">
                        <w:t xml:space="preserve"> avec </w:t>
                      </w:r>
                      <w:proofErr w:type="spellStart"/>
                      <w:r w:rsidRPr="00773FCD">
                        <w:t>parametre</w:t>
                      </w:r>
                      <w:proofErr w:type="spellEnd"/>
                      <w:r w:rsidRPr="00773FCD">
                        <w:t>:</w:t>
                      </w:r>
                    </w:p>
                    <w:p w:rsidR="00557A16" w:rsidRPr="00773FCD" w:rsidRDefault="00557A16" w:rsidP="00773FCD">
                      <w:r w:rsidRPr="00773FCD">
                        <w:t xml:space="preserve">Client(String nom, String </w:t>
                      </w:r>
                      <w:proofErr w:type="spellStart"/>
                      <w:r w:rsidRPr="00773FCD">
                        <w:t>prénom</w:t>
                      </w:r>
                      <w:proofErr w:type="spellEnd"/>
                      <w:r w:rsidRPr="00773FCD">
                        <w:t xml:space="preserve">, String </w:t>
                      </w:r>
                      <w:proofErr w:type="spellStart"/>
                      <w:r w:rsidRPr="00773FCD">
                        <w:t>numTelephone,Date</w:t>
                      </w:r>
                      <w:proofErr w:type="spellEnd"/>
                      <w:r w:rsidRPr="00773FCD">
                        <w:t xml:space="preserve"> </w:t>
                      </w:r>
                      <w:proofErr w:type="spellStart"/>
                      <w:r w:rsidRPr="00773FCD">
                        <w:t>d,AdresseMail</w:t>
                      </w:r>
                      <w:proofErr w:type="spellEnd"/>
                      <w:r w:rsidRPr="00773FCD">
                        <w:t xml:space="preserve"> </w:t>
                      </w:r>
                      <w:proofErr w:type="spellStart"/>
                      <w:r w:rsidRPr="00773FCD">
                        <w:t>mail,Adresse</w:t>
                      </w:r>
                      <w:proofErr w:type="spellEnd"/>
                      <w:r w:rsidRPr="00773FCD">
                        <w:t xml:space="preserve"> </w:t>
                      </w:r>
                      <w:proofErr w:type="spellStart"/>
                      <w:r w:rsidRPr="00773FCD">
                        <w:t>adr</w:t>
                      </w:r>
                      <w:proofErr w:type="spellEnd"/>
                      <w:r w:rsidRPr="00773FCD">
                        <w:t xml:space="preserve">,  </w:t>
                      </w:r>
                      <w:proofErr w:type="spellStart"/>
                      <w:r w:rsidRPr="00773FCD">
                        <w:t>Abonnement</w:t>
                      </w:r>
                      <w:proofErr w:type="spellEnd"/>
                      <w:r w:rsidRPr="00773FCD">
                        <w:t xml:space="preserve"> A) </w:t>
                      </w:r>
                    </w:p>
                    <w:p w:rsidR="00557A16" w:rsidRPr="00773FCD" w:rsidRDefault="00557A16" w:rsidP="00773FCD">
                      <w:proofErr w:type="gramStart"/>
                      <w:r w:rsidRPr="00773FCD">
                        <w:t xml:space="preserve">throws  </w:t>
                      </w:r>
                      <w:proofErr w:type="spellStart"/>
                      <w:r w:rsidRPr="00773FCD">
                        <w:t>NegativeException</w:t>
                      </w:r>
                      <w:proofErr w:type="spellEnd"/>
                      <w:proofErr w:type="gramEnd"/>
                      <w:r w:rsidRPr="00773FCD">
                        <w:t xml:space="preserve">, </w:t>
                      </w:r>
                      <w:proofErr w:type="spellStart"/>
                      <w:r w:rsidRPr="00773FCD">
                        <w:t>TelephoneExceptions</w:t>
                      </w:r>
                      <w:proofErr w:type="spellEnd"/>
                      <w:r w:rsidRPr="00773FCD">
                        <w:t xml:space="preserve">, </w:t>
                      </w:r>
                      <w:proofErr w:type="spellStart"/>
                      <w:r w:rsidRPr="00773FCD">
                        <w:t>DateException</w:t>
                      </w:r>
                      <w:proofErr w:type="spellEnd"/>
                      <w:r w:rsidRPr="00773FCD">
                        <w:t xml:space="preserve">, </w:t>
                      </w:r>
                      <w:proofErr w:type="spellStart"/>
                      <w:r w:rsidRPr="00773FCD">
                        <w:t>AdresseException</w:t>
                      </w:r>
                      <w:proofErr w:type="spellEnd"/>
                    </w:p>
                    <w:p w:rsidR="00557A16" w:rsidRPr="00773FCD" w:rsidRDefault="00557A16" w:rsidP="00773FCD">
                      <w:r w:rsidRPr="00773FCD">
                        <w:t>//</w:t>
                      </w:r>
                      <w:proofErr w:type="spellStart"/>
                      <w:r w:rsidRPr="00773FCD">
                        <w:t>constructeur</w:t>
                      </w:r>
                      <w:proofErr w:type="spellEnd"/>
                      <w:r w:rsidRPr="00773FCD">
                        <w:t xml:space="preserve"> sans </w:t>
                      </w:r>
                      <w:proofErr w:type="spellStart"/>
                      <w:r w:rsidRPr="00773FCD">
                        <w:t>parametre</w:t>
                      </w:r>
                      <w:proofErr w:type="spellEnd"/>
                      <w:r w:rsidRPr="00773FCD">
                        <w:t>:</w:t>
                      </w:r>
                    </w:p>
                    <w:p w:rsidR="00557A16" w:rsidRPr="00773FCD" w:rsidRDefault="00557A16" w:rsidP="00773FCD">
                      <w:proofErr w:type="gramStart"/>
                      <w:r w:rsidRPr="00773FCD">
                        <w:t>Client(</w:t>
                      </w:r>
                      <w:proofErr w:type="gramEnd"/>
                      <w:r w:rsidRPr="00773FCD">
                        <w:t>) );</w:t>
                      </w:r>
                    </w:p>
                    <w:p w:rsidR="00557A16" w:rsidRPr="00773FCD" w:rsidRDefault="00557A16" w:rsidP="00773FCD">
                      <w:r w:rsidRPr="00773FCD">
                        <w:t>//</w:t>
                      </w:r>
                      <w:proofErr w:type="spellStart"/>
                      <w:r w:rsidRPr="00773FCD">
                        <w:t>methode</w:t>
                      </w:r>
                      <w:proofErr w:type="spellEnd"/>
                      <w:r w:rsidRPr="00773FCD">
                        <w:t xml:space="preserve"> </w:t>
                      </w:r>
                      <w:proofErr w:type="spellStart"/>
                      <w:r w:rsidRPr="00773FCD">
                        <w:t>saisir</w:t>
                      </w:r>
                      <w:proofErr w:type="spellEnd"/>
                      <w:r w:rsidRPr="00773FCD">
                        <w:t xml:space="preserve"> </w:t>
                      </w:r>
                      <w:proofErr w:type="gramStart"/>
                      <w:r w:rsidRPr="00773FCD">
                        <w:t>et</w:t>
                      </w:r>
                      <w:proofErr w:type="gramEnd"/>
                      <w:r w:rsidRPr="00773FCD">
                        <w:t xml:space="preserve"> </w:t>
                      </w:r>
                      <w:proofErr w:type="spellStart"/>
                      <w:r w:rsidRPr="00773FCD">
                        <w:t>affichage</w:t>
                      </w:r>
                      <w:proofErr w:type="spellEnd"/>
                      <w:r w:rsidRPr="00773FCD">
                        <w:t xml:space="preserve"> et to String:</w:t>
                      </w:r>
                    </w:p>
                    <w:p w:rsidR="00557A16" w:rsidRPr="00773FCD" w:rsidRDefault="00557A16" w:rsidP="00773FCD">
                      <w:proofErr w:type="spellStart"/>
                      <w:proofErr w:type="gramStart"/>
                      <w:r w:rsidRPr="00773FCD">
                        <w:t>Saisir</w:t>
                      </w:r>
                      <w:proofErr w:type="spellEnd"/>
                      <w:r w:rsidRPr="00773FCD">
                        <w:t>(</w:t>
                      </w:r>
                      <w:proofErr w:type="gramEnd"/>
                      <w:r w:rsidRPr="00773FCD">
                        <w:t>)(void)-Client;</w:t>
                      </w:r>
                    </w:p>
                    <w:p w:rsidR="00557A16" w:rsidRPr="00773FCD" w:rsidRDefault="00557A16" w:rsidP="00773FCD">
                      <w:proofErr w:type="spellStart"/>
                      <w:proofErr w:type="gramStart"/>
                      <w:r w:rsidRPr="00773FCD">
                        <w:t>Affichage</w:t>
                      </w:r>
                      <w:proofErr w:type="spellEnd"/>
                      <w:r w:rsidRPr="00773FCD">
                        <w:t>(</w:t>
                      </w:r>
                      <w:proofErr w:type="gramEnd"/>
                      <w:r w:rsidRPr="00773FCD">
                        <w:t>)(void)-Client;</w:t>
                      </w:r>
                    </w:p>
                    <w:p w:rsidR="00557A16" w:rsidRPr="00773FCD" w:rsidRDefault="00557A16" w:rsidP="00773FCD">
                      <w:proofErr w:type="spellStart"/>
                      <w:proofErr w:type="gramStart"/>
                      <w:r w:rsidRPr="00773FCD">
                        <w:t>toString</w:t>
                      </w:r>
                      <w:proofErr w:type="spellEnd"/>
                      <w:r w:rsidRPr="00773FCD">
                        <w:t>(</w:t>
                      </w:r>
                      <w:proofErr w:type="gramEnd"/>
                      <w:r w:rsidRPr="00773FCD">
                        <w:t>)(String)-Client;</w:t>
                      </w:r>
                    </w:p>
                    <w:p w:rsidR="00557A16" w:rsidRDefault="00557A16" w:rsidP="00773FCD">
                      <w:r w:rsidRPr="00773FCD">
                        <w:t xml:space="preserve"> </w:t>
                      </w:r>
                      <w:proofErr w:type="spellStart"/>
                      <w:proofErr w:type="gramStart"/>
                      <w:r w:rsidRPr="00773FCD">
                        <w:t>AfficherAppel</w:t>
                      </w:r>
                      <w:proofErr w:type="spellEnd"/>
                      <w:r w:rsidRPr="00773FCD">
                        <w:t>(</w:t>
                      </w:r>
                      <w:proofErr w:type="gramEnd"/>
                      <w:r w:rsidRPr="00773FCD">
                        <w:t>)(void)-Client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AF3362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D6CC4" wp14:editId="0BC29710">
                <wp:simplePos x="0" y="0"/>
                <wp:positionH relativeFrom="margin">
                  <wp:align>right</wp:align>
                </wp:positionH>
                <wp:positionV relativeFrom="paragraph">
                  <wp:posOffset>79863</wp:posOffset>
                </wp:positionV>
                <wp:extent cx="5782310" cy="5334000"/>
                <wp:effectExtent l="0" t="0" r="2794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310" cy="533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r w:rsidRPr="00F35F3F">
                              <w:rPr>
                                <w:lang w:val="fr-FR"/>
                              </w:rPr>
                              <w:t xml:space="preserve">/*-----appel: dans ces méthodes on a opter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vérifier les dates; l’appel doit être </w:t>
                            </w:r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lancer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 après la date de contrat et la date d’abonnement---si la date d’appel vient pendant ou après la date fin d’abonnement de blocage alors le client sera bloquée avec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stBloqué</w:t>
                            </w:r>
                            <w:proofErr w:type="spellEnd"/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si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 client est bloqué=&gt;envoyé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null+lancer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une exception « client bloqué impossible d’effectuer cet appel » -----------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meme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principe pour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AppelSortant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*/</w:t>
                            </w:r>
                          </w:p>
                          <w:p w:rsidR="00557A16" w:rsidRPr="00F35F3F" w:rsidRDefault="00557A16" w:rsidP="00AF3362">
                            <w:pPr>
                              <w:rPr>
                                <w:lang w:val="fr-FR"/>
                              </w:rPr>
                            </w:pPr>
                            <w:r w:rsidRPr="00F35F3F">
                              <w:rPr>
                                <w:lang w:val="fr-FR"/>
                              </w:rPr>
                              <w:t xml:space="preserve">/*-----la vérification du solde s’implémente dans la méthode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AjouterAppelSortrant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AjouterSMSSortant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via l’abonnement=&gt;ces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methodes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sont appelé pour crée l’appel ou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sortant et récupéré le retour dans un objet appel crée dans ces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methode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qui suivent (c’est lui-même qui sera </w:t>
                            </w:r>
                            <w:proofErr w:type="spellStart"/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AjouterAppelEntrant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Date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datAppel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Heure 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HeureAppel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durée</w:t>
                            </w:r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):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AppelEntrant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)-Client;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AjouterAppelSortant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Date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datAppel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Heure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HeureAppel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durée):(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AppelSortant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)-Client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AjouterSMSEntrant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Date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datAppel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Heure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HeureSMS,String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):(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)-Client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35F3F">
                              <w:rPr>
                                <w:lang w:val="fr-FR"/>
                              </w:rPr>
                              <w:t>AjouterSMSSortant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F35F3F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Date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datAppel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Heure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HeureSMS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Strnig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):(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SMSSortant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)-Client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r w:rsidRPr="00F35F3F">
                              <w:rPr>
                                <w:lang w:val="fr-FR"/>
                              </w:rPr>
                              <w:t xml:space="preserve">//------------ses méthodes sont appelé dans les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methodes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r w:rsidRPr="00F35F3F">
                              <w:rPr>
                                <w:lang w:val="fr-FR"/>
                              </w:rPr>
                              <w:t xml:space="preserve">//-----------: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AjouterAppelsEmis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AjouterAppelRecu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</w:p>
                          <w:p w:rsidR="00557A16" w:rsidRPr="00F35F3F" w:rsidRDefault="00557A16" w:rsidP="00F35F3F">
                            <w:pPr>
                              <w:rPr>
                                <w:lang w:val="fr-FR"/>
                              </w:rPr>
                            </w:pPr>
                            <w:r w:rsidRPr="00F35F3F">
                              <w:rPr>
                                <w:lang w:val="fr-FR"/>
                              </w:rPr>
                              <w:t>/*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AjouterSMSEmis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AjouterSMSRecu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; permettent d’ajouter un appel ou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dans la collection correspondante ; ses méthodes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verifie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d’abord la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validitée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du numéro donnée si la date de blocage est atteinte alors on envoie trois 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sms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 xml:space="preserve"> entrant à des dates différente , puis on bloque le client , sinon on ajoute exemple :(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this,A,add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35F3F">
                              <w:rPr>
                                <w:lang w:val="fr-FR"/>
                              </w:rPr>
                              <w:t>this,AjouterApellEntrant</w:t>
                            </w:r>
                            <w:proofErr w:type="spellEnd"/>
                            <w:r w:rsidRPr="00F35F3F">
                              <w:rPr>
                                <w:lang w:val="fr-FR"/>
                              </w:rPr>
                              <w:t>(,,,,,);*/</w:t>
                            </w:r>
                            <w:r>
                              <w:rPr>
                                <w:lang w:val="fr-FR"/>
                              </w:rPr>
                              <w:t xml:space="preserve">/*des exceptions peuvent être levé au cas de blocage, solde insuffisant ou date invalide elle seront catché dans cette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methode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6CC4" id="Zone de texte 25" o:spid="_x0000_s1035" type="#_x0000_t202" style="position:absolute;left:0;text-align:left;margin-left:404.1pt;margin-top:6.3pt;width:455.3pt;height:420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" fillcolor="white [3201]" strokecolor="#4f81bd [3204]" strokeweight="2pt">
                <v:textbox>
                  <w:txbxContent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r w:rsidRPr="00F35F3F">
                        <w:rPr>
                          <w:lang w:val="fr-FR"/>
                        </w:rPr>
                        <w:t xml:space="preserve">/*-----appel: dans ces méthodes on a opter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vérifier les dates; l’appel doit être </w:t>
                      </w:r>
                      <w:proofErr w:type="gramStart"/>
                      <w:r w:rsidRPr="00F35F3F">
                        <w:rPr>
                          <w:lang w:val="fr-FR"/>
                        </w:rPr>
                        <w:t>lancer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 après la date de contrat et la date d’abonnement---si la date d’appel vient pendant ou après la date fin d’abonnement de blocage alors le client sera bloquée avec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stBloqué</w:t>
                      </w:r>
                      <w:proofErr w:type="spellEnd"/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proofErr w:type="gramStart"/>
                      <w:r w:rsidRPr="00F35F3F">
                        <w:rPr>
                          <w:lang w:val="fr-FR"/>
                        </w:rPr>
                        <w:t>si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 client est bloqué=&gt;envoyé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null+lancer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une exception « client bloqué impossible d’effectuer cet appel » -----------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meme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principe pour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AppelSortant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et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et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*/</w:t>
                      </w:r>
                    </w:p>
                    <w:p w:rsidR="00557A16" w:rsidRPr="00F35F3F" w:rsidRDefault="00557A16" w:rsidP="00AF3362">
                      <w:pPr>
                        <w:rPr>
                          <w:lang w:val="fr-FR"/>
                        </w:rPr>
                      </w:pPr>
                      <w:r w:rsidRPr="00F35F3F">
                        <w:rPr>
                          <w:lang w:val="fr-FR"/>
                        </w:rPr>
                        <w:t xml:space="preserve">/*-----la vérification du solde s’implémente dans la méthode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AjouterAppelSortrant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et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AjouterSMSSortant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via l’abonnement=&gt;ces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methodes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sont appelé pour crée l’appel ou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sortant et récupéré le retour dans un objet appel crée dans ces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methode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qui suivent (c’est lui-même qui sera </w:t>
                      </w:r>
                      <w:proofErr w:type="spellStart"/>
                      <w:proofErr w:type="gramStart"/>
                      <w:r w:rsidRPr="00F35F3F">
                        <w:rPr>
                          <w:lang w:val="fr-FR"/>
                        </w:rPr>
                        <w:t>AjouterAppelEntrant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Date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datAppel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Heure 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proofErr w:type="spellStart"/>
                      <w:r w:rsidRPr="00F35F3F">
                        <w:rPr>
                          <w:lang w:val="fr-FR"/>
                        </w:rPr>
                        <w:t>HeureAppel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durée</w:t>
                      </w:r>
                      <w:proofErr w:type="gramStart"/>
                      <w:r w:rsidRPr="00F35F3F">
                        <w:rPr>
                          <w:lang w:val="fr-FR"/>
                        </w:rPr>
                        <w:t>):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AppelEntrant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)-Client;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35F3F">
                        <w:rPr>
                          <w:lang w:val="fr-FR"/>
                        </w:rPr>
                        <w:t>AjouterAppelSortant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Date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datAppel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Heure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HeureAppel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durée):(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AppelSortant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)-Client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35F3F">
                        <w:rPr>
                          <w:lang w:val="fr-FR"/>
                        </w:rPr>
                        <w:t>AjouterSMSEntrant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Date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datAppel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Heure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HeureSMS,String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text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):(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)-Client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35F3F">
                        <w:rPr>
                          <w:lang w:val="fr-FR"/>
                        </w:rPr>
                        <w:t>AjouterSMSSortant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</w:t>
                      </w:r>
                      <w:proofErr w:type="gramEnd"/>
                      <w:r w:rsidRPr="00F35F3F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Date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datAppel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Heure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HeureSMS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Strnig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text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):(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SMSSortant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)-Client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r w:rsidRPr="00F35F3F">
                        <w:rPr>
                          <w:lang w:val="fr-FR"/>
                        </w:rPr>
                        <w:t xml:space="preserve">//------------ses méthodes sont appelé dans les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methodes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: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r w:rsidRPr="00F35F3F">
                        <w:rPr>
                          <w:lang w:val="fr-FR"/>
                        </w:rPr>
                        <w:t xml:space="preserve">//-----------: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AjouterAppelsEmis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AjouterAppelRecu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</w:p>
                    <w:p w:rsidR="00557A16" w:rsidRPr="00F35F3F" w:rsidRDefault="00557A16" w:rsidP="00F35F3F">
                      <w:pPr>
                        <w:rPr>
                          <w:lang w:val="fr-FR"/>
                        </w:rPr>
                      </w:pPr>
                      <w:r w:rsidRPr="00F35F3F">
                        <w:rPr>
                          <w:lang w:val="fr-FR"/>
                        </w:rPr>
                        <w:t>/*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AjouterSMSEmis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AjouterSMSRecu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; permettent d’ajouter un appel ou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dans la collection correspondante ; ses méthodes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verifie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d’abord la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validitée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du numéro donnée si la date de blocage est atteinte alors on envoie trois 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sms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 xml:space="preserve"> entrant à des dates différente , puis on bloque le client , sinon on ajoute exemple :(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this,A,add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F35F3F">
                        <w:rPr>
                          <w:lang w:val="fr-FR"/>
                        </w:rPr>
                        <w:t>this,AjouterApellEntrant</w:t>
                      </w:r>
                      <w:proofErr w:type="spellEnd"/>
                      <w:r w:rsidRPr="00F35F3F">
                        <w:rPr>
                          <w:lang w:val="fr-FR"/>
                        </w:rPr>
                        <w:t>(,,,,,);*/</w:t>
                      </w:r>
                      <w:r>
                        <w:rPr>
                          <w:lang w:val="fr-FR"/>
                        </w:rPr>
                        <w:t xml:space="preserve">/*des exceptions peuvent être levé au cas de blocage, solde insuffisant ou date invalide elle seront catché dans cette </w:t>
                      </w:r>
                      <w:proofErr w:type="spellStart"/>
                      <w:r>
                        <w:rPr>
                          <w:lang w:val="fr-FR"/>
                        </w:rPr>
                        <w:t>methode</w:t>
                      </w:r>
                      <w:proofErr w:type="spellEnd"/>
                      <w:r>
                        <w:rPr>
                          <w:lang w:val="fr-FR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773FCD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773FCD" w:rsidRDefault="00773FCD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AF3362" w:rsidRPr="00DD6D53" w:rsidRDefault="00AF3362" w:rsidP="002C0B7C">
      <w:pPr>
        <w:pStyle w:val="Listepuces"/>
        <w:numPr>
          <w:ilvl w:val="0"/>
          <w:numId w:val="0"/>
        </w:numPr>
        <w:rPr>
          <w:noProof/>
          <w:lang w:val="fr-FR"/>
        </w:rPr>
      </w:pPr>
    </w:p>
    <w:p w:rsidR="001D0924" w:rsidRDefault="00315BD1">
      <w:pPr>
        <w:pStyle w:val="Listepuces"/>
        <w:rPr>
          <w:noProof/>
          <w:lang w:val="fr-FR"/>
        </w:rPr>
      </w:pPr>
      <w:r>
        <w:rPr>
          <w:noProof/>
          <w:lang w:val="fr-FR"/>
        </w:rPr>
        <w:t>Operateur</w:t>
      </w:r>
      <w:r w:rsidR="00B90241">
        <w:rPr>
          <w:noProof/>
          <w:lang w:val="fr-FR"/>
        </w:rPr>
        <w:t> :</w:t>
      </w:r>
    </w:p>
    <w:p w:rsidR="00B90241" w:rsidRDefault="00B90241" w:rsidP="00B90241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1B1151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 w:rsidRPr="0067755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C9BE7" wp14:editId="24A5A44B">
                <wp:simplePos x="0" y="0"/>
                <wp:positionH relativeFrom="margin">
                  <wp:align>left</wp:align>
                </wp:positionH>
                <wp:positionV relativeFrom="paragraph">
                  <wp:posOffset>7522</wp:posOffset>
                </wp:positionV>
                <wp:extent cx="5767754" cy="1446550"/>
                <wp:effectExtent l="0" t="0" r="23495" b="22860"/>
                <wp:wrapNone/>
                <wp:docPr id="26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1446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22"/>
                              </w:rPr>
                            </w:pP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String nom;</w:t>
                            </w:r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//ensemble 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 xml:space="preserve">de point de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vente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PointDeVente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&gt;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ptrVente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=new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PointDeVente</w:t>
                            </w:r>
                            <w:proofErr w:type="spellEnd"/>
                            <w:proofErr w:type="gram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&gt;(</w:t>
                            </w:r>
                            <w:proofErr w:type="gram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);</w:t>
                            </w:r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//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pourcentage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couverture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 xml:space="preserve"> par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wilaya</w:t>
                            </w:r>
                            <w:proofErr w:type="spellEnd"/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long</w:t>
                            </w:r>
                            <w:proofErr w:type="gram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pourcentage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[] = new long[49];</w:t>
                            </w:r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//ensembles 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 xml:space="preserve">de </w:t>
                            </w:r>
                            <w:proofErr w:type="gram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clients</w:t>
                            </w:r>
                            <w:proofErr w:type="gram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abonn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é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es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557A16" w:rsidRPr="00744CD5" w:rsidRDefault="00557A16" w:rsidP="0067755B">
                            <w:pPr>
                              <w:pStyle w:val="NormalWeb"/>
                              <w:spacing w:before="0" w:after="0"/>
                              <w:rPr>
                                <w:b/>
                                <w:bCs/>
                                <w:color w:val="984806" w:themeColor="accent6" w:themeShade="80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&lt;Client&gt;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Abonn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é</w:t>
                            </w:r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es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=new </w:t>
                            </w:r>
                            <w:proofErr w:type="spell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 xml:space="preserve"> &lt;Client</w:t>
                            </w:r>
                            <w:proofErr w:type="gramStart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&gt;(</w:t>
                            </w:r>
                            <w:proofErr w:type="gramEnd"/>
                            <w:r w:rsidRPr="00744CD5">
                              <w:rPr>
                                <w:rFonts w:asciiTheme="minorHAnsi" w:hAnsi="Cambria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C9BE7" id="ZoneTexte 3" o:spid="_x0000_s1036" type="#_x0000_t202" style="position:absolute;left:0;text-align:left;margin-left:0;margin-top:.6pt;width:454.15pt;height:113.9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" fillcolor="white [3201]" strokecolor="#00b050" strokeweight="2pt">
                <v:textbox style="mso-fit-shape-to-text:t">
                  <w:txbxContent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22"/>
                        </w:rPr>
                      </w:pP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String nom;</w:t>
                      </w:r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//ensemble 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 xml:space="preserve">de point de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vente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:</w:t>
                      </w:r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ArrayList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&lt;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PointDeVente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&gt;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ptrVente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=new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ArrayList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&lt;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PointDeVente</w:t>
                      </w:r>
                      <w:proofErr w:type="spellEnd"/>
                      <w:proofErr w:type="gram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&gt;(</w:t>
                      </w:r>
                      <w:proofErr w:type="gram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);</w:t>
                      </w:r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//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pourcentage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 xml:space="preserve"> de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couverture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 xml:space="preserve"> par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wilaya</w:t>
                      </w:r>
                      <w:proofErr w:type="spellEnd"/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</w:t>
                      </w:r>
                      <w:proofErr w:type="gram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long</w:t>
                      </w:r>
                      <w:proofErr w:type="gram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pourcentage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[] = new long[49];</w:t>
                      </w:r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//ensembles 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 xml:space="preserve">de </w:t>
                      </w:r>
                      <w:proofErr w:type="gram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clients</w:t>
                      </w:r>
                      <w:proofErr w:type="gram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abonn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é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es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u w:val="single"/>
                        </w:rPr>
                        <w:t>:</w:t>
                      </w:r>
                    </w:p>
                    <w:p w:rsidR="00557A16" w:rsidRPr="00744CD5" w:rsidRDefault="00557A16" w:rsidP="0067755B">
                      <w:pPr>
                        <w:pStyle w:val="NormalWeb"/>
                        <w:spacing w:before="0" w:after="0"/>
                        <w:rPr>
                          <w:b/>
                          <w:bCs/>
                          <w:color w:val="984806" w:themeColor="accent6" w:themeShade="80"/>
                          <w:sz w:val="22"/>
                          <w:szCs w:val="18"/>
                        </w:rPr>
                      </w:pP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ArrayList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&lt;Client&gt;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Abonn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é</w:t>
                      </w:r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es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=new </w:t>
                      </w:r>
                      <w:proofErr w:type="spell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ArrayList</w:t>
                      </w:r>
                      <w:proofErr w:type="spell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 xml:space="preserve"> &lt;Client</w:t>
                      </w:r>
                      <w:proofErr w:type="gramStart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&gt;(</w:t>
                      </w:r>
                      <w:proofErr w:type="gramEnd"/>
                      <w:r w:rsidRPr="00744CD5">
                        <w:rPr>
                          <w:rFonts w:asciiTheme="minorHAnsi" w:hAnsi="Cambria" w:cstheme="minorBidi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67755B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1B1151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A1660" wp14:editId="4D19341F">
                <wp:simplePos x="0" y="0"/>
                <wp:positionH relativeFrom="margin">
                  <wp:align>right</wp:align>
                </wp:positionH>
                <wp:positionV relativeFrom="paragraph">
                  <wp:posOffset>165783</wp:posOffset>
                </wp:positionV>
                <wp:extent cx="5791200" cy="50292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Operateur(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)-Operateur;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constructeru</w:t>
                            </w:r>
                            <w:proofErr w:type="spellEnd"/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Operateur(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nomoperatur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ArrayList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&lt;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&gt; 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ptrVente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ArrayList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&lt;Client&gt; abonnées)-Operateur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Operateur(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String nom)-Operateur;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toString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)(String)-Operateur; /*renvoie la description de l’objet operateur avec ses abonnées et wilaya avec leurs pourcentage et points de ventes*/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//---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Afichage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AfficherPointDeVente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((</w:t>
                            </w: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)-Operateur//afficher les //points de ventes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//pour afficher </w:t>
                            </w: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les client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 triée par type d’abonnement: //ajouter les abonnées dans 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setAbon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 puis on affiche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AfficherClientParTypeAbonnement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)-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Oprateur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;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//si client bloqué on affiche :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AfficherClientBloqué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)-Operateur; 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//Afficher les clients non bloquée :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AfficherClientNonBlqué</w:t>
                            </w:r>
                            <w:proofErr w:type="spellEnd"/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//afficher </w:t>
                            </w:r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les wilaya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 xml:space="preserve"> avec leur pourcentage:</w:t>
                            </w:r>
                          </w:p>
                          <w:p w:rsidR="00557A16" w:rsidRPr="001B1151" w:rsidRDefault="00557A16" w:rsidP="001B115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AfficherWilayaPourcentage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1B1151">
                              <w:rPr>
                                <w:b/>
                                <w:bCs/>
                                <w:lang w:val="fr-FR"/>
                              </w:rPr>
                              <w:t>)-Operateur;</w:t>
                            </w:r>
                          </w:p>
                          <w:p w:rsidR="00557A16" w:rsidRDefault="00557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1660" id="Zone de texte 7" o:spid="_x0000_s1037" type="#_x0000_t202" style="position:absolute;left:0;text-align:left;margin-left:404.8pt;margin-top:13.05pt;width:456pt;height:39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" fillcolor="white [3201]" strokecolor="#00b050" strokeweight=".5pt">
                <v:textbox>
                  <w:txbxContent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Operateur(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)-Operateur;</w:t>
                      </w:r>
                      <w:r>
                        <w:rPr>
                          <w:b/>
                          <w:bCs/>
                          <w:lang w:val="fr-FR"/>
                        </w:rPr>
                        <w:t>//</w:t>
                      </w:r>
                      <w:proofErr w:type="spellStart"/>
                      <w:r>
                        <w:rPr>
                          <w:b/>
                          <w:bCs/>
                          <w:lang w:val="fr-FR"/>
                        </w:rPr>
                        <w:t>constructeru</w:t>
                      </w:r>
                      <w:proofErr w:type="spellEnd"/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Operateur(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String 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nomoperatur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, 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ArrayList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&lt;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PointDeVente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&gt; 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ptrVente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, 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ArrayList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&lt;Client&gt; abonnées)-Operateur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Operateur(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String nom)-Operateur;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toString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)(String)-Operateur; /*renvoie la description de l’objet operateur avec ses abonnées et wilaya avec leurs pourcentage et points de ventes*/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>//---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Afichage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: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AfficherPointDeVente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((</w:t>
                      </w: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)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)-Operateur//afficher les //points de ventes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//pour afficher </w:t>
                      </w: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les client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 triée par type d’abonnement: //ajouter les abonnées dans 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setAbon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 puis on affiche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AfficherClientParTypeAbonnement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)(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void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)-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Oprateur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;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>//si client bloqué on affiche :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AfficherClientBloqué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)(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void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)-Operateur; 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>//Afficher les clients non bloquée :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AfficherClientNonBlqué</w:t>
                      </w:r>
                      <w:proofErr w:type="spellEnd"/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//afficher </w:t>
                      </w:r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les wilaya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 xml:space="preserve"> avec leur pourcentage:</w:t>
                      </w:r>
                    </w:p>
                    <w:p w:rsidR="00557A16" w:rsidRPr="001B1151" w:rsidRDefault="00557A16" w:rsidP="001B1151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B1151">
                        <w:rPr>
                          <w:b/>
                          <w:bCs/>
                          <w:lang w:val="fr-FR"/>
                        </w:rPr>
                        <w:t>AfficherWilayaPourcentage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gramEnd"/>
                      <w:r w:rsidRPr="001B1151">
                        <w:rPr>
                          <w:b/>
                          <w:bCs/>
                          <w:lang w:val="fr-FR"/>
                        </w:rPr>
                        <w:t>)(</w:t>
                      </w:r>
                      <w:proofErr w:type="spellStart"/>
                      <w:r w:rsidRPr="001B1151">
                        <w:rPr>
                          <w:b/>
                          <w:bCs/>
                          <w:lang w:val="fr-FR"/>
                        </w:rPr>
                        <w:t>void</w:t>
                      </w:r>
                      <w:proofErr w:type="spellEnd"/>
                      <w:r w:rsidRPr="001B1151">
                        <w:rPr>
                          <w:b/>
                          <w:bCs/>
                          <w:lang w:val="fr-FR"/>
                        </w:rPr>
                        <w:t>)-Operateur;</w:t>
                      </w:r>
                    </w:p>
                    <w:p w:rsidR="00557A16" w:rsidRDefault="00557A16"/>
                  </w:txbxContent>
                </v:textbox>
                <w10:wrap anchorx="margin"/>
              </v:shape>
            </w:pict>
          </mc:Fallback>
        </mc:AlternateContent>
      </w: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EA6B9" wp14:editId="0FEEB537">
                <wp:simplePos x="0" y="0"/>
                <wp:positionH relativeFrom="margin">
                  <wp:align>right</wp:align>
                </wp:positionH>
                <wp:positionV relativeFrom="paragraph">
                  <wp:posOffset>66382</wp:posOffset>
                </wp:positionV>
                <wp:extent cx="5779429" cy="6318738"/>
                <wp:effectExtent l="0" t="0" r="12065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429" cy="6318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pourcentageModifier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numWilaya,long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nouvPouccentag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);/*la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verification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validitée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du numéro de la wilaya est en dehors de cette méthode */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SupprimerClient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Client c)(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);/*supprimer un client on suppose qu’il existe_ le contrôle de l’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existance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est effectué en dehors de ces méthodes*/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SupprimerPtrVente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ptrVente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 xml:space="preserve">/*on suppose que les objets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à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ajouté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n’existe pas*/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AjouterPtrVente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p)(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>//-----les setters et getters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>//-------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Methode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de recherche: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 xml:space="preserve">/*rechercher un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numero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donné et retourner l’objet si il existe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sinon*/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RecherchernNumeroDonnéeClient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String numéro)(Client)-Operateur;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 xml:space="preserve">/*rechercher un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numero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donné si on le trouve on retourne son indice pour pouvoir le modifier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plutart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et effectué les traitements qu’on veut*/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getMemeNuméroEmplacementPtrVente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)-Operateur;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 xml:space="preserve">//rechercher un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numero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donné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RecherchernNumeroDonnésPointDeVente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String s)(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)-Operateur;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 xml:space="preserve">// </w:t>
                            </w:r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retourne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l indice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du numéro du point de vente: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getMemeNuméroEmplacement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num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);</w:t>
                            </w:r>
                          </w:p>
                          <w:p w:rsidR="00557A16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>//-----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methodes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 xml:space="preserve"> de remplissage: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>//--------------------REMPLISSAGE CLIENT: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RemplissageClients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)-Operateur;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r w:rsidRPr="002248DA">
                              <w:rPr>
                                <w:lang w:val="fr-FR"/>
                              </w:rPr>
                              <w:t>//-------------------REMPLISSAGE POINT DE VENTE: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248DA">
                              <w:rPr>
                                <w:lang w:val="fr-FR"/>
                              </w:rPr>
                              <w:t>RemplissagePointDeVente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248DA">
                              <w:rPr>
                                <w:lang w:val="fr-FR"/>
                              </w:rPr>
                              <w:t xml:space="preserve">) ( </w:t>
                            </w:r>
                            <w:proofErr w:type="spellStart"/>
                            <w:r w:rsidRPr="002248D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2248DA">
                              <w:rPr>
                                <w:lang w:val="fr-FR"/>
                              </w:rPr>
                              <w:t>)-Operateur;</w:t>
                            </w:r>
                          </w:p>
                          <w:p w:rsidR="00557A16" w:rsidRPr="002248DA" w:rsidRDefault="00557A16" w:rsidP="002248D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57A16" w:rsidRPr="002248DA" w:rsidRDefault="00557A1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A6B9" id="Zone de texte 8" o:spid="_x0000_s1038" type="#_x0000_t202" style="position:absolute;left:0;text-align:left;margin-left:403.85pt;margin-top:5.25pt;width:455.05pt;height:497.5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" fillcolor="white [3201]" strokecolor="#00b050" strokeweight=".5pt">
                <v:textbox>
                  <w:txbxContent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pourcentageModifier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2248DA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numWilaya,long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nouvPouccentag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);/*la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verification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de la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validitée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du numéro de la wilaya est en dehors de cette méthode */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SupprimerClient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>Client c)(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);/*supprimer un client on suppose qu’il existe_ le contrôle de l’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existance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est effectué en dehors de ces méthodes*/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SupprimerPtrVente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2248DA">
                        <w:rPr>
                          <w:lang w:val="fr-FR"/>
                        </w:rPr>
                        <w:t>PointDeVente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ptrVente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 xml:space="preserve">/*on suppose que les objets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à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ajouté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n’existe pas*/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AjouterPtrVente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2248DA">
                        <w:rPr>
                          <w:lang w:val="fr-FR"/>
                        </w:rPr>
                        <w:t>PointDeVente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p)(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>//-----les setters et getters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>//-------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Methode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de recherche: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 xml:space="preserve">/*rechercher un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numero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donné et retourner l’objet si il existe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null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sinon*/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RecherchernNumeroDonnéeClient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>String numéro)(Client)-Operateur;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 xml:space="preserve">/*rechercher un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numero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donné si on le trouve on retourne son indice pour pouvoir le modifier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plutart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et effectué les traitements qu’on veut*/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getMemeNuméroEmplacementPtrVente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)-Operateur;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 xml:space="preserve">//rechercher un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numero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donné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RecherchernNumeroDonnésPointDeVente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>String s)(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PointDeVente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)-Operateur;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 xml:space="preserve">// </w:t>
                      </w:r>
                      <w:proofErr w:type="gramStart"/>
                      <w:r w:rsidRPr="002248DA">
                        <w:rPr>
                          <w:lang w:val="fr-FR"/>
                        </w:rPr>
                        <w:t>retourne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l indice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du numéro du point de vente: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getMemeNuméroEmplacement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 xml:space="preserve">String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num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);</w:t>
                      </w:r>
                    </w:p>
                    <w:p w:rsidR="00557A16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>//-----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methodes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 xml:space="preserve"> de remplissage: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>//--------------------REMPLISSAGE CLIENT: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RemplissageClients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)-Operateur;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r w:rsidRPr="002248DA">
                        <w:rPr>
                          <w:lang w:val="fr-FR"/>
                        </w:rPr>
                        <w:t>//-------------------REMPLISSAGE POINT DE VENTE: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2248DA">
                        <w:rPr>
                          <w:lang w:val="fr-FR"/>
                        </w:rPr>
                        <w:t>RemplissagePointDeVente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(</w:t>
                      </w:r>
                      <w:proofErr w:type="gramEnd"/>
                      <w:r w:rsidRPr="002248DA">
                        <w:rPr>
                          <w:lang w:val="fr-FR"/>
                        </w:rPr>
                        <w:t xml:space="preserve">) ( </w:t>
                      </w:r>
                      <w:proofErr w:type="spellStart"/>
                      <w:r w:rsidRPr="002248D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2248DA">
                        <w:rPr>
                          <w:lang w:val="fr-FR"/>
                        </w:rPr>
                        <w:t>)-Operateur;</w:t>
                      </w:r>
                    </w:p>
                    <w:p w:rsidR="00557A16" w:rsidRPr="002248DA" w:rsidRDefault="00557A16" w:rsidP="002248DA">
                      <w:pPr>
                        <w:rPr>
                          <w:lang w:val="fr-FR"/>
                        </w:rPr>
                      </w:pPr>
                    </w:p>
                    <w:p w:rsidR="00557A16" w:rsidRPr="002248DA" w:rsidRDefault="00557A1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248DA" w:rsidRDefault="002248DA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2C0B7C" w:rsidRDefault="002C0B7C" w:rsidP="002C0B7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15BD1" w:rsidRDefault="00315BD1">
      <w:pPr>
        <w:pStyle w:val="Listepuces"/>
        <w:rPr>
          <w:noProof/>
          <w:lang w:val="fr-FR"/>
        </w:rPr>
      </w:pPr>
      <w:r>
        <w:rPr>
          <w:noProof/>
          <w:lang w:val="fr-FR"/>
        </w:rPr>
        <w:t>Point de vente</w:t>
      </w:r>
      <w:r w:rsidR="00D46509">
        <w:rPr>
          <w:noProof/>
          <w:lang w:val="fr-FR"/>
        </w:rPr>
        <w:t xml:space="preserve"> : </w:t>
      </w: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114544</wp:posOffset>
                </wp:positionH>
                <wp:positionV relativeFrom="paragraph">
                  <wp:posOffset>130273</wp:posOffset>
                </wp:positionV>
                <wp:extent cx="3223846" cy="3763107"/>
                <wp:effectExtent l="0" t="0" r="15240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6" cy="37631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D46509" w:rsidRDefault="00557A16" w:rsidP="00D46509">
                            <w:pPr>
                              <w:rPr>
                                <w:lang w:val="fr-FR"/>
                              </w:rPr>
                            </w:pPr>
                            <w:r w:rsidRPr="00D46509">
                              <w:rPr>
                                <w:lang w:val="fr-FR"/>
                              </w:rPr>
                              <w:t>//Attribut</w:t>
                            </w:r>
                          </w:p>
                          <w:p w:rsidR="00557A16" w:rsidRPr="00D46509" w:rsidRDefault="00557A16" w:rsidP="00D46509">
                            <w:pPr>
                              <w:rPr>
                                <w:lang w:val="fr-FR"/>
                              </w:rPr>
                            </w:pPr>
                            <w:r w:rsidRPr="00D46509">
                              <w:rPr>
                                <w:lang w:val="nb-NO"/>
                              </w:rPr>
                              <w:t xml:space="preserve"> </w:t>
                            </w:r>
                            <w:r w:rsidRPr="00D46509">
                              <w:rPr>
                                <w:lang w:val="nb-NO"/>
                              </w:rPr>
                              <w:t>String nomAgence;</w:t>
                            </w:r>
                          </w:p>
                          <w:p w:rsidR="00557A16" w:rsidRPr="00D46509" w:rsidRDefault="00557A16" w:rsidP="00D46509">
                            <w:pPr>
                              <w:rPr>
                                <w:lang w:val="fr-FR"/>
                              </w:rPr>
                            </w:pPr>
                            <w:r w:rsidRPr="00D46509">
                              <w:rPr>
                                <w:lang w:val="nb-NO"/>
                              </w:rPr>
                              <w:t>Adresse adresse;</w:t>
                            </w:r>
                          </w:p>
                          <w:p w:rsidR="00557A16" w:rsidRPr="00D46509" w:rsidRDefault="00557A16" w:rsidP="00D46509">
                            <w:pPr>
                              <w:rPr>
                                <w:lang w:val="fr-FR"/>
                              </w:rPr>
                            </w:pPr>
                            <w:r w:rsidRPr="00D46509">
                              <w:rPr>
                                <w:lang w:val="nb-NO"/>
                              </w:rPr>
                              <w:t>Type typ;</w:t>
                            </w:r>
                          </w:p>
                          <w:p w:rsidR="00557A16" w:rsidRDefault="00557A16" w:rsidP="00D46509">
                            <w:pPr>
                              <w:rPr>
                                <w:lang w:val="nb-NO"/>
                              </w:rPr>
                            </w:pPr>
                            <w:r w:rsidRPr="00D46509">
                              <w:rPr>
                                <w:lang w:val="nb-NO"/>
                              </w:rPr>
                              <w:t>String numeroTelephone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//--------------------------------------------------------------------</w:t>
                            </w:r>
                            <w:proofErr w:type="spellStart"/>
                            <w:r w:rsidRPr="00420564">
                              <w:rPr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420564">
                              <w:rPr>
                                <w:lang w:val="fr-FR"/>
                              </w:rPr>
                              <w:t>()-</w:t>
                            </w:r>
                            <w:proofErr w:type="spellStart"/>
                            <w:r w:rsidRPr="00420564">
                              <w:rPr>
                                <w:lang w:val="fr-FR"/>
                              </w:rPr>
                              <w:t>PointDeVente</w:t>
                            </w:r>
                            <w:proofErr w:type="spellEnd"/>
                            <w:r w:rsidRPr="00420564">
                              <w:rPr>
                                <w:lang w:val="fr-FR"/>
                              </w:rPr>
                              <w:t>;//constructeur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20564">
                              <w:t>PointDeVente</w:t>
                            </w:r>
                            <w:proofErr w:type="spellEnd"/>
                            <w:r w:rsidRPr="00420564">
                              <w:t>(</w:t>
                            </w:r>
                            <w:proofErr w:type="gramEnd"/>
                            <w:r w:rsidRPr="00420564">
                              <w:t xml:space="preserve">String </w:t>
                            </w:r>
                            <w:proofErr w:type="spellStart"/>
                            <w:r w:rsidRPr="00420564">
                              <w:t>nomAgence</w:t>
                            </w:r>
                            <w:proofErr w:type="spellEnd"/>
                            <w:r w:rsidRPr="00420564">
                              <w:t xml:space="preserve">, </w:t>
                            </w:r>
                            <w:proofErr w:type="spellStart"/>
                            <w:r w:rsidRPr="00420564">
                              <w:t>Adresse</w:t>
                            </w:r>
                            <w:proofErr w:type="spellEnd"/>
                            <w:r w:rsidRPr="00420564">
                              <w:t xml:space="preserve"> </w:t>
                            </w:r>
                            <w:proofErr w:type="spellStart"/>
                            <w:r w:rsidRPr="00420564">
                              <w:t>adresse</w:t>
                            </w:r>
                            <w:proofErr w:type="spellEnd"/>
                            <w:r w:rsidRPr="00420564">
                              <w:t xml:space="preserve">, Type </w:t>
                            </w:r>
                            <w:proofErr w:type="spellStart"/>
                            <w:r w:rsidRPr="00420564">
                              <w:t>typ</w:t>
                            </w:r>
                            <w:proofErr w:type="spellEnd"/>
                            <w:r w:rsidRPr="00420564">
                              <w:t xml:space="preserve">, String </w:t>
                            </w:r>
                            <w:proofErr w:type="spellStart"/>
                            <w:r w:rsidRPr="00420564">
                              <w:t>numeroTelephone</w:t>
                            </w:r>
                            <w:proofErr w:type="spellEnd"/>
                            <w:r w:rsidRPr="00420564">
                              <w:t>) –</w:t>
                            </w:r>
                            <w:proofErr w:type="spellStart"/>
                            <w:r w:rsidRPr="00420564">
                              <w:t>Operateur</w:t>
                            </w:r>
                            <w:proofErr w:type="spellEnd"/>
                            <w:r w:rsidRPr="00420564">
                              <w:t>; /*</w:t>
                            </w:r>
                            <w:proofErr w:type="spellStart"/>
                            <w:r w:rsidRPr="00420564">
                              <w:t>si</w:t>
                            </w:r>
                            <w:proofErr w:type="spellEnd"/>
                            <w:r w:rsidRPr="00420564">
                              <w:t xml:space="preserve"> le </w:t>
                            </w:r>
                            <w:proofErr w:type="spellStart"/>
                            <w:r w:rsidRPr="00420564">
                              <w:t>numéro</w:t>
                            </w:r>
                            <w:proofErr w:type="spellEnd"/>
                            <w:r w:rsidRPr="00420564">
                              <w:t xml:space="preserve"> entrée </w:t>
                            </w:r>
                            <w:proofErr w:type="spellStart"/>
                            <w:r w:rsidRPr="00420564">
                              <w:t>est</w:t>
                            </w:r>
                            <w:proofErr w:type="spellEnd"/>
                            <w:r w:rsidRPr="00420564">
                              <w:t xml:space="preserve"> </w:t>
                            </w:r>
                            <w:proofErr w:type="spellStart"/>
                            <w:r w:rsidRPr="00420564">
                              <w:t>invalide</w:t>
                            </w:r>
                            <w:proofErr w:type="spellEnd"/>
                            <w:r w:rsidRPr="00420564">
                              <w:t xml:space="preserve"> </w:t>
                            </w:r>
                            <w:proofErr w:type="spellStart"/>
                            <w:r w:rsidRPr="00420564">
                              <w:t>une</w:t>
                            </w:r>
                            <w:proofErr w:type="spellEnd"/>
                            <w:r w:rsidRPr="00420564">
                              <w:t xml:space="preserve"> exception </w:t>
                            </w:r>
                            <w:proofErr w:type="spellStart"/>
                            <w:r w:rsidRPr="00420564">
                              <w:t>ssera</w:t>
                            </w:r>
                            <w:proofErr w:type="spellEnd"/>
                            <w:r w:rsidRPr="00420564">
                              <w:t xml:space="preserve"> lance*/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r w:rsidRPr="00420564">
                              <w:t xml:space="preserve">//----getter </w:t>
                            </w:r>
                            <w:proofErr w:type="gramStart"/>
                            <w:r w:rsidRPr="00420564">
                              <w:t>et</w:t>
                            </w:r>
                            <w:proofErr w:type="gramEnd"/>
                            <w:r w:rsidRPr="00420564">
                              <w:t xml:space="preserve"> setter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r w:rsidRPr="00420564">
                              <w:t xml:space="preserve">//----method </w:t>
                            </w:r>
                            <w:proofErr w:type="spellStart"/>
                            <w:proofErr w:type="gramStart"/>
                            <w:r w:rsidRPr="00420564">
                              <w:t>saisit</w:t>
                            </w:r>
                            <w:proofErr w:type="spellEnd"/>
                            <w:r w:rsidRPr="00420564">
                              <w:t>(</w:t>
                            </w:r>
                            <w:proofErr w:type="gramEnd"/>
                            <w:r w:rsidRPr="00420564">
                              <w:t>):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20564">
                              <w:t>Saisir</w:t>
                            </w:r>
                            <w:proofErr w:type="spellEnd"/>
                            <w:r w:rsidRPr="00420564">
                              <w:t>(</w:t>
                            </w:r>
                            <w:proofErr w:type="gramEnd"/>
                            <w:r w:rsidRPr="00420564">
                              <w:t>)(Void)-</w:t>
                            </w:r>
                            <w:proofErr w:type="spellStart"/>
                            <w:r w:rsidRPr="00420564">
                              <w:t>PiontDeVente</w:t>
                            </w:r>
                            <w:proofErr w:type="spellEnd"/>
                            <w:r w:rsidRPr="00420564">
                              <w:t>;</w:t>
                            </w:r>
                          </w:p>
                          <w:p w:rsidR="00557A16" w:rsidRPr="00420564" w:rsidRDefault="00557A16" w:rsidP="0042056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20564">
                              <w:t>toString</w:t>
                            </w:r>
                            <w:proofErr w:type="spellEnd"/>
                            <w:r w:rsidRPr="00420564">
                              <w:t>(</w:t>
                            </w:r>
                            <w:proofErr w:type="gramEnd"/>
                            <w:r w:rsidRPr="00420564">
                              <w:t>)(String)-</w:t>
                            </w:r>
                            <w:proofErr w:type="spellStart"/>
                            <w:r w:rsidRPr="00420564">
                              <w:t>PiontDeVente</w:t>
                            </w:r>
                            <w:proofErr w:type="spellEnd"/>
                            <w:r w:rsidRPr="00420564">
                              <w:t>;</w:t>
                            </w:r>
                          </w:p>
                          <w:p w:rsidR="00557A16" w:rsidRPr="00420564" w:rsidRDefault="00557A16" w:rsidP="00D4650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9" type="#_x0000_t202" style="position:absolute;left:0;text-align:left;margin-left:9pt;margin-top:10.25pt;width:253.85pt;height:29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" fillcolor="white [3201]" strokecolor="#4f81bd [3204]" strokeweight="2pt">
                <v:textbox>
                  <w:txbxContent>
                    <w:p w:rsidR="00557A16" w:rsidRPr="00D46509" w:rsidRDefault="00557A16" w:rsidP="00D46509">
                      <w:pPr>
                        <w:rPr>
                          <w:lang w:val="fr-FR"/>
                        </w:rPr>
                      </w:pPr>
                      <w:r w:rsidRPr="00D46509">
                        <w:rPr>
                          <w:lang w:val="fr-FR"/>
                        </w:rPr>
                        <w:t>//Attribut</w:t>
                      </w:r>
                    </w:p>
                    <w:p w:rsidR="00557A16" w:rsidRPr="00D46509" w:rsidRDefault="00557A16" w:rsidP="00D46509">
                      <w:pPr>
                        <w:rPr>
                          <w:lang w:val="fr-FR"/>
                        </w:rPr>
                      </w:pPr>
                      <w:r w:rsidRPr="00D46509">
                        <w:rPr>
                          <w:lang w:val="nb-NO"/>
                        </w:rPr>
                        <w:t xml:space="preserve"> </w:t>
                      </w:r>
                      <w:r w:rsidRPr="00D46509">
                        <w:rPr>
                          <w:lang w:val="nb-NO"/>
                        </w:rPr>
                        <w:t>String nomAgence;</w:t>
                      </w:r>
                    </w:p>
                    <w:p w:rsidR="00557A16" w:rsidRPr="00D46509" w:rsidRDefault="00557A16" w:rsidP="00D46509">
                      <w:pPr>
                        <w:rPr>
                          <w:lang w:val="fr-FR"/>
                        </w:rPr>
                      </w:pPr>
                      <w:r w:rsidRPr="00D46509">
                        <w:rPr>
                          <w:lang w:val="nb-NO"/>
                        </w:rPr>
                        <w:t>Adresse adresse;</w:t>
                      </w:r>
                    </w:p>
                    <w:p w:rsidR="00557A16" w:rsidRPr="00D46509" w:rsidRDefault="00557A16" w:rsidP="00D46509">
                      <w:pPr>
                        <w:rPr>
                          <w:lang w:val="fr-FR"/>
                        </w:rPr>
                      </w:pPr>
                      <w:r w:rsidRPr="00D46509">
                        <w:rPr>
                          <w:lang w:val="nb-NO"/>
                        </w:rPr>
                        <w:t>Type typ;</w:t>
                      </w:r>
                    </w:p>
                    <w:p w:rsidR="00557A16" w:rsidRDefault="00557A16" w:rsidP="00D46509">
                      <w:pPr>
                        <w:rPr>
                          <w:lang w:val="nb-NO"/>
                        </w:rPr>
                      </w:pPr>
                      <w:r w:rsidRPr="00D46509">
                        <w:rPr>
                          <w:lang w:val="nb-NO"/>
                        </w:rPr>
                        <w:t>String numeroTelephone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nb-NO"/>
                        </w:rPr>
                        <w:t>//--------------------------------------------------------------------</w:t>
                      </w:r>
                      <w:proofErr w:type="spellStart"/>
                      <w:r w:rsidRPr="00420564">
                        <w:rPr>
                          <w:lang w:val="fr-FR"/>
                        </w:rPr>
                        <w:t>PointDeVente</w:t>
                      </w:r>
                      <w:proofErr w:type="spellEnd"/>
                      <w:r w:rsidRPr="00420564">
                        <w:rPr>
                          <w:lang w:val="fr-FR"/>
                        </w:rPr>
                        <w:t>()-</w:t>
                      </w:r>
                      <w:proofErr w:type="spellStart"/>
                      <w:r w:rsidRPr="00420564">
                        <w:rPr>
                          <w:lang w:val="fr-FR"/>
                        </w:rPr>
                        <w:t>PointDeVente</w:t>
                      </w:r>
                      <w:proofErr w:type="spellEnd"/>
                      <w:r w:rsidRPr="00420564">
                        <w:rPr>
                          <w:lang w:val="fr-FR"/>
                        </w:rPr>
                        <w:t>;//constructeur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420564">
                        <w:t>PointDeVente</w:t>
                      </w:r>
                      <w:proofErr w:type="spellEnd"/>
                      <w:r w:rsidRPr="00420564">
                        <w:t>(</w:t>
                      </w:r>
                      <w:proofErr w:type="gramEnd"/>
                      <w:r w:rsidRPr="00420564">
                        <w:t xml:space="preserve">String </w:t>
                      </w:r>
                      <w:proofErr w:type="spellStart"/>
                      <w:r w:rsidRPr="00420564">
                        <w:t>nomAgence</w:t>
                      </w:r>
                      <w:proofErr w:type="spellEnd"/>
                      <w:r w:rsidRPr="00420564">
                        <w:t xml:space="preserve">, </w:t>
                      </w:r>
                      <w:proofErr w:type="spellStart"/>
                      <w:r w:rsidRPr="00420564">
                        <w:t>Adresse</w:t>
                      </w:r>
                      <w:proofErr w:type="spellEnd"/>
                      <w:r w:rsidRPr="00420564">
                        <w:t xml:space="preserve"> </w:t>
                      </w:r>
                      <w:proofErr w:type="spellStart"/>
                      <w:r w:rsidRPr="00420564">
                        <w:t>adresse</w:t>
                      </w:r>
                      <w:proofErr w:type="spellEnd"/>
                      <w:r w:rsidRPr="00420564">
                        <w:t xml:space="preserve">, Type </w:t>
                      </w:r>
                      <w:proofErr w:type="spellStart"/>
                      <w:r w:rsidRPr="00420564">
                        <w:t>typ</w:t>
                      </w:r>
                      <w:proofErr w:type="spellEnd"/>
                      <w:r w:rsidRPr="00420564">
                        <w:t xml:space="preserve">, String </w:t>
                      </w:r>
                      <w:proofErr w:type="spellStart"/>
                      <w:r w:rsidRPr="00420564">
                        <w:t>numeroTelephone</w:t>
                      </w:r>
                      <w:proofErr w:type="spellEnd"/>
                      <w:r w:rsidRPr="00420564">
                        <w:t>) –</w:t>
                      </w:r>
                      <w:proofErr w:type="spellStart"/>
                      <w:r w:rsidRPr="00420564">
                        <w:t>Operateur</w:t>
                      </w:r>
                      <w:proofErr w:type="spellEnd"/>
                      <w:r w:rsidRPr="00420564">
                        <w:t>; /*</w:t>
                      </w:r>
                      <w:proofErr w:type="spellStart"/>
                      <w:r w:rsidRPr="00420564">
                        <w:t>si</w:t>
                      </w:r>
                      <w:proofErr w:type="spellEnd"/>
                      <w:r w:rsidRPr="00420564">
                        <w:t xml:space="preserve"> le </w:t>
                      </w:r>
                      <w:proofErr w:type="spellStart"/>
                      <w:r w:rsidRPr="00420564">
                        <w:t>numéro</w:t>
                      </w:r>
                      <w:proofErr w:type="spellEnd"/>
                      <w:r w:rsidRPr="00420564">
                        <w:t xml:space="preserve"> entrée </w:t>
                      </w:r>
                      <w:proofErr w:type="spellStart"/>
                      <w:r w:rsidRPr="00420564">
                        <w:t>est</w:t>
                      </w:r>
                      <w:proofErr w:type="spellEnd"/>
                      <w:r w:rsidRPr="00420564">
                        <w:t xml:space="preserve"> </w:t>
                      </w:r>
                      <w:proofErr w:type="spellStart"/>
                      <w:r w:rsidRPr="00420564">
                        <w:t>invalide</w:t>
                      </w:r>
                      <w:proofErr w:type="spellEnd"/>
                      <w:r w:rsidRPr="00420564">
                        <w:t xml:space="preserve"> </w:t>
                      </w:r>
                      <w:proofErr w:type="spellStart"/>
                      <w:r w:rsidRPr="00420564">
                        <w:t>une</w:t>
                      </w:r>
                      <w:proofErr w:type="spellEnd"/>
                      <w:r w:rsidRPr="00420564">
                        <w:t xml:space="preserve"> exception </w:t>
                      </w:r>
                      <w:proofErr w:type="spellStart"/>
                      <w:r w:rsidRPr="00420564">
                        <w:t>ssera</w:t>
                      </w:r>
                      <w:proofErr w:type="spellEnd"/>
                      <w:r w:rsidRPr="00420564">
                        <w:t xml:space="preserve"> lance*/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r w:rsidRPr="00420564">
                        <w:t xml:space="preserve">//----getter </w:t>
                      </w:r>
                      <w:proofErr w:type="gramStart"/>
                      <w:r w:rsidRPr="00420564">
                        <w:t>et</w:t>
                      </w:r>
                      <w:proofErr w:type="gramEnd"/>
                      <w:r w:rsidRPr="00420564">
                        <w:t xml:space="preserve"> setter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r w:rsidRPr="00420564">
                        <w:t xml:space="preserve">//----method </w:t>
                      </w:r>
                      <w:proofErr w:type="spellStart"/>
                      <w:proofErr w:type="gramStart"/>
                      <w:r w:rsidRPr="00420564">
                        <w:t>saisit</w:t>
                      </w:r>
                      <w:proofErr w:type="spellEnd"/>
                      <w:r w:rsidRPr="00420564">
                        <w:t>(</w:t>
                      </w:r>
                      <w:proofErr w:type="gramEnd"/>
                      <w:r w:rsidRPr="00420564">
                        <w:t>):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420564">
                        <w:t>Saisir</w:t>
                      </w:r>
                      <w:proofErr w:type="spellEnd"/>
                      <w:r w:rsidRPr="00420564">
                        <w:t>(</w:t>
                      </w:r>
                      <w:proofErr w:type="gramEnd"/>
                      <w:r w:rsidRPr="00420564">
                        <w:t>)(Void)-</w:t>
                      </w:r>
                      <w:proofErr w:type="spellStart"/>
                      <w:r w:rsidRPr="00420564">
                        <w:t>PiontDeVente</w:t>
                      </w:r>
                      <w:proofErr w:type="spellEnd"/>
                      <w:r w:rsidRPr="00420564">
                        <w:t>;</w:t>
                      </w:r>
                    </w:p>
                    <w:p w:rsidR="00557A16" w:rsidRPr="00420564" w:rsidRDefault="00557A16" w:rsidP="0042056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420564">
                        <w:t>toString</w:t>
                      </w:r>
                      <w:proofErr w:type="spellEnd"/>
                      <w:r w:rsidRPr="00420564">
                        <w:t>(</w:t>
                      </w:r>
                      <w:proofErr w:type="gramEnd"/>
                      <w:r w:rsidRPr="00420564">
                        <w:t>)(String)-</w:t>
                      </w:r>
                      <w:proofErr w:type="spellStart"/>
                      <w:r w:rsidRPr="00420564">
                        <w:t>PiontDeVente</w:t>
                      </w:r>
                      <w:proofErr w:type="spellEnd"/>
                      <w:r w:rsidRPr="00420564">
                        <w:t>;</w:t>
                      </w:r>
                    </w:p>
                    <w:p w:rsidR="00557A16" w:rsidRPr="00420564" w:rsidRDefault="00557A16" w:rsidP="00D4650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420564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114543</wp:posOffset>
                </wp:positionH>
                <wp:positionV relativeFrom="paragraph">
                  <wp:posOffset>155184</wp:posOffset>
                </wp:positionV>
                <wp:extent cx="3235569" cy="11723"/>
                <wp:effectExtent l="0" t="0" r="22225" b="2667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569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692D" id="Connecteur droit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2pt" to="263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" strokecolor="#4579b8 [3044]"/>
            </w:pict>
          </mc:Fallback>
        </mc:AlternateContent>
      </w: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46509" w:rsidRDefault="00D46509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493A4A">
      <w:pPr>
        <w:pStyle w:val="Listepuces"/>
        <w:rPr>
          <w:noProof/>
          <w:lang w:val="fr-FR"/>
        </w:rPr>
      </w:pPr>
      <w:r>
        <w:rPr>
          <w:noProof/>
          <w:lang w:val="fr-FR"/>
        </w:rPr>
        <w:t>Appel/SMS :</w:t>
      </w:r>
    </w:p>
    <w:p w:rsidR="00493A4A" w:rsidRDefault="00493A4A" w:rsidP="00D46509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493A4A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315BD1" w:rsidRDefault="00315BD1">
      <w:pPr>
        <w:pStyle w:val="Listepuces"/>
        <w:rPr>
          <w:noProof/>
          <w:lang w:val="fr-FR"/>
        </w:rPr>
      </w:pPr>
      <w:r>
        <w:rPr>
          <w:noProof/>
          <w:lang w:val="fr-FR"/>
        </w:rPr>
        <w:t>Abonnement</w:t>
      </w:r>
      <w:r w:rsidR="00420564">
        <w:rPr>
          <w:noProof/>
          <w:lang w:val="fr-FR"/>
        </w:rPr>
        <w:t> :</w:t>
      </w: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Abonnement (abstract classe) :</w:t>
      </w: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043AF" wp14:editId="241170EF">
                <wp:simplePos x="0" y="0"/>
                <wp:positionH relativeFrom="margin">
                  <wp:align>right</wp:align>
                </wp:positionH>
                <wp:positionV relativeFrom="paragraph">
                  <wp:posOffset>6839</wp:posOffset>
                </wp:positionV>
                <wp:extent cx="5779477" cy="1418493"/>
                <wp:effectExtent l="0" t="0" r="12065" b="107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477" cy="14184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171838" w:rsidRDefault="00557A16" w:rsidP="0017183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71838">
                              <w:rPr>
                                <w:lang w:val="fr-FR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 w:rsidRPr="00171838">
                              <w:rPr>
                                <w:lang w:val="fr-FR"/>
                              </w:rPr>
                              <w:t xml:space="preserve"> Date </w:t>
                            </w:r>
                            <w:proofErr w:type="spellStart"/>
                            <w:r w:rsidRPr="00171838">
                              <w:rPr>
                                <w:lang w:val="fr-FR"/>
                              </w:rPr>
                              <w:t>dateDebAbon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557A16" w:rsidRPr="00171838" w:rsidRDefault="00557A16" w:rsidP="0017183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71838">
                              <w:rPr>
                                <w:lang w:val="fr-FR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 w:rsidRPr="00171838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71838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 xml:space="preserve"> durée;//minute </w:t>
                            </w:r>
                          </w:p>
                          <w:p w:rsidR="00557A16" w:rsidRPr="00171838" w:rsidRDefault="00557A16" w:rsidP="00171838">
                            <w:pPr>
                              <w:rPr>
                                <w:lang w:val="fr-FR"/>
                              </w:rPr>
                            </w:pPr>
                            <w:r w:rsidRPr="00171838">
                              <w:rPr>
                                <w:lang w:val="fr-FR"/>
                              </w:rPr>
                              <w:t xml:space="preserve">// (solde):à </w:t>
                            </w:r>
                            <w:proofErr w:type="spellStart"/>
                            <w:proofErr w:type="gramStart"/>
                            <w:r w:rsidRPr="00171838">
                              <w:rPr>
                                <w:lang w:val="fr-FR"/>
                              </w:rPr>
                              <w:t>consommé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71838">
                              <w:rPr>
                                <w:lang w:val="fr-FR"/>
                              </w:rPr>
                              <w:t xml:space="preserve">cumulé pour </w:t>
                            </w:r>
                            <w:proofErr w:type="spellStart"/>
                            <w:r w:rsidRPr="00171838">
                              <w:rPr>
                                <w:lang w:val="fr-FR"/>
                              </w:rPr>
                              <w:t>abnnement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 xml:space="preserve"> libre / </w:t>
                            </w:r>
                            <w:proofErr w:type="spellStart"/>
                            <w:r w:rsidRPr="00171838">
                              <w:rPr>
                                <w:lang w:val="fr-FR"/>
                              </w:rPr>
                              <w:t>decrementer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 xml:space="preserve"> pour les autre)</w:t>
                            </w:r>
                          </w:p>
                          <w:p w:rsidR="00557A16" w:rsidRPr="00171838" w:rsidRDefault="00557A16" w:rsidP="0017183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71838">
                              <w:rPr>
                                <w:lang w:val="fr-FR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 w:rsidRPr="00171838">
                              <w:rPr>
                                <w:lang w:val="fr-FR"/>
                              </w:rPr>
                              <w:t xml:space="preserve"> double </w:t>
                            </w:r>
                            <w:proofErr w:type="spellStart"/>
                            <w:r w:rsidRPr="00171838"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 w:rsidRPr="00171838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557A16" w:rsidRDefault="00557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43AF" id="Zone de texte 13" o:spid="_x0000_s1040" type="#_x0000_t202" style="position:absolute;left:0;text-align:left;margin-left:403.9pt;margin-top:.55pt;width:455.1pt;height:111.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" fillcolor="white [3201]" strokecolor="#c0504d [3205]" strokeweight="2pt">
                <v:textbox>
                  <w:txbxContent>
                    <w:p w:rsidR="00557A16" w:rsidRPr="00171838" w:rsidRDefault="00557A16" w:rsidP="00171838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71838">
                        <w:rPr>
                          <w:lang w:val="fr-FR"/>
                        </w:rPr>
                        <w:t>protected</w:t>
                      </w:r>
                      <w:proofErr w:type="spellEnd"/>
                      <w:proofErr w:type="gramEnd"/>
                      <w:r w:rsidRPr="00171838">
                        <w:rPr>
                          <w:lang w:val="fr-FR"/>
                        </w:rPr>
                        <w:t xml:space="preserve"> Date </w:t>
                      </w:r>
                      <w:proofErr w:type="spellStart"/>
                      <w:r w:rsidRPr="00171838">
                        <w:rPr>
                          <w:lang w:val="fr-FR"/>
                        </w:rPr>
                        <w:t>dateDebAbon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>;</w:t>
                      </w:r>
                    </w:p>
                    <w:p w:rsidR="00557A16" w:rsidRPr="00171838" w:rsidRDefault="00557A16" w:rsidP="00171838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71838">
                        <w:rPr>
                          <w:lang w:val="fr-FR"/>
                        </w:rPr>
                        <w:t>protected</w:t>
                      </w:r>
                      <w:proofErr w:type="spellEnd"/>
                      <w:proofErr w:type="gramEnd"/>
                      <w:r w:rsidRPr="00171838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71838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 xml:space="preserve"> durée;//minute </w:t>
                      </w:r>
                    </w:p>
                    <w:p w:rsidR="00557A16" w:rsidRPr="00171838" w:rsidRDefault="00557A16" w:rsidP="00171838">
                      <w:pPr>
                        <w:rPr>
                          <w:lang w:val="fr-FR"/>
                        </w:rPr>
                      </w:pPr>
                      <w:r w:rsidRPr="00171838">
                        <w:rPr>
                          <w:lang w:val="fr-FR"/>
                        </w:rPr>
                        <w:t xml:space="preserve">// (solde):à </w:t>
                      </w:r>
                      <w:proofErr w:type="spellStart"/>
                      <w:proofErr w:type="gramStart"/>
                      <w:r w:rsidRPr="00171838">
                        <w:rPr>
                          <w:lang w:val="fr-FR"/>
                        </w:rPr>
                        <w:t>consommé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>(</w:t>
                      </w:r>
                      <w:proofErr w:type="gramEnd"/>
                      <w:r w:rsidRPr="00171838">
                        <w:rPr>
                          <w:lang w:val="fr-FR"/>
                        </w:rPr>
                        <w:t xml:space="preserve">cumulé pour </w:t>
                      </w:r>
                      <w:proofErr w:type="spellStart"/>
                      <w:r w:rsidRPr="00171838">
                        <w:rPr>
                          <w:lang w:val="fr-FR"/>
                        </w:rPr>
                        <w:t>abnnement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 xml:space="preserve"> libre / </w:t>
                      </w:r>
                      <w:proofErr w:type="spellStart"/>
                      <w:r w:rsidRPr="00171838">
                        <w:rPr>
                          <w:lang w:val="fr-FR"/>
                        </w:rPr>
                        <w:t>decrementer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 xml:space="preserve"> pour les autre)</w:t>
                      </w:r>
                    </w:p>
                    <w:p w:rsidR="00557A16" w:rsidRPr="00171838" w:rsidRDefault="00557A16" w:rsidP="00171838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71838">
                        <w:rPr>
                          <w:lang w:val="fr-FR"/>
                        </w:rPr>
                        <w:t>protected</w:t>
                      </w:r>
                      <w:proofErr w:type="spellEnd"/>
                      <w:proofErr w:type="gramEnd"/>
                      <w:r w:rsidRPr="00171838">
                        <w:rPr>
                          <w:lang w:val="fr-FR"/>
                        </w:rPr>
                        <w:t xml:space="preserve"> double </w:t>
                      </w:r>
                      <w:proofErr w:type="spellStart"/>
                      <w:r w:rsidRPr="00171838">
                        <w:rPr>
                          <w:lang w:val="fr-FR"/>
                        </w:rPr>
                        <w:t>soldeMontant</w:t>
                      </w:r>
                      <w:proofErr w:type="spellEnd"/>
                      <w:r w:rsidRPr="00171838">
                        <w:rPr>
                          <w:lang w:val="fr-FR"/>
                        </w:rPr>
                        <w:t>;</w:t>
                      </w:r>
                    </w:p>
                    <w:p w:rsidR="00557A16" w:rsidRDefault="00557A16"/>
                  </w:txbxContent>
                </v:textbox>
                <w10:wrap anchorx="margin"/>
              </v:shape>
            </w:pict>
          </mc:Fallback>
        </mc:AlternateContent>
      </w: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9427</wp:posOffset>
                </wp:positionV>
                <wp:extent cx="5767118" cy="4618893"/>
                <wp:effectExtent l="0" t="0" r="24130" b="1079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118" cy="4618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493A4A">
                            <w:proofErr w:type="spellStart"/>
                            <w:proofErr w:type="gramStart"/>
                            <w:r w:rsidRPr="008B2659">
                              <w:t>Abonnement</w:t>
                            </w:r>
                            <w:proofErr w:type="spellEnd"/>
                            <w:r w:rsidRPr="008B2659">
                              <w:t>(</w:t>
                            </w:r>
                            <w:proofErr w:type="gramEnd"/>
                            <w:r w:rsidRPr="008B2659">
                              <w:t>)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Abonnement</w:t>
                            </w:r>
                            <w:proofErr w:type="spellEnd"/>
                            <w:r>
                              <w:t>;//</w:t>
                            </w:r>
                            <w:proofErr w:type="spellStart"/>
                            <w:r>
                              <w:t>constructeur</w:t>
                            </w:r>
                            <w:proofErr w:type="spellEnd"/>
                            <w:r>
                              <w:t xml:space="preserve"> sans //parameter</w:t>
                            </w:r>
                          </w:p>
                          <w:p w:rsidR="00557A16" w:rsidRPr="00493A4A" w:rsidRDefault="00557A16" w:rsidP="00493A4A"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Abonnement(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 xml:space="preserve">Date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dateDebAbon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durée, double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)-Abonnement;/*constructeur avec paramètre : envoie deux exceptions en cas d’erreur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throws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DateException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(date invalide),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NegativeException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(durée ou montant négative)*/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r w:rsidRPr="00493A4A">
                              <w:rPr>
                                <w:lang w:val="fr-FR"/>
                              </w:rPr>
                              <w:t xml:space="preserve"> abstract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Saisir(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>);-Abonnement;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toString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 xml:space="preserve">)(String)-Abonnement;//envoie la date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debut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d’abonnement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Afficher(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)-Abonnement;//affiche la description de l’objet via sa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refférence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r w:rsidRPr="00493A4A">
                              <w:rPr>
                                <w:lang w:val="fr-FR"/>
                              </w:rPr>
                              <w:t xml:space="preserve">abstract </w:t>
                            </w:r>
                            <w:proofErr w:type="spellStart"/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verifierAtteinteDateFinAbon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>)(Date);//envoie la date limite de l’abonnement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r w:rsidRPr="00493A4A">
                              <w:rPr>
                                <w:lang w:val="fr-FR"/>
                              </w:rPr>
                              <w:t xml:space="preserve">abstract </w:t>
                            </w:r>
                            <w:proofErr w:type="spellStart"/>
                            <w:proofErr w:type="gramStart"/>
                            <w:r w:rsidRPr="00493A4A">
                              <w:rPr>
                                <w:lang w:val="fr-FR"/>
                              </w:rPr>
                              <w:t>verifierAtteinteDateFBloqué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493A4A">
                              <w:rPr>
                                <w:lang w:val="fr-FR"/>
                              </w:rPr>
                              <w:t>);//envoie la date limite de blocage de l’abonnement</w:t>
                            </w:r>
                          </w:p>
                          <w:p w:rsidR="00557A16" w:rsidRPr="00493A4A" w:rsidRDefault="00557A16" w:rsidP="00FC729E">
                            <w:pPr>
                              <w:rPr>
                                <w:lang w:val="fr-FR"/>
                              </w:rPr>
                            </w:pPr>
                            <w:r w:rsidRPr="00493A4A">
                              <w:rPr>
                                <w:lang w:val="fr-FR"/>
                              </w:rPr>
                              <w:t>//-getter et setter</w:t>
                            </w:r>
                          </w:p>
                          <w:p w:rsidR="00557A16" w:rsidRPr="00493A4A" w:rsidRDefault="00557A16" w:rsidP="00493A4A">
                            <w:pPr>
                              <w:rPr>
                                <w:lang w:val="fr-FR"/>
                              </w:rPr>
                            </w:pPr>
                            <w:r w:rsidRPr="00493A4A">
                              <w:rPr>
                                <w:lang w:val="fr-FR"/>
                              </w:rPr>
                              <w:t>//*******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Méthodess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pour Ajouter appel et calcul facture**********</w:t>
                            </w:r>
                          </w:p>
                          <w:p w:rsidR="00557A16" w:rsidRPr="00493A4A" w:rsidRDefault="00557A16" w:rsidP="00D4776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isBloqué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(Date d)</w:t>
                            </w: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)-Abonnement ;/*on comparant la date donnée supposant la date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actel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avec la date limite de blocage si elle est atteinte ou la dépasse alors on renvoie vrai sinon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faaux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*/         abstract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AjouterAppel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(Client client, String s)</w:t>
                            </w: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-Abonnement</w:t>
                            </w:r>
                            <w:r w:rsidRPr="00493A4A">
                              <w:rPr>
                                <w:lang w:val="fr-FR"/>
                              </w:rPr>
                              <w:t>;</w:t>
                            </w:r>
                            <w:r>
                              <w:rPr>
                                <w:lang w:val="fr-FR"/>
                              </w:rPr>
                              <w:t xml:space="preserve">                                                                                          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abstract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AjouterAppel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(Client client, String s, Date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D,</w:t>
                            </w:r>
                            <w:r>
                              <w:rPr>
                                <w:lang w:val="fr-FR"/>
                              </w:rPr>
                              <w:t>Heure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h, 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durée )</w:t>
                            </w:r>
                            <w:r>
                              <w:rPr>
                                <w:lang w:val="fr-FR"/>
                              </w:rPr>
                              <w:t>(Appel)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throws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SoldeException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DateException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-Abonnement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 ;</w:t>
                            </w:r>
                            <w:r>
                              <w:rPr>
                                <w:lang w:val="fr-FR"/>
                              </w:rPr>
                              <w:t xml:space="preserve">                                                                                                                                    abstract </w:t>
                            </w:r>
                            <w:r w:rsidRPr="00493A4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3A4A">
                              <w:rPr>
                                <w:lang w:val="fr-FR"/>
                              </w:rPr>
                              <w:t>AfficherChoixAbonnement</w:t>
                            </w:r>
                            <w:proofErr w:type="spellEnd"/>
                            <w:r w:rsidRPr="00493A4A">
                              <w:rPr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</w:t>
                            </w:r>
                            <w:r w:rsidRPr="00493A4A">
                              <w:rPr>
                                <w:lang w:val="fr-FR"/>
                              </w:rPr>
                              <w:t>;</w:t>
                            </w:r>
                            <w:r>
                              <w:rPr>
                                <w:lang w:val="fr-FR"/>
                              </w:rPr>
                              <w:t xml:space="preserve">/*affiche un menu pour choisir les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differents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propositions que donne l’opérateur à son client*/ </w:t>
                            </w:r>
                          </w:p>
                          <w:p w:rsidR="00557A16" w:rsidRDefault="00557A16" w:rsidP="00895581">
                            <w:r>
                              <w:t xml:space="preserve">Abstract </w:t>
                            </w:r>
                            <w:proofErr w:type="gramStart"/>
                            <w:r>
                              <w:t>Facture(</w:t>
                            </w:r>
                            <w:proofErr w:type="gramEnd"/>
                            <w:r>
                              <w:t>Client c):void-</w:t>
                            </w:r>
                            <w:proofErr w:type="spellStart"/>
                            <w:r>
                              <w:t>Abonnement</w:t>
                            </w:r>
                            <w:proofErr w:type="spellEnd"/>
                            <w:r>
                              <w:t>;</w:t>
                            </w:r>
                            <w:r w:rsidRPr="00895581">
                              <w:t xml:space="preserve"> </w:t>
                            </w:r>
                            <w:r w:rsidRPr="00F35F3F">
                              <w:t>,</w:t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afficher</w:t>
                            </w:r>
                            <w:proofErr w:type="spellEnd"/>
                            <w:r>
                              <w:t xml:space="preserve"> la facture (description)</w:t>
                            </w:r>
                          </w:p>
                          <w:p w:rsidR="00557A16" w:rsidRDefault="00557A16" w:rsidP="00895581"/>
                          <w:p w:rsidR="00557A16" w:rsidRDefault="00557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1" type="#_x0000_t202" style="position:absolute;left:0;text-align:left;margin-left:402.9pt;margin-top:.75pt;width:454.1pt;height:363.7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" fillcolor="white [3201]" strokecolor="#c0504d [3205]" strokeweight="2pt">
                <v:textbox>
                  <w:txbxContent>
                    <w:p w:rsidR="00557A16" w:rsidRDefault="00557A16" w:rsidP="00493A4A">
                      <w:proofErr w:type="spellStart"/>
                      <w:proofErr w:type="gramStart"/>
                      <w:r w:rsidRPr="008B2659">
                        <w:t>Abonnement</w:t>
                      </w:r>
                      <w:proofErr w:type="spellEnd"/>
                      <w:r w:rsidRPr="008B2659">
                        <w:t>(</w:t>
                      </w:r>
                      <w:proofErr w:type="gramEnd"/>
                      <w:r w:rsidRPr="008B2659">
                        <w:t>)</w:t>
                      </w:r>
                      <w:r>
                        <w:t>-</w:t>
                      </w:r>
                      <w:proofErr w:type="spellStart"/>
                      <w:r>
                        <w:t>Abonnement</w:t>
                      </w:r>
                      <w:proofErr w:type="spellEnd"/>
                      <w:r>
                        <w:t>;//</w:t>
                      </w:r>
                      <w:proofErr w:type="spellStart"/>
                      <w:r>
                        <w:t>constructeur</w:t>
                      </w:r>
                      <w:proofErr w:type="spellEnd"/>
                      <w:r>
                        <w:t xml:space="preserve"> sans //parameter</w:t>
                      </w:r>
                    </w:p>
                    <w:p w:rsidR="00557A16" w:rsidRPr="00493A4A" w:rsidRDefault="00557A16" w:rsidP="00493A4A">
                      <w:proofErr w:type="gramStart"/>
                      <w:r w:rsidRPr="00493A4A">
                        <w:rPr>
                          <w:lang w:val="fr-FR"/>
                        </w:rPr>
                        <w:t>Abonnement(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 xml:space="preserve">Date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dateDebAbon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durée, double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soldeMontant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)-Abonnement;/*constructeur avec paramètre : envoie deux exceptions en cas d’erreur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throws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DateException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(date invalide),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NegativeException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(durée ou montant négative)*/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r w:rsidRPr="00493A4A">
                        <w:rPr>
                          <w:lang w:val="fr-FR"/>
                        </w:rPr>
                        <w:t xml:space="preserve"> abstract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 w:rsidRPr="00493A4A">
                        <w:rPr>
                          <w:lang w:val="fr-FR"/>
                        </w:rPr>
                        <w:t>Saisir(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>);-Abonnement;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493A4A">
                        <w:rPr>
                          <w:lang w:val="fr-FR"/>
                        </w:rPr>
                        <w:t>toString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 xml:space="preserve">)(String)-Abonnement;//envoie la date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debut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d’abonnement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proofErr w:type="gramStart"/>
                      <w:r w:rsidRPr="00493A4A">
                        <w:rPr>
                          <w:lang w:val="fr-FR"/>
                        </w:rPr>
                        <w:t>Afficher(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>)(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)-Abonnement;//affiche la description de l’objet via sa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refférence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r w:rsidRPr="00493A4A">
                        <w:rPr>
                          <w:lang w:val="fr-FR"/>
                        </w:rPr>
                        <w:t xml:space="preserve">abstract </w:t>
                      </w:r>
                      <w:proofErr w:type="spellStart"/>
                      <w:proofErr w:type="gramStart"/>
                      <w:r w:rsidRPr="00493A4A">
                        <w:rPr>
                          <w:lang w:val="fr-FR"/>
                        </w:rPr>
                        <w:t>verifierAtteinteDateFinAbon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>)(Date);//envoie la date limite de l’abonnement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r w:rsidRPr="00493A4A">
                        <w:rPr>
                          <w:lang w:val="fr-FR"/>
                        </w:rPr>
                        <w:t xml:space="preserve">abstract </w:t>
                      </w:r>
                      <w:proofErr w:type="spellStart"/>
                      <w:proofErr w:type="gramStart"/>
                      <w:r w:rsidRPr="00493A4A">
                        <w:rPr>
                          <w:lang w:val="fr-FR"/>
                        </w:rPr>
                        <w:t>verifierAtteinteDateFBloqué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</w:t>
                      </w:r>
                      <w:proofErr w:type="gramEnd"/>
                      <w:r w:rsidRPr="00493A4A">
                        <w:rPr>
                          <w:lang w:val="fr-FR"/>
                        </w:rPr>
                        <w:t>);//envoie la date limite de blocage de l’abonnement</w:t>
                      </w:r>
                    </w:p>
                    <w:p w:rsidR="00557A16" w:rsidRPr="00493A4A" w:rsidRDefault="00557A16" w:rsidP="00FC729E">
                      <w:pPr>
                        <w:rPr>
                          <w:lang w:val="fr-FR"/>
                        </w:rPr>
                      </w:pPr>
                      <w:r w:rsidRPr="00493A4A">
                        <w:rPr>
                          <w:lang w:val="fr-FR"/>
                        </w:rPr>
                        <w:t>//-getter et setter</w:t>
                      </w:r>
                    </w:p>
                    <w:p w:rsidR="00557A16" w:rsidRPr="00493A4A" w:rsidRDefault="00557A16" w:rsidP="00493A4A">
                      <w:pPr>
                        <w:rPr>
                          <w:lang w:val="fr-FR"/>
                        </w:rPr>
                      </w:pPr>
                      <w:r w:rsidRPr="00493A4A">
                        <w:rPr>
                          <w:lang w:val="fr-FR"/>
                        </w:rPr>
                        <w:t>//*******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Méthodess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pour Ajouter appel et calcul facture**********</w:t>
                      </w:r>
                    </w:p>
                    <w:p w:rsidR="00557A16" w:rsidRPr="00493A4A" w:rsidRDefault="00557A16" w:rsidP="00D47765">
                      <w:pPr>
                        <w:rPr>
                          <w:lang w:val="fr-FR"/>
                        </w:rPr>
                      </w:pPr>
                      <w:proofErr w:type="spellStart"/>
                      <w:r w:rsidRPr="00493A4A">
                        <w:rPr>
                          <w:lang w:val="fr-FR"/>
                        </w:rPr>
                        <w:t>isBloqué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(Date d)</w:t>
                      </w:r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boolean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)-Abonnement ;/*on comparant la date donnée supposant la date </w:t>
                      </w:r>
                      <w:proofErr w:type="spellStart"/>
                      <w:r>
                        <w:rPr>
                          <w:lang w:val="fr-FR"/>
                        </w:rPr>
                        <w:t>actel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avec la date limite de blocage si elle est atteinte ou la dépasse alors on renvoie vrai sinon </w:t>
                      </w:r>
                      <w:proofErr w:type="spellStart"/>
                      <w:r>
                        <w:rPr>
                          <w:lang w:val="fr-FR"/>
                        </w:rPr>
                        <w:t>faaux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*/         abstract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AjouterAppel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(Client client, String s)</w:t>
                      </w:r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void</w:t>
                      </w:r>
                      <w:proofErr w:type="spellEnd"/>
                      <w:r>
                        <w:rPr>
                          <w:lang w:val="fr-FR"/>
                        </w:rPr>
                        <w:t>)</w:t>
                      </w:r>
                      <w:r w:rsidRPr="00493A4A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-Abonnement</w:t>
                      </w:r>
                      <w:r w:rsidRPr="00493A4A">
                        <w:rPr>
                          <w:lang w:val="fr-FR"/>
                        </w:rPr>
                        <w:t>;</w:t>
                      </w:r>
                      <w:r>
                        <w:rPr>
                          <w:lang w:val="fr-FR"/>
                        </w:rPr>
                        <w:t xml:space="preserve">                                                                                          </w:t>
                      </w:r>
                      <w:r w:rsidRPr="00493A4A">
                        <w:rPr>
                          <w:lang w:val="fr-FR"/>
                        </w:rPr>
                        <w:t xml:space="preserve">abstract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AjouterAppel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(Client client, String s, Date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D,</w:t>
                      </w:r>
                      <w:r>
                        <w:rPr>
                          <w:lang w:val="fr-FR"/>
                        </w:rPr>
                        <w:t>Heure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h, </w:t>
                      </w:r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durée )</w:t>
                      </w:r>
                      <w:r>
                        <w:rPr>
                          <w:lang w:val="fr-FR"/>
                        </w:rPr>
                        <w:t>(Appel)</w:t>
                      </w:r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throws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SoldeException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DateException</w:t>
                      </w:r>
                      <w:proofErr w:type="spellEnd"/>
                      <w:r>
                        <w:rPr>
                          <w:lang w:val="fr-FR"/>
                        </w:rPr>
                        <w:t>-Abonnement</w:t>
                      </w:r>
                      <w:r w:rsidRPr="00493A4A">
                        <w:rPr>
                          <w:lang w:val="fr-FR"/>
                        </w:rPr>
                        <w:t xml:space="preserve"> ;</w:t>
                      </w:r>
                      <w:r>
                        <w:rPr>
                          <w:lang w:val="fr-FR"/>
                        </w:rPr>
                        <w:t xml:space="preserve">                                                                                                                                    abstract </w:t>
                      </w:r>
                      <w:r w:rsidRPr="00493A4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93A4A">
                        <w:rPr>
                          <w:lang w:val="fr-FR"/>
                        </w:rPr>
                        <w:t>AfficherChoixAbonnement</w:t>
                      </w:r>
                      <w:proofErr w:type="spellEnd"/>
                      <w:r w:rsidRPr="00493A4A">
                        <w:rPr>
                          <w:lang w:val="fr-FR"/>
                        </w:rPr>
                        <w:t>()</w:t>
                      </w:r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lang w:val="fr-FR"/>
                        </w:rPr>
                        <w:t>)</w:t>
                      </w:r>
                      <w:r w:rsidRPr="00493A4A">
                        <w:rPr>
                          <w:lang w:val="fr-FR"/>
                        </w:rPr>
                        <w:t>;</w:t>
                      </w:r>
                      <w:r>
                        <w:rPr>
                          <w:lang w:val="fr-FR"/>
                        </w:rPr>
                        <w:t xml:space="preserve">/*affiche un menu pour choisir les </w:t>
                      </w:r>
                      <w:proofErr w:type="spellStart"/>
                      <w:r>
                        <w:rPr>
                          <w:lang w:val="fr-FR"/>
                        </w:rPr>
                        <w:t>differents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propositions que donne l’opérateur à son client*/ </w:t>
                      </w:r>
                    </w:p>
                    <w:p w:rsidR="00557A16" w:rsidRDefault="00557A16" w:rsidP="00895581">
                      <w:r>
                        <w:t xml:space="preserve">Abstract </w:t>
                      </w:r>
                      <w:proofErr w:type="gramStart"/>
                      <w:r>
                        <w:t>Facture(</w:t>
                      </w:r>
                      <w:proofErr w:type="gramEnd"/>
                      <w:r>
                        <w:t>Client c):void-</w:t>
                      </w:r>
                      <w:proofErr w:type="spellStart"/>
                      <w:r>
                        <w:t>Abonnement</w:t>
                      </w:r>
                      <w:proofErr w:type="spellEnd"/>
                      <w:r>
                        <w:t>;</w:t>
                      </w:r>
                      <w:r w:rsidRPr="00895581">
                        <w:t xml:space="preserve"> </w:t>
                      </w:r>
                      <w:r w:rsidRPr="00F35F3F">
                        <w:t>,</w:t>
                      </w:r>
                      <w:r>
                        <w:t>//</w:t>
                      </w:r>
                      <w:proofErr w:type="spellStart"/>
                      <w:r>
                        <w:t>afficher</w:t>
                      </w:r>
                      <w:proofErr w:type="spellEnd"/>
                      <w:r>
                        <w:t xml:space="preserve"> la facture (description)</w:t>
                      </w:r>
                    </w:p>
                    <w:p w:rsidR="00557A16" w:rsidRDefault="00557A16" w:rsidP="00895581"/>
                    <w:p w:rsidR="00557A16" w:rsidRDefault="00557A16"/>
                  </w:txbxContent>
                </v:textbox>
                <w10:wrap anchorx="margin"/>
              </v:shape>
            </w:pict>
          </mc:Fallback>
        </mc:AlternateContent>
      </w: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FC729E" w:rsidRDefault="00FC729E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FC729E" w:rsidRDefault="00FC729E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FC729E" w:rsidRDefault="00FC729E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FC729E" w:rsidRDefault="00943CDE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Abonnement Libre :</w:t>
      </w: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230B5" wp14:editId="42734CBF">
                <wp:simplePos x="0" y="0"/>
                <wp:positionH relativeFrom="margin">
                  <wp:align>right</wp:align>
                </wp:positionH>
                <wp:positionV relativeFrom="paragraph">
                  <wp:posOffset>54512</wp:posOffset>
                </wp:positionV>
                <wp:extent cx="5778159" cy="1606061"/>
                <wp:effectExtent l="0" t="0" r="13335" b="133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159" cy="16060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C90A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//attribut ;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557A16" w:rsidRPr="00C90A04" w:rsidRDefault="00557A16" w:rsidP="00C90A0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final</w:t>
                            </w:r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double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montantFixe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>=500;</w:t>
                            </w:r>
                          </w:p>
                          <w:p w:rsidR="00557A16" w:rsidRPr="00C90A04" w:rsidRDefault="00557A16" w:rsidP="00C90A0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final</w:t>
                            </w:r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TVA= 19;</w:t>
                            </w:r>
                          </w:p>
                          <w:p w:rsidR="00557A16" w:rsidRPr="00C90A04" w:rsidRDefault="00557A16" w:rsidP="00C90A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duréeFixe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;//on en a besoin pour le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renouvlement</w:t>
                            </w:r>
                            <w:proofErr w:type="spellEnd"/>
                          </w:p>
                          <w:p w:rsidR="00557A16" w:rsidRPr="00C90A04" w:rsidRDefault="00557A16" w:rsidP="00C90A04">
                            <w:pPr>
                              <w:rPr>
                                <w:lang w:val="fr-FR"/>
                              </w:rPr>
                            </w:pPr>
                            <w:r w:rsidRPr="00C90A0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duréePourBloqué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;/*cette durée est définit dans le constructeur comme étant :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duréePourBloqué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durée+durée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>;*/</w:t>
                            </w:r>
                          </w:p>
                          <w:p w:rsidR="00557A16" w:rsidRDefault="00557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30B5" id="Zone de texte 17" o:spid="_x0000_s1042" type="#_x0000_t202" style="position:absolute;left:0;text-align:left;margin-left:403.75pt;margin-top:4.3pt;width:454.95pt;height:126.4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" fillcolor="white [3201]" strokecolor="#4f81bd [3204]" strokeweight="2pt">
                <v:textbox>
                  <w:txbxContent>
                    <w:p w:rsidR="00557A16" w:rsidRDefault="00557A16" w:rsidP="00C90A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//attribut ; </w:t>
                      </w:r>
                      <w:proofErr w:type="spellStart"/>
                      <w:r>
                        <w:rPr>
                          <w:lang w:val="fr-FR"/>
                        </w:rPr>
                        <w:t>private</w:t>
                      </w:r>
                      <w:proofErr w:type="spellEnd"/>
                      <w:r>
                        <w:rPr>
                          <w:lang w:val="fr-FR"/>
                        </w:rPr>
                        <w:t> :</w:t>
                      </w:r>
                    </w:p>
                    <w:p w:rsidR="00557A16" w:rsidRPr="00C90A04" w:rsidRDefault="00557A16" w:rsidP="00C90A04">
                      <w:pPr>
                        <w:rPr>
                          <w:lang w:val="fr-FR"/>
                        </w:rPr>
                      </w:pPr>
                      <w:proofErr w:type="gramStart"/>
                      <w:r w:rsidRPr="00C90A04">
                        <w:rPr>
                          <w:lang w:val="fr-FR"/>
                        </w:rPr>
                        <w:t>final</w:t>
                      </w:r>
                      <w:proofErr w:type="gramEnd"/>
                      <w:r w:rsidRPr="00C90A04">
                        <w:rPr>
                          <w:lang w:val="fr-FR"/>
                        </w:rPr>
                        <w:t xml:space="preserve"> double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montantFixe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>=500;</w:t>
                      </w:r>
                    </w:p>
                    <w:p w:rsidR="00557A16" w:rsidRPr="00C90A04" w:rsidRDefault="00557A16" w:rsidP="00C90A04">
                      <w:pPr>
                        <w:rPr>
                          <w:lang w:val="fr-FR"/>
                        </w:rPr>
                      </w:pPr>
                      <w:proofErr w:type="gramStart"/>
                      <w:r w:rsidRPr="00C90A04">
                        <w:rPr>
                          <w:lang w:val="fr-FR"/>
                        </w:rPr>
                        <w:t>final</w:t>
                      </w:r>
                      <w:proofErr w:type="gram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TVA= 19;</w:t>
                      </w:r>
                    </w:p>
                    <w:p w:rsidR="00557A16" w:rsidRPr="00C90A04" w:rsidRDefault="00557A16" w:rsidP="00C90A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C90A04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duréeFixe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;//on en a besoin pour le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renouvlement</w:t>
                      </w:r>
                      <w:proofErr w:type="spellEnd"/>
                    </w:p>
                    <w:p w:rsidR="00557A16" w:rsidRPr="00C90A04" w:rsidRDefault="00557A16" w:rsidP="00C90A04">
                      <w:pPr>
                        <w:rPr>
                          <w:lang w:val="fr-FR"/>
                        </w:rPr>
                      </w:pPr>
                      <w:r w:rsidRPr="00C90A0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C90A04">
                        <w:rPr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C90A04">
                        <w:rPr>
                          <w:lang w:val="fr-FR"/>
                        </w:rPr>
                        <w:t xml:space="preserve"> 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duréePourBloqué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;/*cette durée est définit dans le constructeur comme étant :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duréePourBloqué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>=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durée+durée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>;*/</w:t>
                      </w:r>
                    </w:p>
                    <w:p w:rsidR="00557A16" w:rsidRDefault="00557A16"/>
                  </w:txbxContent>
                </v:textbox>
                <w10:wrap anchorx="margin"/>
              </v:shape>
            </w:pict>
          </mc:Fallback>
        </mc:AlternateContent>
      </w: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24618</wp:posOffset>
                </wp:positionV>
                <wp:extent cx="5766776" cy="2497161"/>
                <wp:effectExtent l="0" t="0" r="24765" b="177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776" cy="2497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//constructeur sans paramètre :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AbonLibre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lang w:val="fr-FR"/>
                              </w:rPr>
                              <w:t>) –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AbonLibre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;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//constructeur avec paramètres :</w:t>
                            </w:r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AbonLibre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(Date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dateDebAbon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durée, double </w:t>
                            </w:r>
                            <w:proofErr w:type="spellStart"/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)</w:t>
                            </w:r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throws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DateException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NegativeException</w:t>
                            </w:r>
                            <w:r>
                              <w:rPr>
                                <w:lang w:val="fr-FR"/>
                              </w:rPr>
                              <w:t>-AbonLibre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;//ici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est=à 0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Saisir(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)-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AbonLibre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;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Afficher(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)-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AbonLibre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;/*appelé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super.Afficher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() puis donné la description de l’objet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AbonLivre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via sa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refférence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*/</w:t>
                            </w:r>
                          </w:p>
                          <w:p w:rsidR="00557A16" w:rsidRDefault="00557A16" w:rsidP="000834E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String ) ;//envoie :  « </w:t>
                            </w:r>
                            <w:r w:rsidRPr="00083D07">
                              <w:rPr>
                                <w:lang w:val="fr-FR"/>
                              </w:rPr>
                              <w:t xml:space="preserve">Type Abonnement </w:t>
                            </w:r>
                            <w:r>
                              <w:rPr>
                                <w:lang w:val="fr-FR"/>
                              </w:rPr>
                              <w:t xml:space="preserve">, </w:t>
                            </w:r>
                            <w:r w:rsidRPr="00083D07">
                              <w:rPr>
                                <w:lang w:val="fr-FR"/>
                              </w:rPr>
                              <w:t>Date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083D07">
                              <w:rPr>
                                <w:lang w:val="fr-FR"/>
                              </w:rPr>
                              <w:t>Fin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083D07">
                              <w:rPr>
                                <w:lang w:val="fr-FR"/>
                              </w:rPr>
                              <w:t>Abon</w:t>
                            </w:r>
                            <w:r>
                              <w:rPr>
                                <w:lang w:val="fr-FR"/>
                              </w:rPr>
                              <w:t>nement , solde cumulée »</w:t>
                            </w:r>
                          </w:p>
                          <w:p w:rsidR="00557A16" w:rsidRDefault="00557A16" w:rsidP="000834E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57A16" w:rsidRPr="00083D07" w:rsidRDefault="00557A16" w:rsidP="000834E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57A16" w:rsidRPr="00C90A04" w:rsidRDefault="00557A16" w:rsidP="00083D07">
                            <w:pPr>
                              <w:rPr>
                                <w:lang w:val="fr-FR"/>
                              </w:rPr>
                            </w:pPr>
                            <w:r w:rsidRPr="00083D07">
                              <w:rPr>
                                <w:lang w:val="fr-FR"/>
                              </w:rPr>
                              <w:tab/>
                            </w:r>
                            <w:r w:rsidRPr="00083D07">
                              <w:rPr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43" type="#_x0000_t202" style="position:absolute;left:0;text-align:left;margin-left:402.9pt;margin-top:1.95pt;width:454.1pt;height:196.6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" fillcolor="white [3201]" strokecolor="#4f81bd [3204]" strokeweight="2pt">
                <v:textbox>
                  <w:txbxContent>
                    <w:p w:rsidR="00557A16" w:rsidRDefault="00557A1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//constructeur sans paramètre :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proofErr w:type="spellStart"/>
                      <w:r w:rsidRPr="00C90A04">
                        <w:rPr>
                          <w:lang w:val="fr-FR"/>
                        </w:rPr>
                        <w:t>AbonLibre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(</w:t>
                      </w:r>
                      <w:r>
                        <w:rPr>
                          <w:lang w:val="fr-FR"/>
                        </w:rPr>
                        <w:t>) –</w:t>
                      </w:r>
                      <w:proofErr w:type="spellStart"/>
                      <w:r>
                        <w:rPr>
                          <w:lang w:val="fr-FR"/>
                        </w:rPr>
                        <w:t>AbonLibre</w:t>
                      </w:r>
                      <w:proofErr w:type="spellEnd"/>
                      <w:r>
                        <w:rPr>
                          <w:lang w:val="fr-FR"/>
                        </w:rPr>
                        <w:t> ;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//constructeur avec paramètres :</w:t>
                      </w:r>
                      <w:r w:rsidRPr="00C90A04">
                        <w:rPr>
                          <w:lang w:val="fr-FR"/>
                        </w:rPr>
                        <w:t xml:space="preserve"> 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proofErr w:type="spellStart"/>
                      <w:r w:rsidRPr="00C90A04">
                        <w:rPr>
                          <w:lang w:val="fr-FR"/>
                        </w:rPr>
                        <w:t>AbonLibre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(Date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dateDebAbon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durée, double </w:t>
                      </w:r>
                      <w:proofErr w:type="spellStart"/>
                      <w:proofErr w:type="gramStart"/>
                      <w:r w:rsidRPr="00C90A04">
                        <w:rPr>
                          <w:lang w:val="fr-FR"/>
                        </w:rPr>
                        <w:t>soldeMontant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)</w:t>
                      </w:r>
                      <w:proofErr w:type="gram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throws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DateException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NegativeException</w:t>
                      </w:r>
                      <w:r>
                        <w:rPr>
                          <w:lang w:val="fr-FR"/>
                        </w:rPr>
                        <w:t>-AbonLibre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;//ici </w:t>
                      </w:r>
                      <w:proofErr w:type="spellStart"/>
                      <w:r>
                        <w:rPr>
                          <w:lang w:val="fr-FR"/>
                        </w:rPr>
                        <w:t>soldeMontant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est=à 0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Saisir(</w:t>
                      </w:r>
                      <w:proofErr w:type="gramEnd"/>
                      <w:r>
                        <w:rPr>
                          <w:lang w:val="fr-FR"/>
                        </w:rPr>
                        <w:t>)(</w:t>
                      </w:r>
                      <w:proofErr w:type="spellStart"/>
                      <w:r>
                        <w:rPr>
                          <w:lang w:val="fr-FR"/>
                        </w:rPr>
                        <w:t>void</w:t>
                      </w:r>
                      <w:proofErr w:type="spellEnd"/>
                      <w:r>
                        <w:rPr>
                          <w:lang w:val="fr-FR"/>
                        </w:rPr>
                        <w:t>)-</w:t>
                      </w:r>
                      <w:proofErr w:type="spellStart"/>
                      <w:r>
                        <w:rPr>
                          <w:lang w:val="fr-FR"/>
                        </w:rPr>
                        <w:t>AbonLibre</w:t>
                      </w:r>
                      <w:proofErr w:type="spellEnd"/>
                      <w:r>
                        <w:rPr>
                          <w:lang w:val="fr-FR"/>
                        </w:rPr>
                        <w:t> ;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Afficher(</w:t>
                      </w:r>
                      <w:proofErr w:type="gramEnd"/>
                      <w:r>
                        <w:rPr>
                          <w:lang w:val="fr-FR"/>
                        </w:rPr>
                        <w:t>)(</w:t>
                      </w:r>
                      <w:proofErr w:type="spellStart"/>
                      <w:r>
                        <w:rPr>
                          <w:lang w:val="fr-FR"/>
                        </w:rPr>
                        <w:t>void</w:t>
                      </w:r>
                      <w:proofErr w:type="spellEnd"/>
                      <w:r>
                        <w:rPr>
                          <w:lang w:val="fr-FR"/>
                        </w:rPr>
                        <w:t>)-</w:t>
                      </w:r>
                      <w:proofErr w:type="spellStart"/>
                      <w:r>
                        <w:rPr>
                          <w:lang w:val="fr-FR"/>
                        </w:rPr>
                        <w:t>AbonLibre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;/*appelé </w:t>
                      </w:r>
                      <w:proofErr w:type="spellStart"/>
                      <w:r>
                        <w:rPr>
                          <w:lang w:val="fr-FR"/>
                        </w:rPr>
                        <w:t>super.Afficher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() puis donné la description de l’objet </w:t>
                      </w:r>
                      <w:proofErr w:type="spellStart"/>
                      <w:r>
                        <w:rPr>
                          <w:lang w:val="fr-FR"/>
                        </w:rPr>
                        <w:t>AbonLivre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via sa </w:t>
                      </w:r>
                      <w:proofErr w:type="spellStart"/>
                      <w:r>
                        <w:rPr>
                          <w:lang w:val="fr-FR"/>
                        </w:rPr>
                        <w:t>refférence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*/</w:t>
                      </w:r>
                    </w:p>
                    <w:p w:rsidR="00557A16" w:rsidRDefault="00557A16" w:rsidP="000834E5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toString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fr-FR"/>
                        </w:rPr>
                        <w:t>)(</w:t>
                      </w:r>
                      <w:proofErr w:type="gramEnd"/>
                      <w:r>
                        <w:rPr>
                          <w:lang w:val="fr-FR"/>
                        </w:rPr>
                        <w:t>String ) ;//envoie :  « </w:t>
                      </w:r>
                      <w:r w:rsidRPr="00083D07">
                        <w:rPr>
                          <w:lang w:val="fr-FR"/>
                        </w:rPr>
                        <w:t xml:space="preserve">Type Abonnement </w:t>
                      </w:r>
                      <w:r>
                        <w:rPr>
                          <w:lang w:val="fr-FR"/>
                        </w:rPr>
                        <w:t xml:space="preserve">, </w:t>
                      </w:r>
                      <w:r w:rsidRPr="00083D07">
                        <w:rPr>
                          <w:lang w:val="fr-FR"/>
                        </w:rPr>
                        <w:t>Date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083D07">
                        <w:rPr>
                          <w:lang w:val="fr-FR"/>
                        </w:rPr>
                        <w:t>Fin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083D07">
                        <w:rPr>
                          <w:lang w:val="fr-FR"/>
                        </w:rPr>
                        <w:t>Abon</w:t>
                      </w:r>
                      <w:r>
                        <w:rPr>
                          <w:lang w:val="fr-FR"/>
                        </w:rPr>
                        <w:t>nement , solde cumulée »</w:t>
                      </w:r>
                    </w:p>
                    <w:p w:rsidR="00557A16" w:rsidRDefault="00557A16" w:rsidP="000834E5">
                      <w:pPr>
                        <w:rPr>
                          <w:lang w:val="fr-FR"/>
                        </w:rPr>
                      </w:pPr>
                    </w:p>
                    <w:p w:rsidR="00557A16" w:rsidRPr="00083D07" w:rsidRDefault="00557A16" w:rsidP="000834E5">
                      <w:pPr>
                        <w:rPr>
                          <w:lang w:val="fr-FR"/>
                        </w:rPr>
                      </w:pPr>
                    </w:p>
                    <w:p w:rsidR="00557A16" w:rsidRPr="00C90A04" w:rsidRDefault="00557A16" w:rsidP="00083D07">
                      <w:pPr>
                        <w:rPr>
                          <w:lang w:val="fr-FR"/>
                        </w:rPr>
                      </w:pPr>
                      <w:r w:rsidRPr="00083D07">
                        <w:rPr>
                          <w:lang w:val="fr-FR"/>
                        </w:rPr>
                        <w:tab/>
                      </w:r>
                      <w:r w:rsidRPr="00083D07">
                        <w:rPr>
                          <w:lang w:val="fr-FR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C90A04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102626</wp:posOffset>
                </wp:positionV>
                <wp:extent cx="5766776" cy="2368061"/>
                <wp:effectExtent l="0" t="0" r="24765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776" cy="23680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0834E5">
                            <w:proofErr w:type="spellStart"/>
                            <w:proofErr w:type="gramStart"/>
                            <w:r w:rsidRPr="000834E5">
                              <w:t>verifierSoldeRestant</w:t>
                            </w:r>
                            <w:proofErr w:type="spellEnd"/>
                            <w:r w:rsidRPr="000834E5">
                              <w:t>(</w:t>
                            </w:r>
                            <w:proofErr w:type="gramEnd"/>
                            <w:r w:rsidRPr="000834E5">
                              <w:t>)</w:t>
                            </w:r>
                            <w:r>
                              <w:t>(Boolean) –</w:t>
                            </w:r>
                            <w:proofErr w:type="spellStart"/>
                            <w:r>
                              <w:t>AbonLibre</w:t>
                            </w:r>
                            <w:proofErr w:type="spellEnd"/>
                            <w:r>
                              <w:t xml:space="preserve">//on </w:t>
                            </w:r>
                            <w:proofErr w:type="spellStart"/>
                            <w:r>
                              <w:t>n’en</w:t>
                            </w:r>
                            <w:proofErr w:type="spellEnd"/>
                            <w:r>
                              <w:t xml:space="preserve"> aura pas </w:t>
                            </w:r>
                            <w:proofErr w:type="spellStart"/>
                            <w:r>
                              <w:t>besoin</w:t>
                            </w:r>
                            <w:proofErr w:type="spellEnd"/>
                            <w:r>
                              <w:t xml:space="preserve"> ; verifier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les dates</w:t>
                            </w:r>
                          </w:p>
                          <w:p w:rsidR="00557A16" w:rsidRDefault="00557A16" w:rsidP="000834E5">
                            <w:proofErr w:type="spellStart"/>
                            <w:proofErr w:type="gramStart"/>
                            <w:r w:rsidRPr="000834E5">
                              <w:t>verifierAtteinteDateFinAbon</w:t>
                            </w:r>
                            <w:proofErr w:type="spellEnd"/>
                            <w:r w:rsidRPr="000834E5">
                              <w:t>(</w:t>
                            </w:r>
                            <w:proofErr w:type="gramEnd"/>
                            <w:r w:rsidRPr="000834E5">
                              <w:t>)</w:t>
                            </w:r>
                            <w:r>
                              <w:t>(Date )-</w:t>
                            </w:r>
                            <w:proofErr w:type="spellStart"/>
                            <w:r>
                              <w:t>AbonLibre</w:t>
                            </w:r>
                            <w:proofErr w:type="spellEnd"/>
                            <w:r>
                              <w:t>;/*</w:t>
                            </w:r>
                            <w:proofErr w:type="spellStart"/>
                            <w:r>
                              <w:t>renvoie</w:t>
                            </w:r>
                            <w:proofErr w:type="spellEnd"/>
                            <w:r>
                              <w:t xml:space="preserve"> la date après </w:t>
                            </w:r>
                            <w:proofErr w:type="spellStart"/>
                            <w:r>
                              <w:t>duréefixe</w:t>
                            </w:r>
                            <w:proofErr w:type="spellEnd"/>
                            <w:r>
                              <w:t xml:space="preserve"> de la </w:t>
                            </w:r>
                            <w:r w:rsidRPr="000834E5">
                              <w:t>(Date</w:t>
                            </w:r>
                            <w:r>
                              <w:t xml:space="preserve"> </w:t>
                            </w:r>
                            <w:r w:rsidRPr="000834E5">
                              <w:t>Deb</w:t>
                            </w:r>
                            <w:r>
                              <w:t xml:space="preserve">ut </w:t>
                            </w:r>
                            <w:proofErr w:type="spellStart"/>
                            <w:r w:rsidRPr="000834E5">
                              <w:t>Abon</w:t>
                            </w:r>
                            <w:r>
                              <w:t>nement</w:t>
                            </w:r>
                            <w:proofErr w:type="spellEnd"/>
                            <w:r>
                              <w:t>;*/</w:t>
                            </w:r>
                          </w:p>
                          <w:p w:rsidR="00557A16" w:rsidRDefault="00557A16" w:rsidP="00C1510A">
                            <w:proofErr w:type="gramStart"/>
                            <w:r>
                              <w:t>Facture(</w:t>
                            </w:r>
                            <w:proofErr w:type="gramEnd"/>
                            <w:r>
                              <w:t>Client c):void-</w:t>
                            </w:r>
                            <w:proofErr w:type="spellStart"/>
                            <w:r>
                              <w:t>AbonLibre</w:t>
                            </w:r>
                            <w:proofErr w:type="spellEnd"/>
                            <w:r>
                              <w:t xml:space="preserve">;/* </w:t>
                            </w:r>
                            <w:proofErr w:type="spellStart"/>
                            <w:r>
                              <w:t>affiche</w:t>
                            </w:r>
                            <w:proofErr w:type="spellEnd"/>
                            <w:r>
                              <w:t xml:space="preserve"> la date de </w:t>
                            </w:r>
                            <w:proofErr w:type="spellStart"/>
                            <w:r>
                              <w:t>blocage</w:t>
                            </w:r>
                            <w:proofErr w:type="spellEnd"/>
                            <w:r>
                              <w:t xml:space="preserve">, description du client, u type </w:t>
                            </w:r>
                            <w:proofErr w:type="spellStart"/>
                            <w:r>
                              <w:t>d’abonnement</w:t>
                            </w:r>
                            <w:proofErr w:type="spellEnd"/>
                            <w:r>
                              <w:t xml:space="preserve">, des </w:t>
                            </w:r>
                            <w:proofErr w:type="spellStart"/>
                            <w:r>
                              <w:t>listes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d’appels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effectué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reçu</w:t>
                            </w:r>
                            <w:proofErr w:type="spellEnd"/>
                            <w:r>
                              <w:t xml:space="preserve">, et le </w:t>
                            </w:r>
                            <w:proofErr w:type="spellStart"/>
                            <w:r>
                              <w:t>solde</w:t>
                            </w:r>
                            <w:proofErr w:type="spellEnd"/>
                            <w:r>
                              <w:t xml:space="preserve"> à payee*/</w:t>
                            </w:r>
                          </w:p>
                          <w:p w:rsidR="00557A16" w:rsidRDefault="00557A16" w:rsidP="007B3B33">
                            <w:r>
                              <w:t>//</w:t>
                            </w:r>
                            <w:proofErr w:type="spellStart"/>
                            <w:r>
                              <w:t>ajouter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</w:p>
                          <w:p w:rsidR="00557A16" w:rsidRDefault="00557A16" w:rsidP="001D7551">
                            <w:proofErr w:type="spellStart"/>
                            <w:proofErr w:type="gramStart"/>
                            <w:r>
                              <w:t>AjouterAppel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Client client, String s, Date D, </w:t>
                            </w:r>
                            <w:proofErr w:type="spellStart"/>
                            <w:r>
                              <w:t>Heure</w:t>
                            </w:r>
                            <w:proofErr w:type="spellEnd"/>
                            <w:r>
                              <w:t xml:space="preserve"> h,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durée</w:t>
                            </w:r>
                            <w:proofErr w:type="spellEnd"/>
                            <w:r>
                              <w:t xml:space="preserve">) : </w:t>
                            </w:r>
                            <w:proofErr w:type="spellStart"/>
                            <w:r>
                              <w:t>Appel-AbonLibre</w:t>
                            </w:r>
                            <w:proofErr w:type="spellEnd"/>
                            <w:r>
                              <w:t>;/*</w:t>
                            </w:r>
                            <w:r w:rsidRPr="001D7551">
                              <w:t xml:space="preserve"> </w:t>
                            </w:r>
                            <w:r>
                              <w:t xml:space="preserve">//on </w:t>
                            </w:r>
                            <w:proofErr w:type="spellStart"/>
                            <w:r>
                              <w:t>envoie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trois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entrant </w:t>
                            </w:r>
                            <w:proofErr w:type="spellStart"/>
                            <w:r>
                              <w:t>puis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bloque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non ;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la date </w:t>
                            </w:r>
                            <w:proofErr w:type="spellStart"/>
                            <w:r>
                              <w:t>limitée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atteinte</w:t>
                            </w:r>
                            <w:proofErr w:type="spellEnd"/>
                            <w:r>
                              <w:t xml:space="preserve"> le client </w:t>
                            </w:r>
                            <w:proofErr w:type="spellStart"/>
                            <w:r>
                              <w:t>ainsi</w:t>
                            </w:r>
                            <w:proofErr w:type="spellEnd"/>
                            <w:r>
                              <w:t xml:space="preserve"> ne </w:t>
                            </w:r>
                            <w:proofErr w:type="spellStart"/>
                            <w:r>
                              <w:t>peut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recevoir</w:t>
                            </w:r>
                            <w:proofErr w:type="spellEnd"/>
                            <w:r>
                              <w:t xml:space="preserve">= arrive à la date de </w:t>
                            </w:r>
                            <w:proofErr w:type="spellStart"/>
                            <w:r>
                              <w:t>blocage</w:t>
                            </w:r>
                            <w:proofErr w:type="spellEnd"/>
                            <w:r>
                              <w:t xml:space="preserve"> le client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bloqué</w:t>
                            </w:r>
                            <w:proofErr w:type="spellEnd"/>
                            <w:r>
                              <w:t xml:space="preserve"> (ne </w:t>
                            </w:r>
                            <w:proofErr w:type="spellStart"/>
                            <w:r>
                              <w:t>peut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recevoir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emmetre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  <w:r>
                              <w:t xml:space="preserve"> ) on </w:t>
                            </w:r>
                            <w:proofErr w:type="spellStart"/>
                            <w:r>
                              <w:t>peux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debloqué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payant</w:t>
                            </w:r>
                            <w:proofErr w:type="spellEnd"/>
                            <w:r>
                              <w:t xml:space="preserve"> la facture ; </w:t>
                            </w:r>
                            <w:proofErr w:type="spellStart"/>
                            <w:r>
                              <w:t>réinitialisé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l’abonnement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ce</w:t>
                            </w:r>
                            <w:proofErr w:type="spellEnd"/>
                            <w:r>
                              <w:t xml:space="preserve"> client*/</w:t>
                            </w:r>
                          </w:p>
                          <w:p w:rsidR="00557A16" w:rsidRDefault="00557A16" w:rsidP="001D755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//'on decide de </w:t>
                            </w:r>
                            <w:proofErr w:type="spellStart"/>
                            <w:r>
                              <w:t>bloqué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de payer; </w:t>
                            </w:r>
                            <w:proofErr w:type="spellStart"/>
                            <w:r>
                              <w:t>réajouter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nouvel</w:t>
                            </w:r>
                            <w:proofErr w:type="spellEnd"/>
                          </w:p>
                          <w:p w:rsidR="00557A16" w:rsidRDefault="00557A16" w:rsidP="007B3B33">
                            <w:r>
                              <w:tab/>
                            </w:r>
                          </w:p>
                          <w:p w:rsidR="00557A16" w:rsidRDefault="00557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44" type="#_x0000_t202" style="position:absolute;left:0;text-align:left;margin-left:402.9pt;margin-top:8.1pt;width:454.1pt;height:186.4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" fillcolor="white [3201]" strokecolor="#4f81bd [3204]" strokeweight="2pt">
                <v:textbox>
                  <w:txbxContent>
                    <w:p w:rsidR="00557A16" w:rsidRDefault="00557A16" w:rsidP="000834E5">
                      <w:proofErr w:type="spellStart"/>
                      <w:proofErr w:type="gramStart"/>
                      <w:r w:rsidRPr="000834E5">
                        <w:t>verifierSoldeRestant</w:t>
                      </w:r>
                      <w:proofErr w:type="spellEnd"/>
                      <w:r w:rsidRPr="000834E5">
                        <w:t>(</w:t>
                      </w:r>
                      <w:proofErr w:type="gramEnd"/>
                      <w:r w:rsidRPr="000834E5">
                        <w:t>)</w:t>
                      </w:r>
                      <w:r>
                        <w:t>(Boolean) –</w:t>
                      </w:r>
                      <w:proofErr w:type="spellStart"/>
                      <w:r>
                        <w:t>AbonLibre</w:t>
                      </w:r>
                      <w:proofErr w:type="spellEnd"/>
                      <w:r>
                        <w:t xml:space="preserve">//on </w:t>
                      </w:r>
                      <w:proofErr w:type="spellStart"/>
                      <w:r>
                        <w:t>n’en</w:t>
                      </w:r>
                      <w:proofErr w:type="spellEnd"/>
                      <w:r>
                        <w:t xml:space="preserve"> aura pas </w:t>
                      </w:r>
                      <w:proofErr w:type="spellStart"/>
                      <w:r>
                        <w:t>besoin</w:t>
                      </w:r>
                      <w:proofErr w:type="spellEnd"/>
                      <w:r>
                        <w:t xml:space="preserve"> ; verifier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les dates</w:t>
                      </w:r>
                    </w:p>
                    <w:p w:rsidR="00557A16" w:rsidRDefault="00557A16" w:rsidP="000834E5">
                      <w:proofErr w:type="spellStart"/>
                      <w:proofErr w:type="gramStart"/>
                      <w:r w:rsidRPr="000834E5">
                        <w:t>verifierAtteinteDateFinAbon</w:t>
                      </w:r>
                      <w:proofErr w:type="spellEnd"/>
                      <w:r w:rsidRPr="000834E5">
                        <w:t>(</w:t>
                      </w:r>
                      <w:proofErr w:type="gramEnd"/>
                      <w:r w:rsidRPr="000834E5">
                        <w:t>)</w:t>
                      </w:r>
                      <w:r>
                        <w:t>(Date )-</w:t>
                      </w:r>
                      <w:proofErr w:type="spellStart"/>
                      <w:r>
                        <w:t>AbonLibre</w:t>
                      </w:r>
                      <w:proofErr w:type="spellEnd"/>
                      <w:r>
                        <w:t>;/*</w:t>
                      </w:r>
                      <w:proofErr w:type="spellStart"/>
                      <w:r>
                        <w:t>renvoie</w:t>
                      </w:r>
                      <w:proofErr w:type="spellEnd"/>
                      <w:r>
                        <w:t xml:space="preserve"> la date après </w:t>
                      </w:r>
                      <w:proofErr w:type="spellStart"/>
                      <w:r>
                        <w:t>duréefixe</w:t>
                      </w:r>
                      <w:proofErr w:type="spellEnd"/>
                      <w:r>
                        <w:t xml:space="preserve"> de la </w:t>
                      </w:r>
                      <w:r w:rsidRPr="000834E5">
                        <w:t>(Date</w:t>
                      </w:r>
                      <w:r>
                        <w:t xml:space="preserve"> </w:t>
                      </w:r>
                      <w:r w:rsidRPr="000834E5">
                        <w:t>Deb</w:t>
                      </w:r>
                      <w:r>
                        <w:t xml:space="preserve">ut </w:t>
                      </w:r>
                      <w:proofErr w:type="spellStart"/>
                      <w:r w:rsidRPr="000834E5">
                        <w:t>Abon</w:t>
                      </w:r>
                      <w:r>
                        <w:t>nement</w:t>
                      </w:r>
                      <w:proofErr w:type="spellEnd"/>
                      <w:r>
                        <w:t>;*/</w:t>
                      </w:r>
                    </w:p>
                    <w:p w:rsidR="00557A16" w:rsidRDefault="00557A16" w:rsidP="00C1510A">
                      <w:proofErr w:type="gramStart"/>
                      <w:r>
                        <w:t>Facture(</w:t>
                      </w:r>
                      <w:proofErr w:type="gramEnd"/>
                      <w:r>
                        <w:t>Client c):void-</w:t>
                      </w:r>
                      <w:proofErr w:type="spellStart"/>
                      <w:r>
                        <w:t>AbonLibre</w:t>
                      </w:r>
                      <w:proofErr w:type="spellEnd"/>
                      <w:r>
                        <w:t xml:space="preserve">;/* </w:t>
                      </w:r>
                      <w:proofErr w:type="spellStart"/>
                      <w:r>
                        <w:t>affiche</w:t>
                      </w:r>
                      <w:proofErr w:type="spellEnd"/>
                      <w:r>
                        <w:t xml:space="preserve"> la date de </w:t>
                      </w:r>
                      <w:proofErr w:type="spellStart"/>
                      <w:r>
                        <w:t>blocage</w:t>
                      </w:r>
                      <w:proofErr w:type="spellEnd"/>
                      <w:r>
                        <w:t xml:space="preserve">, description du client, u type </w:t>
                      </w:r>
                      <w:proofErr w:type="spellStart"/>
                      <w:r>
                        <w:t>d’abonnement</w:t>
                      </w:r>
                      <w:proofErr w:type="spellEnd"/>
                      <w:r>
                        <w:t xml:space="preserve">, des </w:t>
                      </w:r>
                      <w:proofErr w:type="spellStart"/>
                      <w:r>
                        <w:t>listes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d’appels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effectué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reçu</w:t>
                      </w:r>
                      <w:proofErr w:type="spellEnd"/>
                      <w:r>
                        <w:t xml:space="preserve">, et le </w:t>
                      </w:r>
                      <w:proofErr w:type="spellStart"/>
                      <w:r>
                        <w:t>solde</w:t>
                      </w:r>
                      <w:proofErr w:type="spellEnd"/>
                      <w:r>
                        <w:t xml:space="preserve"> à payee*/</w:t>
                      </w:r>
                    </w:p>
                    <w:p w:rsidR="00557A16" w:rsidRDefault="00557A16" w:rsidP="007B3B33">
                      <w:r>
                        <w:t>//</w:t>
                      </w:r>
                      <w:proofErr w:type="spellStart"/>
                      <w:r>
                        <w:t>ajouter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appel</w:t>
                      </w:r>
                      <w:proofErr w:type="spellEnd"/>
                    </w:p>
                    <w:p w:rsidR="00557A16" w:rsidRDefault="00557A16" w:rsidP="001D7551">
                      <w:proofErr w:type="spellStart"/>
                      <w:proofErr w:type="gramStart"/>
                      <w:r>
                        <w:t>AjouterAppel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Client client, String s, Date D, </w:t>
                      </w:r>
                      <w:proofErr w:type="spellStart"/>
                      <w:r>
                        <w:t>Heure</w:t>
                      </w:r>
                      <w:proofErr w:type="spellEnd"/>
                      <w:r>
                        <w:t xml:space="preserve"> h,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durée</w:t>
                      </w:r>
                      <w:proofErr w:type="spellEnd"/>
                      <w:r>
                        <w:t xml:space="preserve">) : </w:t>
                      </w:r>
                      <w:proofErr w:type="spellStart"/>
                      <w:r>
                        <w:t>Appel-AbonLibre</w:t>
                      </w:r>
                      <w:proofErr w:type="spellEnd"/>
                      <w:r>
                        <w:t>;/*</w:t>
                      </w:r>
                      <w:r w:rsidRPr="001D7551">
                        <w:t xml:space="preserve"> </w:t>
                      </w:r>
                      <w:r>
                        <w:t xml:space="preserve">//on </w:t>
                      </w:r>
                      <w:proofErr w:type="spellStart"/>
                      <w:r>
                        <w:t>envoie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trois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entrant </w:t>
                      </w:r>
                      <w:proofErr w:type="spellStart"/>
                      <w:r>
                        <w:t>puis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bloque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</w:t>
                      </w:r>
                      <w:proofErr w:type="spellEnd"/>
                      <w:r>
                        <w:t xml:space="preserve"> non ;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la date </w:t>
                      </w:r>
                      <w:proofErr w:type="spellStart"/>
                      <w:r>
                        <w:t>limitée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atteinte</w:t>
                      </w:r>
                      <w:proofErr w:type="spellEnd"/>
                      <w:r>
                        <w:t xml:space="preserve"> le client </w:t>
                      </w:r>
                      <w:proofErr w:type="spellStart"/>
                      <w:r>
                        <w:t>ainsi</w:t>
                      </w:r>
                      <w:proofErr w:type="spellEnd"/>
                      <w:r>
                        <w:t xml:space="preserve"> ne </w:t>
                      </w:r>
                      <w:proofErr w:type="spellStart"/>
                      <w:r>
                        <w:t>peut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recevoir</w:t>
                      </w:r>
                      <w:proofErr w:type="spellEnd"/>
                      <w:r>
                        <w:t xml:space="preserve">= arrive à la date de </w:t>
                      </w:r>
                      <w:proofErr w:type="spellStart"/>
                      <w:r>
                        <w:t>blocage</w:t>
                      </w:r>
                      <w:proofErr w:type="spellEnd"/>
                      <w:r>
                        <w:t xml:space="preserve"> le client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bloqué</w:t>
                      </w:r>
                      <w:proofErr w:type="spellEnd"/>
                      <w:r>
                        <w:t xml:space="preserve"> (ne </w:t>
                      </w:r>
                      <w:proofErr w:type="spellStart"/>
                      <w:r>
                        <w:t>peut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recevoir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emmetre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appel</w:t>
                      </w:r>
                      <w:proofErr w:type="spellEnd"/>
                      <w:r>
                        <w:t xml:space="preserve"> ) on </w:t>
                      </w:r>
                      <w:proofErr w:type="spellStart"/>
                      <w:r>
                        <w:t>peux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debloqué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payant</w:t>
                      </w:r>
                      <w:proofErr w:type="spellEnd"/>
                      <w:r>
                        <w:t xml:space="preserve"> la facture ; </w:t>
                      </w:r>
                      <w:proofErr w:type="spellStart"/>
                      <w:r>
                        <w:t>réinitialisé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l’abonnement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ce</w:t>
                      </w:r>
                      <w:proofErr w:type="spellEnd"/>
                      <w:r>
                        <w:t xml:space="preserve"> client*/</w:t>
                      </w:r>
                    </w:p>
                    <w:p w:rsidR="00557A16" w:rsidRDefault="00557A16" w:rsidP="001D7551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//'on decide de </w:t>
                      </w:r>
                      <w:proofErr w:type="spellStart"/>
                      <w:r>
                        <w:t>bloqué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</w:t>
                      </w:r>
                      <w:proofErr w:type="spellEnd"/>
                      <w:r>
                        <w:t xml:space="preserve"> de payer; </w:t>
                      </w:r>
                      <w:proofErr w:type="spellStart"/>
                      <w:r>
                        <w:t>réajouter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nouvel</w:t>
                      </w:r>
                      <w:proofErr w:type="spellEnd"/>
                    </w:p>
                    <w:p w:rsidR="00557A16" w:rsidRDefault="00557A16" w:rsidP="007B3B33">
                      <w:r>
                        <w:tab/>
                      </w:r>
                    </w:p>
                    <w:p w:rsidR="00557A16" w:rsidRDefault="00557A16"/>
                  </w:txbxContent>
                </v:textbox>
                <w10:wrap anchorx="margin"/>
              </v:shape>
            </w:pict>
          </mc:Fallback>
        </mc:AlternateContent>
      </w:r>
    </w:p>
    <w:p w:rsidR="00C90A04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0834E5" w:rsidRDefault="000834E5" w:rsidP="000834E5">
      <w:pPr>
        <w:pStyle w:val="Listepuces"/>
        <w:numPr>
          <w:ilvl w:val="0"/>
          <w:numId w:val="0"/>
        </w:numPr>
        <w:ind w:left="360"/>
        <w:jc w:val="center"/>
        <w:rPr>
          <w:noProof/>
          <w:lang w:val="fr-FR"/>
        </w:rPr>
      </w:pPr>
    </w:p>
    <w:p w:rsidR="000834E5" w:rsidRDefault="000834E5" w:rsidP="000834E5">
      <w:pPr>
        <w:pStyle w:val="Listepuces"/>
        <w:numPr>
          <w:ilvl w:val="0"/>
          <w:numId w:val="0"/>
        </w:numPr>
        <w:ind w:left="360"/>
        <w:jc w:val="center"/>
        <w:rPr>
          <w:noProof/>
          <w:lang w:val="fr-FR"/>
        </w:rPr>
      </w:pPr>
    </w:p>
    <w:p w:rsidR="000834E5" w:rsidRDefault="000834E5" w:rsidP="000834E5">
      <w:pPr>
        <w:pStyle w:val="Listepuces"/>
        <w:numPr>
          <w:ilvl w:val="0"/>
          <w:numId w:val="0"/>
        </w:numPr>
        <w:ind w:left="360"/>
        <w:jc w:val="center"/>
        <w:rPr>
          <w:noProof/>
          <w:lang w:val="fr-FR"/>
        </w:rPr>
      </w:pPr>
    </w:p>
    <w:p w:rsidR="000834E5" w:rsidRDefault="000834E5" w:rsidP="000834E5">
      <w:pPr>
        <w:pStyle w:val="Listepuces"/>
        <w:numPr>
          <w:ilvl w:val="0"/>
          <w:numId w:val="0"/>
        </w:numPr>
        <w:ind w:left="360"/>
        <w:jc w:val="center"/>
        <w:rPr>
          <w:noProof/>
          <w:lang w:val="fr-FR"/>
        </w:rPr>
      </w:pPr>
    </w:p>
    <w:p w:rsidR="000834E5" w:rsidRDefault="000834E5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943CDE" w:rsidRDefault="00943CDE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Abonnement Forfaitaire :</w:t>
      </w: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12115</wp:posOffset>
                </wp:positionV>
                <wp:extent cx="5533200" cy="715108"/>
                <wp:effectExtent l="0" t="0" r="10795" b="2794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200" cy="715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820C1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atributs</w:t>
                            </w:r>
                            <w:proofErr w:type="spellEnd"/>
                          </w:p>
                          <w:p w:rsidR="00557A16" w:rsidRDefault="00557A16" w:rsidP="00820C1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lang w:val="fr-FR"/>
                              </w:rPr>
                              <w:t>duréeFixe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>;</w:t>
                            </w:r>
                          </w:p>
                          <w:p w:rsidR="00557A16" w:rsidRDefault="00557A16" w:rsidP="00820C1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lang w:val="fr-FR"/>
                              </w:rPr>
                              <w:t>duréeFixeBloqué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>;</w:t>
                            </w:r>
                          </w:p>
                          <w:p w:rsidR="00557A16" w:rsidRDefault="00557A16" w:rsidP="00820C11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Double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lang w:val="fr-FR"/>
                              </w:rPr>
                              <w:t>SoldeFixe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>;//on en aura besoin au cas de renouvellement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45" type="#_x0000_t202" style="position:absolute;left:0;text-align:left;margin-left:0;margin-top:.95pt;width:435.7pt;height:56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" fillcolor="white [3201]" strokecolor="#4f81bd [3204]" strokeweight="2pt">
                <v:textbox>
                  <w:txbxContent>
                    <w:p w:rsidR="00557A16" w:rsidRDefault="00557A16" w:rsidP="00820C1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atributs</w:t>
                      </w:r>
                      <w:proofErr w:type="spellEnd"/>
                    </w:p>
                    <w:p w:rsidR="00557A16" w:rsidRDefault="00557A16" w:rsidP="00820C1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lang w:val="fr-FR"/>
                        </w:rPr>
                        <w:t>duréeFixe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>;</w:t>
                      </w:r>
                    </w:p>
                    <w:p w:rsidR="00557A16" w:rsidRDefault="00557A16" w:rsidP="00820C1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lang w:val="fr-FR"/>
                        </w:rPr>
                        <w:t>duréeFixeBloqué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>;</w:t>
                      </w:r>
                    </w:p>
                    <w:p w:rsidR="00557A16" w:rsidRDefault="00557A16" w:rsidP="00820C11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Double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lang w:val="fr-FR"/>
                        </w:rPr>
                        <w:t>SoldeFixe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>;//on en aura besoin au cas de renouvellement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820C1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5959</wp:posOffset>
                </wp:positionV>
                <wp:extent cx="5532755" cy="2286000"/>
                <wp:effectExtent l="0" t="0" r="1079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//constructeur sans paramètre :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Abon</w:t>
                            </w:r>
                            <w:r>
                              <w:rPr>
                                <w:lang w:val="fr-FR"/>
                              </w:rPr>
                              <w:t>Forfaitaire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lang w:val="fr-FR"/>
                              </w:rPr>
                              <w:t>) –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;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//constructeur avec paramètres :</w:t>
                            </w:r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Abon</w:t>
                            </w:r>
                            <w:r>
                              <w:rPr>
                                <w:lang w:val="fr-FR"/>
                              </w:rPr>
                              <w:t>Forfaitair</w:t>
                            </w:r>
                            <w:r w:rsidRPr="00C90A04">
                              <w:rPr>
                                <w:lang w:val="fr-FR"/>
                              </w:rPr>
                              <w:t>e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(Date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dateDebAbon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durée, double </w:t>
                            </w:r>
                            <w:proofErr w:type="spellStart"/>
                            <w:proofErr w:type="gramStart"/>
                            <w:r w:rsidRPr="00C90A04"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)</w:t>
                            </w:r>
                            <w:proofErr w:type="gram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throws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DateException</w:t>
                            </w:r>
                            <w:proofErr w:type="spellEnd"/>
                            <w:r w:rsidRPr="00C90A04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0A04">
                              <w:rPr>
                                <w:lang w:val="fr-FR"/>
                              </w:rPr>
                              <w:t>NegativeException</w:t>
                            </w:r>
                            <w:r>
                              <w:rPr>
                                <w:lang w:val="fr-FR"/>
                              </w:rPr>
                              <w:t>-AbonLibre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;//ici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soldeMontant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est à &gt; 0 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Saisir(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 :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void-AbonForfaitaire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;//on utilise ici un menu à choix (2500da, 1000da….)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Afficher(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 :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void-AbonForfaitaire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;//</w:t>
                            </w:r>
                          </w:p>
                          <w:p w:rsidR="00557A16" w:rsidRDefault="00557A16" w:rsidP="00DA05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() : String-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;/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 *</w:t>
                            </w:r>
                            <w:r w:rsidRPr="00DA05BF">
                              <w:rPr>
                                <w:color w:val="403152" w:themeColor="accent4" w:themeShade="80"/>
                                <w:lang w:val="fr-FR"/>
                              </w:rPr>
                              <w:t xml:space="preserve">« /envoie : </w:t>
                            </w:r>
                            <w:r w:rsidRPr="00DA05BF">
                              <w:rPr>
                                <w:rFonts w:ascii="Courier New" w:hAnsi="Courier New" w:cs="Courier New"/>
                                <w:color w:val="403152" w:themeColor="accent4" w:themeShade="80"/>
                                <w:kern w:val="0"/>
                                <w:lang w:val="fr-FR"/>
                              </w:rPr>
                              <w:t>-Type Abonnement ,date fin du dé</w:t>
                            </w:r>
                            <w:r>
                              <w:rPr>
                                <w:rFonts w:ascii="Courier New" w:hAnsi="Courier New" w:cs="Courier New"/>
                                <w:color w:val="403152" w:themeColor="accent4" w:themeShade="80"/>
                                <w:kern w:val="0"/>
                                <w:lang w:val="fr-FR"/>
                              </w:rPr>
                              <w:t>lais, solde restant »*/</w:t>
                            </w:r>
                          </w:p>
                          <w:p w:rsidR="00557A16" w:rsidRDefault="00557A16" w:rsidP="00820C11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57A16" w:rsidRPr="00820C11" w:rsidRDefault="00557A1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46" type="#_x0000_t202" style="position:absolute;left:0;text-align:left;margin-left:0;margin-top:.45pt;width:435.65pt;height:180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" fillcolor="white [3201]" strokecolor="#4f81bd [3204]" strokeweight="2pt">
                <v:textbox>
                  <w:txbxContent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//constructeur sans paramètre :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proofErr w:type="spellStart"/>
                      <w:r w:rsidRPr="00C90A04">
                        <w:rPr>
                          <w:lang w:val="fr-FR"/>
                        </w:rPr>
                        <w:t>Abon</w:t>
                      </w:r>
                      <w:r>
                        <w:rPr>
                          <w:lang w:val="fr-FR"/>
                        </w:rPr>
                        <w:t>Forfaitaire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(</w:t>
                      </w:r>
                      <w:r>
                        <w:rPr>
                          <w:lang w:val="fr-FR"/>
                        </w:rPr>
                        <w:t>) –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rPr>
                          <w:lang w:val="fr-FR"/>
                        </w:rPr>
                        <w:t> ;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//constructeur avec paramètres :</w:t>
                      </w:r>
                      <w:r w:rsidRPr="00C90A04">
                        <w:rPr>
                          <w:lang w:val="fr-FR"/>
                        </w:rPr>
                        <w:t xml:space="preserve"> 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proofErr w:type="spellStart"/>
                      <w:r w:rsidRPr="00C90A04">
                        <w:rPr>
                          <w:lang w:val="fr-FR"/>
                        </w:rPr>
                        <w:t>Abon</w:t>
                      </w:r>
                      <w:r>
                        <w:rPr>
                          <w:lang w:val="fr-FR"/>
                        </w:rPr>
                        <w:t>Forfaitair</w:t>
                      </w:r>
                      <w:r w:rsidRPr="00C90A04">
                        <w:rPr>
                          <w:lang w:val="fr-FR"/>
                        </w:rPr>
                        <w:t>e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(Date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dateDebAbon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int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durée, double </w:t>
                      </w:r>
                      <w:proofErr w:type="spellStart"/>
                      <w:proofErr w:type="gramStart"/>
                      <w:r w:rsidRPr="00C90A04">
                        <w:rPr>
                          <w:lang w:val="fr-FR"/>
                        </w:rPr>
                        <w:t>soldeMontant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)</w:t>
                      </w:r>
                      <w:proofErr w:type="gram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throws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DateException</w:t>
                      </w:r>
                      <w:proofErr w:type="spellEnd"/>
                      <w:r w:rsidRPr="00C90A04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C90A04">
                        <w:rPr>
                          <w:lang w:val="fr-FR"/>
                        </w:rPr>
                        <w:t>NegativeException</w:t>
                      </w:r>
                      <w:r>
                        <w:rPr>
                          <w:lang w:val="fr-FR"/>
                        </w:rPr>
                        <w:t>-AbonLibre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;//ici </w:t>
                      </w:r>
                      <w:proofErr w:type="spellStart"/>
                      <w:r>
                        <w:rPr>
                          <w:lang w:val="fr-FR"/>
                        </w:rPr>
                        <w:t>soldeMontant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est à &gt; 0 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Saisir(</w:t>
                      </w:r>
                      <w:proofErr w:type="gramEnd"/>
                      <w:r>
                        <w:rPr>
                          <w:lang w:val="fr-FR"/>
                        </w:rPr>
                        <w:t>) :</w:t>
                      </w:r>
                      <w:proofErr w:type="spellStart"/>
                      <w:r>
                        <w:rPr>
                          <w:lang w:val="fr-FR"/>
                        </w:rPr>
                        <w:t>void-AbonForfaitaire</w:t>
                      </w:r>
                      <w:proofErr w:type="spellEnd"/>
                      <w:r>
                        <w:rPr>
                          <w:lang w:val="fr-FR"/>
                        </w:rPr>
                        <w:t> ;//on utilise ici un menu à choix (2500da, 1000da….)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Afficher(</w:t>
                      </w:r>
                      <w:proofErr w:type="gramEnd"/>
                      <w:r>
                        <w:rPr>
                          <w:lang w:val="fr-FR"/>
                        </w:rPr>
                        <w:t>) :</w:t>
                      </w:r>
                      <w:proofErr w:type="spellStart"/>
                      <w:r>
                        <w:rPr>
                          <w:lang w:val="fr-FR"/>
                        </w:rPr>
                        <w:t>void-AbonForfaitaire</w:t>
                      </w:r>
                      <w:proofErr w:type="spellEnd"/>
                      <w:r>
                        <w:rPr>
                          <w:lang w:val="fr-FR"/>
                        </w:rPr>
                        <w:t> ;//</w:t>
                      </w:r>
                    </w:p>
                    <w:p w:rsidR="00557A16" w:rsidRDefault="00557A16" w:rsidP="00DA05B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toString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() : String-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rPr>
                          <w:lang w:val="fr-FR"/>
                        </w:rPr>
                        <w:t> </w:t>
                      </w:r>
                      <w:proofErr w:type="gramStart"/>
                      <w:r>
                        <w:rPr>
                          <w:lang w:val="fr-FR"/>
                        </w:rPr>
                        <w:t>;/</w:t>
                      </w:r>
                      <w:proofErr w:type="gramEnd"/>
                      <w:r>
                        <w:rPr>
                          <w:lang w:val="fr-FR"/>
                        </w:rPr>
                        <w:t> *</w:t>
                      </w:r>
                      <w:r w:rsidRPr="00DA05BF">
                        <w:rPr>
                          <w:color w:val="403152" w:themeColor="accent4" w:themeShade="80"/>
                          <w:lang w:val="fr-FR"/>
                        </w:rPr>
                        <w:t xml:space="preserve">« /envoie : </w:t>
                      </w:r>
                      <w:r w:rsidRPr="00DA05BF">
                        <w:rPr>
                          <w:rFonts w:ascii="Courier New" w:hAnsi="Courier New" w:cs="Courier New"/>
                          <w:color w:val="403152" w:themeColor="accent4" w:themeShade="80"/>
                          <w:kern w:val="0"/>
                          <w:lang w:val="fr-FR"/>
                        </w:rPr>
                        <w:t>-Type Abonnement ,date fin du dé</w:t>
                      </w:r>
                      <w:r>
                        <w:rPr>
                          <w:rFonts w:ascii="Courier New" w:hAnsi="Courier New" w:cs="Courier New"/>
                          <w:color w:val="403152" w:themeColor="accent4" w:themeShade="80"/>
                          <w:kern w:val="0"/>
                          <w:lang w:val="fr-FR"/>
                        </w:rPr>
                        <w:t>lais, solde restant »*/</w:t>
                      </w:r>
                    </w:p>
                    <w:p w:rsidR="00557A16" w:rsidRDefault="00557A16" w:rsidP="00820C11">
                      <w:pPr>
                        <w:rPr>
                          <w:lang w:val="fr-FR"/>
                        </w:rPr>
                      </w:pPr>
                    </w:p>
                    <w:p w:rsidR="00557A16" w:rsidRPr="00820C11" w:rsidRDefault="00557A1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C1510A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114545</wp:posOffset>
                </wp:positionH>
                <wp:positionV relativeFrom="paragraph">
                  <wp:posOffset>120552</wp:posOffset>
                </wp:positionV>
                <wp:extent cx="5532364" cy="3235569"/>
                <wp:effectExtent l="0" t="0" r="11430" b="222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364" cy="32355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 w:rsidP="00C1510A">
                            <w:proofErr w:type="spellStart"/>
                            <w:proofErr w:type="gramStart"/>
                            <w:r w:rsidRPr="000834E5">
                              <w:t>verifierSoldeRestant</w:t>
                            </w:r>
                            <w:proofErr w:type="spellEnd"/>
                            <w:r w:rsidRPr="000834E5">
                              <w:t>(</w:t>
                            </w:r>
                            <w:proofErr w:type="gramEnd"/>
                            <w:r w:rsidRPr="000834E5">
                              <w:t>)</w:t>
                            </w:r>
                            <w:r>
                              <w:t>(Boolean) –</w:t>
                            </w:r>
                            <w:r w:rsidRPr="00C1510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t xml:space="preserve"> /*on en aura  </w:t>
                            </w:r>
                            <w:proofErr w:type="spellStart"/>
                            <w:r>
                              <w:t>besoin</w:t>
                            </w:r>
                            <w:proofErr w:type="spellEnd"/>
                            <w:r>
                              <w:t xml:space="preserve"> ; verifier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solde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&gt;=0*/</w:t>
                            </w:r>
                          </w:p>
                          <w:p w:rsidR="00557A16" w:rsidRDefault="00557A16" w:rsidP="00C1510A">
                            <w:proofErr w:type="spellStart"/>
                            <w:proofErr w:type="gramStart"/>
                            <w:r w:rsidRPr="000834E5">
                              <w:t>verifierAtteinteDateFinAbon</w:t>
                            </w:r>
                            <w:proofErr w:type="spellEnd"/>
                            <w:r w:rsidRPr="000834E5">
                              <w:t>(</w:t>
                            </w:r>
                            <w:proofErr w:type="gramEnd"/>
                            <w:r w:rsidRPr="000834E5">
                              <w:t>)</w:t>
                            </w:r>
                            <w:r>
                              <w:t>(Date )-</w:t>
                            </w:r>
                            <w:r w:rsidRPr="00C1510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t>;/*</w:t>
                            </w:r>
                            <w:proofErr w:type="spellStart"/>
                            <w:r>
                              <w:t>renvoie</w:t>
                            </w:r>
                            <w:proofErr w:type="spellEnd"/>
                            <w:r>
                              <w:t xml:space="preserve"> la date après </w:t>
                            </w:r>
                            <w:proofErr w:type="spellStart"/>
                            <w:r>
                              <w:t>duréefixe</w:t>
                            </w:r>
                            <w:proofErr w:type="spellEnd"/>
                            <w:r>
                              <w:t xml:space="preserve"> de la </w:t>
                            </w:r>
                            <w:r w:rsidRPr="000834E5">
                              <w:t>(Date</w:t>
                            </w:r>
                            <w:r>
                              <w:t xml:space="preserve"> </w:t>
                            </w:r>
                            <w:r w:rsidRPr="000834E5">
                              <w:t>Deb</w:t>
                            </w:r>
                            <w:r>
                              <w:t xml:space="preserve">ut </w:t>
                            </w:r>
                            <w:proofErr w:type="spellStart"/>
                            <w:r w:rsidRPr="000834E5">
                              <w:t>Abon</w:t>
                            </w:r>
                            <w:r>
                              <w:t>nement</w:t>
                            </w:r>
                            <w:proofErr w:type="spellEnd"/>
                            <w:r>
                              <w:t>;*/</w:t>
                            </w:r>
                          </w:p>
                          <w:p w:rsidR="00557A16" w:rsidRDefault="00557A16" w:rsidP="00C1510A">
                            <w:proofErr w:type="gramStart"/>
                            <w:r>
                              <w:t>Facture(</w:t>
                            </w:r>
                            <w:proofErr w:type="gramEnd"/>
                            <w:r>
                              <w:t>Client c):void-</w:t>
                            </w:r>
                            <w:r w:rsidRPr="00C1510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t xml:space="preserve">;/* </w:t>
                            </w:r>
                            <w:proofErr w:type="spellStart"/>
                            <w:r>
                              <w:t>affiche</w:t>
                            </w:r>
                            <w:proofErr w:type="spellEnd"/>
                            <w:r>
                              <w:t xml:space="preserve"> la date de </w:t>
                            </w:r>
                            <w:proofErr w:type="spellStart"/>
                            <w:r>
                              <w:t>blocage</w:t>
                            </w:r>
                            <w:proofErr w:type="spellEnd"/>
                            <w:r>
                              <w:t xml:space="preserve">, description du client, u type </w:t>
                            </w:r>
                            <w:proofErr w:type="spellStart"/>
                            <w:r>
                              <w:t>d’abonnement</w:t>
                            </w:r>
                            <w:proofErr w:type="spellEnd"/>
                            <w:r>
                              <w:t xml:space="preserve">, des </w:t>
                            </w:r>
                            <w:proofErr w:type="spellStart"/>
                            <w:r>
                              <w:t>listes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d’appels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effectué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reçu</w:t>
                            </w:r>
                            <w:proofErr w:type="spellEnd"/>
                            <w:r>
                              <w:t xml:space="preserve">, et le </w:t>
                            </w:r>
                            <w:proofErr w:type="spellStart"/>
                            <w:r>
                              <w:t>solde</w:t>
                            </w:r>
                            <w:proofErr w:type="spellEnd"/>
                            <w:r>
                              <w:t xml:space="preserve"> à payee*/</w:t>
                            </w:r>
                          </w:p>
                          <w:p w:rsidR="00557A16" w:rsidRDefault="00557A16" w:rsidP="00C1510A">
                            <w:r>
                              <w:t>//</w:t>
                            </w:r>
                            <w:proofErr w:type="spellStart"/>
                            <w:r>
                              <w:t>ajouter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</w:p>
                          <w:p w:rsidR="00557A16" w:rsidRDefault="00557A16" w:rsidP="00C1510A">
                            <w:proofErr w:type="spellStart"/>
                            <w:r>
                              <w:t>AjouterAppel</w:t>
                            </w:r>
                            <w:proofErr w:type="spellEnd"/>
                            <w:r>
                              <w:t xml:space="preserve">(Client client, String s, Date D, </w:t>
                            </w:r>
                            <w:proofErr w:type="spellStart"/>
                            <w:r>
                              <w:t>Heure</w:t>
                            </w:r>
                            <w:proofErr w:type="spellEnd"/>
                            <w:r>
                              <w:t xml:space="preserve"> h,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durée</w:t>
                            </w:r>
                            <w:proofErr w:type="spellEnd"/>
                            <w:r>
                              <w:t xml:space="preserve">) :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  <w:r>
                              <w:t>-</w:t>
                            </w:r>
                            <w:r w:rsidRPr="00C1510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AbonForfaitaire</w:t>
                            </w:r>
                            <w:proofErr w:type="spellEnd"/>
                            <w:r>
                              <w:t xml:space="preserve"> /*on </w:t>
                            </w:r>
                            <w:proofErr w:type="spellStart"/>
                            <w:r>
                              <w:t>envoie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trois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entrant </w:t>
                            </w:r>
                            <w:proofErr w:type="spellStart"/>
                            <w:r>
                              <w:t>puis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bloque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non ;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la date </w:t>
                            </w:r>
                            <w:proofErr w:type="spellStart"/>
                            <w:r>
                              <w:t>limitée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atteinte</w:t>
                            </w:r>
                            <w:proofErr w:type="spellEnd"/>
                            <w:r>
                              <w:t xml:space="preserve"> le client </w:t>
                            </w:r>
                            <w:proofErr w:type="spellStart"/>
                            <w:r>
                              <w:t>ainsi</w:t>
                            </w:r>
                            <w:proofErr w:type="spellEnd"/>
                            <w:r>
                              <w:t xml:space="preserve"> ne </w:t>
                            </w:r>
                            <w:proofErr w:type="spellStart"/>
                            <w:r>
                              <w:t>peut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recevoir</w:t>
                            </w:r>
                            <w:proofErr w:type="spellEnd"/>
                            <w:r>
                              <w:t xml:space="preserve">= arrive à la date de </w:t>
                            </w:r>
                            <w:proofErr w:type="spellStart"/>
                            <w:r>
                              <w:t>blocage</w:t>
                            </w:r>
                            <w:proofErr w:type="spellEnd"/>
                            <w:r>
                              <w:t xml:space="preserve"> le client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bloqué</w:t>
                            </w:r>
                            <w:proofErr w:type="spellEnd"/>
                            <w:r>
                              <w:t xml:space="preserve"> (ne </w:t>
                            </w:r>
                            <w:proofErr w:type="spellStart"/>
                            <w:r>
                              <w:t>peut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recevoir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emmetre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  <w:r>
                              <w:t xml:space="preserve"> ) on </w:t>
                            </w:r>
                            <w:proofErr w:type="spellStart"/>
                            <w:r>
                              <w:t>peux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debloqué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payant</w:t>
                            </w:r>
                            <w:proofErr w:type="spellEnd"/>
                            <w:r>
                              <w:t xml:space="preserve"> la facture ; </w:t>
                            </w:r>
                            <w:proofErr w:type="spellStart"/>
                            <w:r>
                              <w:t>réinitialisé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l’abonnement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ce</w:t>
                            </w:r>
                            <w:proofErr w:type="spellEnd"/>
                            <w:r>
                              <w:t xml:space="preserve"> client=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solde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inssuffisant</w:t>
                            </w:r>
                            <w:proofErr w:type="spellEnd"/>
                            <w:r>
                              <w:t xml:space="preserve"> on lance </w:t>
                            </w:r>
                            <w:proofErr w:type="spellStart"/>
                            <w:r>
                              <w:t>une</w:t>
                            </w:r>
                            <w:proofErr w:type="spellEnd"/>
                            <w:r>
                              <w:t xml:space="preserve"> exception </w:t>
                            </w:r>
                            <w:proofErr w:type="spellStart"/>
                            <w:r>
                              <w:t>solde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inssuffisant</w:t>
                            </w:r>
                            <w:proofErr w:type="spellEnd"/>
                            <w:r>
                              <w:t xml:space="preserve"> et on rend null*/</w:t>
                            </w:r>
                          </w:p>
                          <w:p w:rsidR="00557A16" w:rsidRDefault="00557A16" w:rsidP="00C151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8" o:spid="_x0000_s1047" type="#_x0000_t202" style="position:absolute;left:0;text-align:left;margin-left:9pt;margin-top:9.5pt;width:435.6pt;height:254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" fillcolor="white [3201]" strokecolor="#4f81bd [3204]" strokeweight="2pt">
                <v:textbox>
                  <w:txbxContent>
                    <w:p w:rsidR="00557A16" w:rsidRDefault="00557A16" w:rsidP="00C1510A">
                      <w:proofErr w:type="spellStart"/>
                      <w:proofErr w:type="gramStart"/>
                      <w:r w:rsidRPr="000834E5">
                        <w:t>verifierSoldeRestant</w:t>
                      </w:r>
                      <w:proofErr w:type="spellEnd"/>
                      <w:r w:rsidRPr="000834E5">
                        <w:t>(</w:t>
                      </w:r>
                      <w:proofErr w:type="gramEnd"/>
                      <w:r w:rsidRPr="000834E5">
                        <w:t>)</w:t>
                      </w:r>
                      <w:r>
                        <w:t>(Boolean) –</w:t>
                      </w:r>
                      <w:r w:rsidRPr="00C1510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t xml:space="preserve"> /*on en aura  </w:t>
                      </w:r>
                      <w:proofErr w:type="spellStart"/>
                      <w:r>
                        <w:t>besoin</w:t>
                      </w:r>
                      <w:proofErr w:type="spellEnd"/>
                      <w:r>
                        <w:t xml:space="preserve"> ; verifier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solde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&gt;=0*/</w:t>
                      </w:r>
                    </w:p>
                    <w:p w:rsidR="00557A16" w:rsidRDefault="00557A16" w:rsidP="00C1510A">
                      <w:proofErr w:type="spellStart"/>
                      <w:proofErr w:type="gramStart"/>
                      <w:r w:rsidRPr="000834E5">
                        <w:t>verifierAtteinteDateFinAbon</w:t>
                      </w:r>
                      <w:proofErr w:type="spellEnd"/>
                      <w:r w:rsidRPr="000834E5">
                        <w:t>(</w:t>
                      </w:r>
                      <w:proofErr w:type="gramEnd"/>
                      <w:r w:rsidRPr="000834E5">
                        <w:t>)</w:t>
                      </w:r>
                      <w:r>
                        <w:t>(Date )-</w:t>
                      </w:r>
                      <w:r w:rsidRPr="00C1510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t>;/*</w:t>
                      </w:r>
                      <w:proofErr w:type="spellStart"/>
                      <w:r>
                        <w:t>renvoie</w:t>
                      </w:r>
                      <w:proofErr w:type="spellEnd"/>
                      <w:r>
                        <w:t xml:space="preserve"> la date après </w:t>
                      </w:r>
                      <w:proofErr w:type="spellStart"/>
                      <w:r>
                        <w:t>duréefixe</w:t>
                      </w:r>
                      <w:proofErr w:type="spellEnd"/>
                      <w:r>
                        <w:t xml:space="preserve"> de la </w:t>
                      </w:r>
                      <w:r w:rsidRPr="000834E5">
                        <w:t>(Date</w:t>
                      </w:r>
                      <w:r>
                        <w:t xml:space="preserve"> </w:t>
                      </w:r>
                      <w:r w:rsidRPr="000834E5">
                        <w:t>Deb</w:t>
                      </w:r>
                      <w:r>
                        <w:t xml:space="preserve">ut </w:t>
                      </w:r>
                      <w:proofErr w:type="spellStart"/>
                      <w:r w:rsidRPr="000834E5">
                        <w:t>Abon</w:t>
                      </w:r>
                      <w:r>
                        <w:t>nement</w:t>
                      </w:r>
                      <w:proofErr w:type="spellEnd"/>
                      <w:r>
                        <w:t>;*/</w:t>
                      </w:r>
                    </w:p>
                    <w:p w:rsidR="00557A16" w:rsidRDefault="00557A16" w:rsidP="00C1510A">
                      <w:proofErr w:type="gramStart"/>
                      <w:r>
                        <w:t>Facture(</w:t>
                      </w:r>
                      <w:proofErr w:type="gramEnd"/>
                      <w:r>
                        <w:t>Client c):void-</w:t>
                      </w:r>
                      <w:r w:rsidRPr="00C1510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t xml:space="preserve">;/* </w:t>
                      </w:r>
                      <w:proofErr w:type="spellStart"/>
                      <w:r>
                        <w:t>affiche</w:t>
                      </w:r>
                      <w:proofErr w:type="spellEnd"/>
                      <w:r>
                        <w:t xml:space="preserve"> la date de </w:t>
                      </w:r>
                      <w:proofErr w:type="spellStart"/>
                      <w:r>
                        <w:t>blocage</w:t>
                      </w:r>
                      <w:proofErr w:type="spellEnd"/>
                      <w:r>
                        <w:t xml:space="preserve">, description du client, u type </w:t>
                      </w:r>
                      <w:proofErr w:type="spellStart"/>
                      <w:r>
                        <w:t>d’abonnement</w:t>
                      </w:r>
                      <w:proofErr w:type="spellEnd"/>
                      <w:r>
                        <w:t xml:space="preserve">, des </w:t>
                      </w:r>
                      <w:proofErr w:type="spellStart"/>
                      <w:r>
                        <w:t>listes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d’appels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effectué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reçu</w:t>
                      </w:r>
                      <w:proofErr w:type="spellEnd"/>
                      <w:r>
                        <w:t xml:space="preserve">, et le </w:t>
                      </w:r>
                      <w:proofErr w:type="spellStart"/>
                      <w:r>
                        <w:t>solde</w:t>
                      </w:r>
                      <w:proofErr w:type="spellEnd"/>
                      <w:r>
                        <w:t xml:space="preserve"> à payee*/</w:t>
                      </w:r>
                    </w:p>
                    <w:p w:rsidR="00557A16" w:rsidRDefault="00557A16" w:rsidP="00C1510A">
                      <w:r>
                        <w:t>//</w:t>
                      </w:r>
                      <w:proofErr w:type="spellStart"/>
                      <w:r>
                        <w:t>ajouter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appel</w:t>
                      </w:r>
                      <w:proofErr w:type="spellEnd"/>
                    </w:p>
                    <w:p w:rsidR="00557A16" w:rsidRDefault="00557A16" w:rsidP="00C1510A">
                      <w:proofErr w:type="spellStart"/>
                      <w:r>
                        <w:t>AjouterAppel</w:t>
                      </w:r>
                      <w:proofErr w:type="spellEnd"/>
                      <w:r>
                        <w:t xml:space="preserve">(Client client, String s, Date D, </w:t>
                      </w:r>
                      <w:proofErr w:type="spellStart"/>
                      <w:r>
                        <w:t>Heure</w:t>
                      </w:r>
                      <w:proofErr w:type="spellEnd"/>
                      <w:r>
                        <w:t xml:space="preserve"> h,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durée</w:t>
                      </w:r>
                      <w:proofErr w:type="spellEnd"/>
                      <w:r>
                        <w:t xml:space="preserve">) : </w:t>
                      </w:r>
                      <w:proofErr w:type="spellStart"/>
                      <w:r>
                        <w:t>Appel</w:t>
                      </w:r>
                      <w:proofErr w:type="spellEnd"/>
                      <w:r>
                        <w:t>-</w:t>
                      </w:r>
                      <w:r w:rsidRPr="00C1510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AbonForfaitaire</w:t>
                      </w:r>
                      <w:proofErr w:type="spellEnd"/>
                      <w:r>
                        <w:t xml:space="preserve"> /*on </w:t>
                      </w:r>
                      <w:proofErr w:type="spellStart"/>
                      <w:r>
                        <w:t>envoie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trois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entrant </w:t>
                      </w:r>
                      <w:proofErr w:type="spellStart"/>
                      <w:r>
                        <w:t>puis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bloque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</w:t>
                      </w:r>
                      <w:proofErr w:type="spellEnd"/>
                      <w:r>
                        <w:t xml:space="preserve"> non ;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la date </w:t>
                      </w:r>
                      <w:proofErr w:type="spellStart"/>
                      <w:r>
                        <w:t>limitée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atteinte</w:t>
                      </w:r>
                      <w:proofErr w:type="spellEnd"/>
                      <w:r>
                        <w:t xml:space="preserve"> le client </w:t>
                      </w:r>
                      <w:proofErr w:type="spellStart"/>
                      <w:r>
                        <w:t>ainsi</w:t>
                      </w:r>
                      <w:proofErr w:type="spellEnd"/>
                      <w:r>
                        <w:t xml:space="preserve"> ne </w:t>
                      </w:r>
                      <w:proofErr w:type="spellStart"/>
                      <w:r>
                        <w:t>peut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recevoir</w:t>
                      </w:r>
                      <w:proofErr w:type="spellEnd"/>
                      <w:r>
                        <w:t xml:space="preserve">= arrive à la date de </w:t>
                      </w:r>
                      <w:proofErr w:type="spellStart"/>
                      <w:r>
                        <w:t>blocage</w:t>
                      </w:r>
                      <w:proofErr w:type="spellEnd"/>
                      <w:r>
                        <w:t xml:space="preserve"> le client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bloqué</w:t>
                      </w:r>
                      <w:proofErr w:type="spellEnd"/>
                      <w:r>
                        <w:t xml:space="preserve"> (ne </w:t>
                      </w:r>
                      <w:proofErr w:type="spellStart"/>
                      <w:r>
                        <w:t>peut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recevoir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emmetre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appel</w:t>
                      </w:r>
                      <w:proofErr w:type="spellEnd"/>
                      <w:r>
                        <w:t xml:space="preserve"> ) on </w:t>
                      </w:r>
                      <w:proofErr w:type="spellStart"/>
                      <w:r>
                        <w:t>peux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debloqué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payant</w:t>
                      </w:r>
                      <w:proofErr w:type="spellEnd"/>
                      <w:r>
                        <w:t xml:space="preserve"> la facture ; </w:t>
                      </w:r>
                      <w:proofErr w:type="spellStart"/>
                      <w:r>
                        <w:t>réinitialisé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l’abonnement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ce</w:t>
                      </w:r>
                      <w:proofErr w:type="spellEnd"/>
                      <w:r>
                        <w:t xml:space="preserve"> client=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solde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inssuffisant</w:t>
                      </w:r>
                      <w:proofErr w:type="spellEnd"/>
                      <w:r>
                        <w:t xml:space="preserve"> on lance </w:t>
                      </w:r>
                      <w:proofErr w:type="spellStart"/>
                      <w:r>
                        <w:t>une</w:t>
                      </w:r>
                      <w:proofErr w:type="spellEnd"/>
                      <w:r>
                        <w:t xml:space="preserve"> exception </w:t>
                      </w:r>
                      <w:proofErr w:type="spellStart"/>
                      <w:r>
                        <w:t>solde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inssuffisant</w:t>
                      </w:r>
                      <w:proofErr w:type="spellEnd"/>
                      <w:r>
                        <w:t xml:space="preserve"> et on rend null*/</w:t>
                      </w:r>
                    </w:p>
                    <w:p w:rsidR="00557A16" w:rsidRDefault="00557A16" w:rsidP="00C1510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D7551" w:rsidRDefault="001D7551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943CDE" w:rsidRDefault="00C90A0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 xml:space="preserve">Abonnement Prépayer : </w:t>
      </w:r>
    </w:p>
    <w:p w:rsidR="004E6FE3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86555</wp:posOffset>
                </wp:positionV>
                <wp:extent cx="2694940" cy="679939"/>
                <wp:effectExtent l="0" t="0" r="10160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799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Pr="00326DD4" w:rsidRDefault="00557A1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Classe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CarteRecharge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/*on a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définit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cette classe dans la classe Abonnement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Prépeyer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48" type="#_x0000_t202" style="position:absolute;left:0;text-align:left;margin-left:0;margin-top:6.8pt;width:212.2pt;height:53.5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" fillcolor="white [3201]" strokecolor="#4f81bd [3204]" strokeweight="2pt">
                <v:textbox>
                  <w:txbxContent>
                    <w:p w:rsidR="00557A16" w:rsidRPr="00326DD4" w:rsidRDefault="00557A1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Classe </w:t>
                      </w:r>
                      <w:proofErr w:type="spellStart"/>
                      <w:r>
                        <w:rPr>
                          <w:lang w:val="fr-FR"/>
                        </w:rPr>
                        <w:t>CarteRecharge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/*on a </w:t>
                      </w:r>
                      <w:proofErr w:type="spellStart"/>
                      <w:r>
                        <w:rPr>
                          <w:lang w:val="fr-FR"/>
                        </w:rPr>
                        <w:t>définit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cette classe dans la classe Abonnement </w:t>
                      </w:r>
                      <w:proofErr w:type="spellStart"/>
                      <w:r>
                        <w:rPr>
                          <w:lang w:val="fr-FR"/>
                        </w:rPr>
                        <w:t>Prépeyer</w:t>
                      </w:r>
                      <w:proofErr w:type="spellEnd"/>
                      <w:r>
                        <w:rPr>
                          <w:lang w:val="fr-FR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95527" cy="3938954"/>
                <wp:effectExtent l="0" t="0" r="10160" b="2349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27" cy="39389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//Attribut :</w:t>
                            </w:r>
                          </w:p>
                          <w:p w:rsidR="00557A16" w:rsidRDefault="00557A1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 Durée ; //mois</w:t>
                            </w:r>
                          </w:p>
                          <w:p w:rsidR="00557A16" w:rsidRPr="00EC2734" w:rsidRDefault="00557A16">
                            <w:pPr>
                              <w:rPr>
                                <w:lang w:val="fr-FR"/>
                              </w:rPr>
                            </w:pPr>
                            <w:r w:rsidRPr="00EC2734">
                              <w:rPr>
                                <w:lang w:val="fr-FR"/>
                              </w:rPr>
                              <w:t>//-----setter et getter</w:t>
                            </w:r>
                          </w:p>
                          <w:p w:rsidR="00557A16" w:rsidRPr="00EC2734" w:rsidRDefault="00557A16">
                            <w:pPr>
                              <w:rPr>
                                <w:lang w:val="fr-FR"/>
                              </w:rPr>
                            </w:pPr>
                            <w:r w:rsidRPr="00EC2734">
                              <w:rPr>
                                <w:lang w:val="fr-FR"/>
                              </w:rPr>
                              <w:t>//----constructeur sans paramètre</w:t>
                            </w:r>
                          </w:p>
                          <w:p w:rsidR="00557A16" w:rsidRDefault="00557A16">
                            <w:pP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CarteRecharge</w:t>
                            </w:r>
                            <w:proofErr w:type="spell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) ;</w:t>
                            </w:r>
                          </w:p>
                          <w:p w:rsidR="00557A16" w:rsidRDefault="00557A16">
                            <w:pP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CarteRecharge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273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EC273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lang w:val="fr-FR"/>
                              </w:rPr>
                              <w:t xml:space="preserve"> </w:t>
                            </w:r>
                            <w:r w:rsidRPr="00EC2734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lang w:val="fr-FR"/>
                              </w:rPr>
                              <w:t>durée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lang w:val="fr-FR"/>
                              </w:rPr>
                              <w:t>) ;</w:t>
                            </w:r>
                          </w:p>
                          <w:p w:rsidR="00557A16" w:rsidRDefault="00557A16">
                            <w:pP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/*Le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nméro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 de série s’incrémente automatiquement à la fin de sa durée elle ne peut plus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etre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 utilisé*/</w:t>
                            </w:r>
                          </w:p>
                          <w:p w:rsidR="00557A16" w:rsidRDefault="00557A16">
                            <w:pP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  <w:proofErr w:type="gramStart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Saisir(</w:t>
                            </w:r>
                            <w:proofErr w:type="gram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EC2734">
                              <w:rPr>
                                <w:lang w:val="fr-FR"/>
                              </w:rPr>
                              <w:t>/*</w:t>
                            </w:r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 donnez la durée </w:t>
                            </w:r>
                            <w:proofErr w:type="spellStart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ed</w:t>
                            </w:r>
                            <w:proofErr w:type="spell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validitée</w:t>
                            </w:r>
                            <w:proofErr w:type="spell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+ le numéro de série qui doit </w:t>
                            </w:r>
                            <w:proofErr w:type="spellStart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>etre</w:t>
                            </w:r>
                            <w:proofErr w:type="spellEnd"/>
                            <w:r w:rsidRPr="00EC2734"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  <w:t xml:space="preserve"> valide (de longueur 14)*/</w:t>
                            </w:r>
                          </w:p>
                          <w:p w:rsidR="00557A16" w:rsidRPr="00EC2734" w:rsidRDefault="00557A16">
                            <w:pPr>
                              <w:rPr>
                                <w:rFonts w:ascii="Courier New" w:hAnsi="Courier New" w:cs="Courier New"/>
                                <w:kern w:val="0"/>
                                <w:lang w:val="fr-FR"/>
                              </w:rPr>
                            </w:pPr>
                          </w:p>
                          <w:p w:rsidR="00557A16" w:rsidRPr="00EC2734" w:rsidRDefault="00557A1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9" type="#_x0000_t202" style="position:absolute;left:0;text-align:left;margin-left:0;margin-top:14.8pt;width:212.25pt;height:310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" fillcolor="white [3201]" strokecolor="#4f81bd [3204]" strokeweight="2pt">
                <v:textbox>
                  <w:txbxContent>
                    <w:p w:rsidR="00557A16" w:rsidRDefault="00557A1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//Attribut :</w:t>
                      </w:r>
                    </w:p>
                    <w:p w:rsidR="00557A16" w:rsidRDefault="00557A1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 Durée ; //mois</w:t>
                      </w:r>
                    </w:p>
                    <w:p w:rsidR="00557A16" w:rsidRPr="00EC2734" w:rsidRDefault="00557A16">
                      <w:pPr>
                        <w:rPr>
                          <w:lang w:val="fr-FR"/>
                        </w:rPr>
                      </w:pPr>
                      <w:r w:rsidRPr="00EC2734">
                        <w:rPr>
                          <w:lang w:val="fr-FR"/>
                        </w:rPr>
                        <w:t>//-----setter et getter</w:t>
                      </w:r>
                    </w:p>
                    <w:p w:rsidR="00557A16" w:rsidRPr="00EC2734" w:rsidRDefault="00557A16">
                      <w:pPr>
                        <w:rPr>
                          <w:lang w:val="fr-FR"/>
                        </w:rPr>
                      </w:pPr>
                      <w:r w:rsidRPr="00EC2734">
                        <w:rPr>
                          <w:lang w:val="fr-FR"/>
                        </w:rPr>
                        <w:t>//----constructeur sans paramètre</w:t>
                      </w:r>
                    </w:p>
                    <w:p w:rsidR="00557A16" w:rsidRDefault="00557A16">
                      <w:pP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spellStart"/>
                      <w:proofErr w:type="gramStart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CarteRecharge</w:t>
                      </w:r>
                      <w:proofErr w:type="spell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(</w:t>
                      </w:r>
                      <w:proofErr w:type="gram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) ;</w:t>
                      </w:r>
                    </w:p>
                    <w:p w:rsidR="00557A16" w:rsidRDefault="00557A16">
                      <w:pP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CarteRecharge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EC273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lang w:val="fr-FR"/>
                        </w:rPr>
                        <w:t>int</w:t>
                      </w:r>
                      <w:proofErr w:type="spellEnd"/>
                      <w:r w:rsidRPr="00EC2734">
                        <w:rPr>
                          <w:rFonts w:ascii="Courier New" w:hAnsi="Courier New" w:cs="Courier New"/>
                          <w:color w:val="000000"/>
                          <w:kern w:val="0"/>
                          <w:lang w:val="fr-FR"/>
                        </w:rPr>
                        <w:t xml:space="preserve"> </w:t>
                      </w:r>
                      <w:r w:rsidRPr="00EC2734">
                        <w:rPr>
                          <w:rFonts w:ascii="Courier New" w:hAnsi="Courier New" w:cs="Courier New"/>
                          <w:color w:val="6A3E3E"/>
                          <w:kern w:val="0"/>
                          <w:lang w:val="fr-FR"/>
                        </w:rPr>
                        <w:t>durée</w:t>
                      </w:r>
                      <w:r>
                        <w:rPr>
                          <w:rFonts w:ascii="Courier New" w:hAnsi="Courier New" w:cs="Courier New"/>
                          <w:color w:val="6A3E3E"/>
                          <w:kern w:val="0"/>
                          <w:lang w:val="fr-FR"/>
                        </w:rPr>
                        <w:t>) ;</w:t>
                      </w:r>
                    </w:p>
                    <w:p w:rsidR="00557A16" w:rsidRDefault="00557A16">
                      <w:pP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/*Le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nméro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 de série s’incrémente automatiquement à la fin de sa durée elle ne peut plus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etre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 utilisé*/</w:t>
                      </w:r>
                    </w:p>
                    <w:p w:rsidR="00557A16" w:rsidRDefault="00557A16">
                      <w:pP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  <w:proofErr w:type="gramStart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Saisir(</w:t>
                      </w:r>
                      <w:proofErr w:type="gram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 </w:t>
                      </w:r>
                      <w:r>
                        <w:rPr>
                          <w:lang w:val="fr-FR"/>
                        </w:rPr>
                        <w:t>:</w:t>
                      </w:r>
                      <w:proofErr w:type="spellStart"/>
                      <w:r>
                        <w:rPr>
                          <w:lang w:val="fr-FR"/>
                        </w:rPr>
                        <w:t>void</w:t>
                      </w:r>
                      <w:proofErr w:type="spellEnd"/>
                      <w:r w:rsidRPr="00EC2734">
                        <w:rPr>
                          <w:lang w:val="fr-FR"/>
                        </w:rPr>
                        <w:t>/*</w:t>
                      </w:r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 donnez la durée </w:t>
                      </w:r>
                      <w:proofErr w:type="spellStart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ed</w:t>
                      </w:r>
                      <w:proofErr w:type="spell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 </w:t>
                      </w:r>
                      <w:proofErr w:type="spellStart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validitée</w:t>
                      </w:r>
                      <w:proofErr w:type="spell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+ le numéro de série qui doit </w:t>
                      </w:r>
                      <w:proofErr w:type="spellStart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>etre</w:t>
                      </w:r>
                      <w:proofErr w:type="spellEnd"/>
                      <w:r w:rsidRPr="00EC2734"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  <w:t xml:space="preserve"> valide (de longueur 14)*/</w:t>
                      </w:r>
                    </w:p>
                    <w:p w:rsidR="00557A16" w:rsidRPr="00EC2734" w:rsidRDefault="00557A16">
                      <w:pPr>
                        <w:rPr>
                          <w:rFonts w:ascii="Courier New" w:hAnsi="Courier New" w:cs="Courier New"/>
                          <w:kern w:val="0"/>
                          <w:lang w:val="fr-FR"/>
                        </w:rPr>
                      </w:pPr>
                    </w:p>
                    <w:p w:rsidR="00557A16" w:rsidRPr="00EC2734" w:rsidRDefault="00557A1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EC273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857799" wp14:editId="2249E919">
                <wp:simplePos x="0" y="0"/>
                <wp:positionH relativeFrom="margin">
                  <wp:align>left</wp:align>
                </wp:positionH>
                <wp:positionV relativeFrom="paragraph">
                  <wp:posOffset>136770</wp:posOffset>
                </wp:positionV>
                <wp:extent cx="2706663" cy="0"/>
                <wp:effectExtent l="0" t="0" r="1778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2D0F" id="Connecteur droit 51" o:spid="_x0000_s1026" style="position:absolute;flip:x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75pt" to="213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" strokecolor="#4579b8 [3044]">
                <w10:wrap anchorx="margin"/>
              </v:line>
            </w:pict>
          </mc:Fallback>
        </mc:AlternateContent>
      </w: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E6FE3" w:rsidRDefault="004E6FE3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26DD4" w:rsidRDefault="00326DD4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93A4A" w:rsidRDefault="00493A4A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171838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420564" w:rsidRDefault="00420564">
      <w:pPr>
        <w:pStyle w:val="Listepuces"/>
        <w:rPr>
          <w:noProof/>
          <w:lang w:val="fr-FR"/>
        </w:rPr>
      </w:pPr>
      <w:r>
        <w:rPr>
          <w:noProof/>
          <w:lang w:val="fr-FR"/>
        </w:rPr>
        <w:t xml:space="preserve">Autres classes supposé nécéssaire : </w:t>
      </w:r>
    </w:p>
    <w:p w:rsidR="00420564" w:rsidRDefault="00420564" w:rsidP="00420564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15BD1" w:rsidRDefault="00315BD1" w:rsidP="00420564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Date/Heure</w:t>
      </w:r>
      <w:r w:rsidR="00420564">
        <w:rPr>
          <w:noProof/>
          <w:lang w:val="fr-FR"/>
        </w:rPr>
        <w:t>/Mois</w:t>
      </w:r>
      <w:r w:rsidR="00363D20">
        <w:rPr>
          <w:noProof/>
          <w:lang w:val="fr-FR"/>
        </w:rPr>
        <w:t>/AdresseMail</w:t>
      </w:r>
      <w:r w:rsidR="00420564">
        <w:rPr>
          <w:noProof/>
          <w:lang w:val="fr-FR"/>
        </w:rPr>
        <w:t> :</w:t>
      </w:r>
      <w:r w:rsidR="00363D20">
        <w:rPr>
          <w:noProof/>
          <w:lang w:val="fr-FR"/>
        </w:rPr>
        <w:t xml:space="preserve"> On a utilisé les classes du devoir numéro 1</w:t>
      </w:r>
    </w:p>
    <w:p w:rsidR="00363D20" w:rsidRDefault="00363D20" w:rsidP="00420564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315BD1" w:rsidRDefault="00FD72EB" w:rsidP="00363D20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Adresse</w:t>
      </w:r>
      <w:r w:rsidR="00420564">
        <w:rPr>
          <w:noProof/>
          <w:lang w:val="fr-FR"/>
        </w:rPr>
        <w:t> :</w:t>
      </w:r>
      <w:r>
        <w:rPr>
          <w:noProof/>
          <w:lang w:val="fr-FR"/>
        </w:rPr>
        <w:t xml:space="preserve"> On a utilisé 3 attribut ; code rue, nomrue et wilaya ;</w:t>
      </w:r>
    </w:p>
    <w:p w:rsidR="00FD72EB" w:rsidRDefault="00FD72EB" w:rsidP="00363D20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171838" w:rsidRDefault="00171838" w:rsidP="00420564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 xml:space="preserve">Classes énumération : </w:t>
      </w:r>
      <w:r w:rsidR="00DF0DBC">
        <w:rPr>
          <w:noProof/>
          <w:lang w:val="fr-FR"/>
        </w:rPr>
        <w:t xml:space="preserve"> </w:t>
      </w:r>
    </w:p>
    <w:p w:rsidR="00DF0DBC" w:rsidRDefault="00DF0DBC" w:rsidP="00420564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F0DBC" w:rsidRDefault="00DF0DBC" w:rsidP="00DF0DBC">
      <w:pPr>
        <w:pStyle w:val="Listepuces"/>
        <w:numPr>
          <w:ilvl w:val="0"/>
          <w:numId w:val="24"/>
        </w:numPr>
        <w:rPr>
          <w:noProof/>
          <w:lang w:val="fr-FR"/>
        </w:rPr>
      </w:pPr>
      <w:r>
        <w:rPr>
          <w:noProof/>
          <w:lang w:val="fr-FR"/>
        </w:rPr>
        <w:t>Site – Status  - Type – Wilaya – mois</w:t>
      </w:r>
    </w:p>
    <w:p w:rsidR="00DF0DBC" w:rsidRDefault="00DF0DBC" w:rsidP="00DF0DB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</w:p>
    <w:p w:rsidR="00DF0DBC" w:rsidRDefault="00DF0DBC" w:rsidP="00DF0DBC">
      <w:pPr>
        <w:pStyle w:val="Listepuces"/>
        <w:numPr>
          <w:ilvl w:val="0"/>
          <w:numId w:val="0"/>
        </w:numPr>
        <w:ind w:left="360"/>
        <w:rPr>
          <w:noProof/>
          <w:lang w:val="fr-FR"/>
        </w:rPr>
      </w:pPr>
      <w:r>
        <w:rPr>
          <w:noProof/>
          <w:lang w:val="fr-FR"/>
        </w:rPr>
        <w:t>Clases Exceptions (qui hérite de Exception) :</w:t>
      </w:r>
    </w:p>
    <w:p w:rsidR="00DF0DBC" w:rsidRDefault="00DF0DBC" w:rsidP="00DF0DBC">
      <w:pPr>
        <w:pStyle w:val="Listepuces"/>
        <w:numPr>
          <w:ilvl w:val="0"/>
          <w:numId w:val="0"/>
        </w:numPr>
        <w:ind w:left="720"/>
        <w:rPr>
          <w:noProof/>
          <w:lang w:val="fr-FR"/>
        </w:rPr>
      </w:pPr>
      <w:r>
        <w:rPr>
          <w:noProof/>
          <w:lang w:val="fr-FR"/>
        </w:rPr>
        <w:t>DateException, TelephoneException, HeureException, ClientException//pour le blocage, SoldeException//pour fin de paiement ou solde == 0, SoldeInssufisantException//pour un appel qui ne s’effectue pas correctement =&gt; fin du solde</w:t>
      </w:r>
    </w:p>
    <w:p w:rsidR="00DF0DBC" w:rsidRPr="00DD6D53" w:rsidRDefault="00DF0DBC" w:rsidP="00DF0DBC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</w:p>
    <w:p w:rsidR="001D0924" w:rsidRPr="00DD6D53" w:rsidRDefault="007D0FE8">
      <w:pPr>
        <w:pStyle w:val="Titre1"/>
        <w:rPr>
          <w:noProof/>
          <w:lang w:val="fr-FR"/>
        </w:rPr>
      </w:pPr>
      <w:bookmarkStart w:id="3" w:name="_Toc514579079"/>
      <w:r>
        <w:rPr>
          <w:noProof/>
          <w:lang w:val="fr-FR"/>
        </w:rPr>
        <w:t>Présntation de l’application</w:t>
      </w:r>
      <w:bookmarkEnd w:id="3"/>
    </w:p>
    <w:p w:rsidR="001D0924" w:rsidRPr="00DD6D53" w:rsidRDefault="00107272">
      <w:pPr>
        <w:pStyle w:val="Titre2"/>
        <w:rPr>
          <w:noProof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26848" behindDoc="0" locked="0" layoutInCell="1" allowOverlap="1" wp14:anchorId="449C5061" wp14:editId="3BC47E04">
            <wp:simplePos x="0" y="0"/>
            <wp:positionH relativeFrom="column">
              <wp:posOffset>-116840</wp:posOffset>
            </wp:positionH>
            <wp:positionV relativeFrom="paragraph">
              <wp:posOffset>340360</wp:posOffset>
            </wp:positionV>
            <wp:extent cx="2809875" cy="1495425"/>
            <wp:effectExtent l="0" t="0" r="0" b="9525"/>
            <wp:wrapTopAndBottom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nu_PRincipale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02">
        <w:rPr>
          <w:noProof/>
          <w:lang w:val="fr-FR"/>
        </w:rPr>
        <w:t>programme principale</w:t>
      </w:r>
    </w:p>
    <w:p w:rsidR="001D0924" w:rsidRDefault="001D0924" w:rsidP="00DF0DBC">
      <w:pPr>
        <w:rPr>
          <w:noProof/>
          <w:lang w:val="fr-FR"/>
        </w:rPr>
      </w:pPr>
    </w:p>
    <w:p w:rsidR="00107272" w:rsidRDefault="00107272" w:rsidP="00DF0DBC">
      <w:pPr>
        <w:rPr>
          <w:noProof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3477110" cy="1924319"/>
            <wp:effectExtent l="0" t="0" r="0" b="0"/>
            <wp:wrapTopAndBottom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nu_Gestion des cli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72" w:rsidRDefault="00107272" w:rsidP="00DF0DBC">
      <w:pPr>
        <w:rPr>
          <w:noProof/>
          <w:lang w:val="fr-FR"/>
        </w:rPr>
      </w:pPr>
    </w:p>
    <w:p w:rsidR="00107272" w:rsidRDefault="00107272" w:rsidP="00DF0DBC">
      <w:pPr>
        <w:rPr>
          <w:noProof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4391638" cy="1609950"/>
            <wp:effectExtent l="0" t="0" r="0" b="9525"/>
            <wp:wrapTopAndBottom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nu Gestion d'operateu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72" w:rsidRPr="00DD6D53" w:rsidRDefault="00107272" w:rsidP="00DF0DBC">
      <w:pPr>
        <w:rPr>
          <w:noProof/>
          <w:lang w:val="fr-FR"/>
        </w:rPr>
      </w:pPr>
    </w:p>
    <w:p w:rsidR="001D0924" w:rsidRPr="00DD6D53" w:rsidRDefault="00773FCD">
      <w:pPr>
        <w:pStyle w:val="Titre2"/>
        <w:rPr>
          <w:noProof/>
          <w:lang w:val="fr-FR"/>
        </w:rPr>
      </w:pPr>
      <w:r>
        <w:rPr>
          <w:noProof/>
          <w:lang w:val="fr-FR"/>
        </w:rPr>
        <w:t>capture d ecran</w:t>
      </w:r>
    </w:p>
    <w:p w:rsidR="001D0924" w:rsidRDefault="001D0924" w:rsidP="0029344B">
      <w:pPr>
        <w:rPr>
          <w:noProof/>
          <w:lang w:val="fr-FR"/>
        </w:rPr>
      </w:pPr>
    </w:p>
    <w:p w:rsidR="0029344B" w:rsidRDefault="00BC1A97" w:rsidP="0029344B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882410" wp14:editId="77DC5C6A">
                <wp:simplePos x="0" y="0"/>
                <wp:positionH relativeFrom="column">
                  <wp:posOffset>0</wp:posOffset>
                </wp:positionH>
                <wp:positionV relativeFrom="paragraph">
                  <wp:posOffset>3133090</wp:posOffset>
                </wp:positionV>
                <wp:extent cx="5797550" cy="635"/>
                <wp:effectExtent l="0" t="0" r="0" b="0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7150E8" w:rsidRDefault="00557A16" w:rsidP="00BC1A97">
                            <w:pPr>
                              <w:pStyle w:val="Lgende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85B5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fr-FR"/>
                              </w:rPr>
                              <w:t xml:space="preserve"> - Dans la gestion de l'opérateur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2410" id="Zone de texte 28" o:spid="_x0000_s1050" type="#_x0000_t202" style="position:absolute;margin-left:0;margin-top:246.7pt;width:456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" stroked="f">
                <v:textbox style="mso-fit-shape-to-text:t" inset="0,0,0,0">
                  <w:txbxContent>
                    <w:p w:rsidR="00557A16" w:rsidRPr="007150E8" w:rsidRDefault="00557A16" w:rsidP="00BC1A97">
                      <w:pPr>
                        <w:pStyle w:val="Lgende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85B58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fr-FR"/>
                        </w:rPr>
                        <w:t xml:space="preserve"> - Dans la gestion de l'opérateur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344B">
        <w:rPr>
          <w:noProof/>
          <w:lang w:val="fr-FR" w:eastAsia="fr-FR"/>
        </w:rPr>
        <w:drawing>
          <wp:anchor distT="0" distB="0" distL="114300" distR="114300" simplePos="0" relativeHeight="251686912" behindDoc="0" locked="0" layoutInCell="1" allowOverlap="1" wp14:anchorId="50CC50FA" wp14:editId="494B616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97550" cy="2794635"/>
            <wp:effectExtent l="0" t="0" r="0" b="571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fichage les information sur léoperateur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BC1A97" w:rsidP="0029344B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EA6C2" wp14:editId="64F04AB9">
                <wp:simplePos x="0" y="0"/>
                <wp:positionH relativeFrom="column">
                  <wp:posOffset>137795</wp:posOffset>
                </wp:positionH>
                <wp:positionV relativeFrom="paragraph">
                  <wp:posOffset>7063105</wp:posOffset>
                </wp:positionV>
                <wp:extent cx="5485130" cy="248920"/>
                <wp:effectExtent l="0" t="0" r="1270" b="0"/>
                <wp:wrapTopAndBottom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13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0A36DA" w:rsidRDefault="00557A16" w:rsidP="00BC1A97">
                            <w:pPr>
                              <w:pStyle w:val="Lgende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4</w:t>
                            </w:r>
                            <w:r>
                              <w:rPr>
                                <w:lang w:val="fr-F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suite - dans la gestion de l'opérateur- cas 1 ajouter point de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A6C2" id="Zone de texte 31" o:spid="_x0000_s1051" type="#_x0000_t202" style="position:absolute;margin-left:10.85pt;margin-top:556.15pt;width:431.9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" stroked="f">
                <v:textbox inset="0,0,0,0">
                  <w:txbxContent>
                    <w:p w:rsidR="00557A16" w:rsidRPr="000A36DA" w:rsidRDefault="00557A16" w:rsidP="00BC1A97">
                      <w:pPr>
                        <w:pStyle w:val="Lgende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4</w:t>
                      </w:r>
                      <w:r>
                        <w:rPr>
                          <w:lang w:val="fr-FR"/>
                        </w:rPr>
                        <w:t xml:space="preserve"> :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suite - dans la gestion de l'opérateur- cas 1 ajouter point de vente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93056" behindDoc="0" locked="0" layoutInCell="1" allowOverlap="1" wp14:anchorId="5A60A7C5" wp14:editId="49110589">
            <wp:simplePos x="0" y="0"/>
            <wp:positionH relativeFrom="margin">
              <wp:align>center</wp:align>
            </wp:positionH>
            <wp:positionV relativeFrom="paragraph">
              <wp:posOffset>4048760</wp:posOffset>
            </wp:positionV>
            <wp:extent cx="5526000" cy="3056400"/>
            <wp:effectExtent l="0" t="0" r="0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jouter Point de vente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E31DC" wp14:editId="149B9DA4">
                <wp:simplePos x="0" y="0"/>
                <wp:positionH relativeFrom="margin">
                  <wp:align>center</wp:align>
                </wp:positionH>
                <wp:positionV relativeFrom="paragraph">
                  <wp:posOffset>3793295</wp:posOffset>
                </wp:positionV>
                <wp:extent cx="5497195" cy="635"/>
                <wp:effectExtent l="0" t="0" r="8255" b="5715"/>
                <wp:wrapTopAndBottom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0A36DA" w:rsidRDefault="00557A16" w:rsidP="00BC1A97">
                            <w:pPr>
                              <w:pStyle w:val="Lgende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85B5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fr-FR"/>
                              </w:rPr>
                              <w:t xml:space="preserve"> : suite - dans la gestion de l'opérateur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E31DC" id="Zone de texte 29" o:spid="_x0000_s1052" type="#_x0000_t202" style="position:absolute;margin-left:0;margin-top:298.7pt;width:432.8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" stroked="f">
                <v:textbox style="mso-fit-shape-to-text:t" inset="0,0,0,0">
                  <w:txbxContent>
                    <w:p w:rsidR="00557A16" w:rsidRPr="000A36DA" w:rsidRDefault="00557A16" w:rsidP="00BC1A97">
                      <w:pPr>
                        <w:pStyle w:val="Lgende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85B58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fr-FR"/>
                        </w:rPr>
                        <w:t xml:space="preserve"> : suite - dans la gestion de l'opérateur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7936" behindDoc="0" locked="0" layoutInCell="1" allowOverlap="1" wp14:anchorId="30FB5274" wp14:editId="3496F69F">
            <wp:simplePos x="0" y="0"/>
            <wp:positionH relativeFrom="margin">
              <wp:posOffset>149225</wp:posOffset>
            </wp:positionH>
            <wp:positionV relativeFrom="paragraph">
              <wp:posOffset>5715</wp:posOffset>
            </wp:positionV>
            <wp:extent cx="5497195" cy="3786505"/>
            <wp:effectExtent l="0" t="0" r="8255" b="4445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fichage les information sur léoperateur2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4B" w:rsidRDefault="00BC1A97" w:rsidP="0029344B">
      <w:pPr>
        <w:rPr>
          <w:noProof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99200" behindDoc="0" locked="0" layoutInCell="1" allowOverlap="1" wp14:anchorId="33A6D3F2" wp14:editId="221DB28C">
            <wp:simplePos x="0" y="0"/>
            <wp:positionH relativeFrom="margin">
              <wp:align>center</wp:align>
            </wp:positionH>
            <wp:positionV relativeFrom="paragraph">
              <wp:posOffset>2162566</wp:posOffset>
            </wp:positionV>
            <wp:extent cx="4305600" cy="4467600"/>
            <wp:effectExtent l="0" t="0" r="0" b="952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hanger le Poucentage d'une Wilaya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4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77136" wp14:editId="7D9F01F9">
                <wp:simplePos x="0" y="0"/>
                <wp:positionH relativeFrom="margin">
                  <wp:align>center</wp:align>
                </wp:positionH>
                <wp:positionV relativeFrom="paragraph">
                  <wp:posOffset>1547056</wp:posOffset>
                </wp:positionV>
                <wp:extent cx="5497200" cy="396000"/>
                <wp:effectExtent l="0" t="0" r="8255" b="5080"/>
                <wp:wrapTopAndBottom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00" cy="396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BC1A97" w:rsidRDefault="00557A16" w:rsidP="00BC1A9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 w:rsidRPr="00BC1A97">
                              <w:t>Figure 5</w:t>
                            </w:r>
                            <w:r w:rsidRPr="00BC1A97">
                              <w:rPr>
                                <w:lang w:val="fr-FR"/>
                              </w:rPr>
                              <w:t xml:space="preserve">: suite - dans la gestion de l'opérateur – dans cas </w:t>
                            </w:r>
                            <w:proofErr w:type="gramStart"/>
                            <w:r w:rsidRPr="00BC1A97">
                              <w:rPr>
                                <w:lang w:val="fr-FR"/>
                              </w:rPr>
                              <w:t>3 :</w:t>
                            </w:r>
                            <w:proofErr w:type="gramEnd"/>
                            <w:r w:rsidRPr="00BC1A97">
                              <w:t xml:space="preserve"> </w:t>
                            </w:r>
                            <w:r w:rsidRPr="00BC1A97">
                              <w:rPr>
                                <w:lang w:val="fr-FR"/>
                              </w:rPr>
                              <w:t xml:space="preserve">Modifier un point de vente(changer type numéro ou </w:t>
                            </w:r>
                            <w:proofErr w:type="spellStart"/>
                            <w:r w:rsidRPr="00BC1A97">
                              <w:rPr>
                                <w:lang w:val="fr-FR"/>
                              </w:rPr>
                              <w:t>adrese</w:t>
                            </w:r>
                            <w:proofErr w:type="spellEnd"/>
                            <w:r w:rsidRPr="00BC1A97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7136" id="Zone de texte 33" o:spid="_x0000_s1053" type="#_x0000_t202" style="position:absolute;margin-left:0;margin-top:121.8pt;width:432.85pt;height:31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" stroked="f">
                <v:textbox style="mso-fit-shape-to-text:t" inset="0,0,0,0">
                  <w:txbxContent>
                    <w:p w:rsidR="00557A16" w:rsidRPr="00BC1A97" w:rsidRDefault="00557A16" w:rsidP="00BC1A97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 w:rsidRPr="00BC1A97">
                        <w:t>Figure 5</w:t>
                      </w:r>
                      <w:r w:rsidRPr="00BC1A97">
                        <w:rPr>
                          <w:lang w:val="fr-FR"/>
                        </w:rPr>
                        <w:t xml:space="preserve">: suite - dans la gestion de l'opérateur – dans cas </w:t>
                      </w:r>
                      <w:proofErr w:type="gramStart"/>
                      <w:r w:rsidRPr="00BC1A97">
                        <w:rPr>
                          <w:lang w:val="fr-FR"/>
                        </w:rPr>
                        <w:t>3 :</w:t>
                      </w:r>
                      <w:proofErr w:type="gramEnd"/>
                      <w:r w:rsidRPr="00BC1A97">
                        <w:t xml:space="preserve"> </w:t>
                      </w:r>
                      <w:r w:rsidRPr="00BC1A97">
                        <w:rPr>
                          <w:lang w:val="fr-FR"/>
                        </w:rPr>
                        <w:t xml:space="preserve">Modifier un point de vente(changer type numéro ou </w:t>
                      </w:r>
                      <w:proofErr w:type="spellStart"/>
                      <w:r w:rsidRPr="00BC1A97">
                        <w:rPr>
                          <w:lang w:val="fr-FR"/>
                        </w:rPr>
                        <w:t>adrese</w:t>
                      </w:r>
                      <w:proofErr w:type="spellEnd"/>
                      <w:r w:rsidRPr="00BC1A97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81BBA19" wp14:editId="3ABF28AD">
            <wp:simplePos x="0" y="0"/>
            <wp:positionH relativeFrom="margin">
              <wp:align>center</wp:align>
            </wp:positionH>
            <wp:positionV relativeFrom="paragraph">
              <wp:posOffset>146</wp:posOffset>
            </wp:positionV>
            <wp:extent cx="5796000" cy="1540800"/>
            <wp:effectExtent l="0" t="0" r="0" b="254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anger le Numer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4B" w:rsidRDefault="00BC1A97" w:rsidP="0029344B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5ABA4" wp14:editId="14B6A260">
                <wp:simplePos x="0" y="0"/>
                <wp:positionH relativeFrom="margin">
                  <wp:align>center</wp:align>
                </wp:positionH>
                <wp:positionV relativeFrom="paragraph">
                  <wp:posOffset>4685275</wp:posOffset>
                </wp:positionV>
                <wp:extent cx="5497200" cy="396000"/>
                <wp:effectExtent l="0" t="0" r="8255" b="5080"/>
                <wp:wrapTopAndBottom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00" cy="396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BC1A97" w:rsidRDefault="00557A16" w:rsidP="00BC1A9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 w:rsidRPr="00BC1A97">
                              <w:t xml:space="preserve">Figure </w:t>
                            </w:r>
                            <w:r>
                              <w:t>6</w:t>
                            </w:r>
                            <w:r w:rsidRPr="00BC1A97">
                              <w:rPr>
                                <w:lang w:val="fr-FR"/>
                              </w:rPr>
                              <w:t>: suite - dans la gestion de l'opérateur – dans cas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4</w:t>
                            </w:r>
                            <w:r w:rsidRPr="00BC1A97">
                              <w:rPr>
                                <w:lang w:val="fr-FR"/>
                              </w:rPr>
                              <w:t> :</w:t>
                            </w:r>
                            <w:proofErr w:type="gramEnd"/>
                            <w:r w:rsidRPr="00BC1A97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chager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le pourcentage de couverture d’une wilaya donnée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ABA4" id="Zone de texte 35" o:spid="_x0000_s1054" type="#_x0000_t202" style="position:absolute;margin-left:0;margin-top:368.9pt;width:432.85pt;height:31.2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" stroked="f">
                <v:textbox style="mso-fit-shape-to-text:t" inset="0,0,0,0">
                  <w:txbxContent>
                    <w:p w:rsidR="00557A16" w:rsidRPr="00BC1A97" w:rsidRDefault="00557A16" w:rsidP="00BC1A97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 w:rsidRPr="00BC1A97">
                        <w:t xml:space="preserve">Figure </w:t>
                      </w:r>
                      <w:r>
                        <w:t>6</w:t>
                      </w:r>
                      <w:r w:rsidRPr="00BC1A97">
                        <w:rPr>
                          <w:lang w:val="fr-FR"/>
                        </w:rPr>
                        <w:t>: suite - dans la gestion de l'opérateur – dans cas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FR"/>
                        </w:rPr>
                        <w:t>4</w:t>
                      </w:r>
                      <w:r w:rsidRPr="00BC1A97">
                        <w:rPr>
                          <w:lang w:val="fr-FR"/>
                        </w:rPr>
                        <w:t> :</w:t>
                      </w:r>
                      <w:proofErr w:type="gramEnd"/>
                      <w:r w:rsidRPr="00BC1A97"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chager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le pourcentage de couverture d’une wilaya donnée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27C2B" w:rsidRDefault="00807113" w:rsidP="0029344B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342BC" wp14:editId="2293ED68">
                <wp:simplePos x="0" y="0"/>
                <wp:positionH relativeFrom="margin">
                  <wp:posOffset>93784</wp:posOffset>
                </wp:positionH>
                <wp:positionV relativeFrom="paragraph">
                  <wp:posOffset>6263933</wp:posOffset>
                </wp:positionV>
                <wp:extent cx="5403600" cy="266400"/>
                <wp:effectExtent l="0" t="0" r="6985" b="635"/>
                <wp:wrapTopAndBottom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6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BC1A97" w:rsidRDefault="00557A16" w:rsidP="0080711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 w:rsidRPr="00BC1A97">
                              <w:t xml:space="preserve">Figure </w:t>
                            </w:r>
                            <w:r>
                              <w:t>7</w:t>
                            </w:r>
                            <w:r w:rsidRPr="00BC1A97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suite</w:t>
                            </w:r>
                            <w:r w:rsidRPr="00BC1A97">
                              <w:rPr>
                                <w:lang w:val="fr-FR"/>
                              </w:rPr>
                              <w:t>- dans la gestion de</w:t>
                            </w:r>
                            <w:r>
                              <w:rPr>
                                <w:lang w:val="fr-FR"/>
                              </w:rPr>
                              <w:t>s client</w:t>
                            </w:r>
                            <w:r w:rsidRPr="00BC1A97">
                              <w:rPr>
                                <w:lang w:val="fr-FR"/>
                              </w:rPr>
                              <w:t xml:space="preserve"> – dans cas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4 :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consultation des données-clients par wilaya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42BC" id="Zone de texte 42" o:spid="_x0000_s1055" type="#_x0000_t202" style="position:absolute;margin-left:7.4pt;margin-top:493.2pt;width:425.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" stroked="f">
                <v:textbox inset="0,0,0,0">
                  <w:txbxContent>
                    <w:p w:rsidR="00557A16" w:rsidRPr="00BC1A97" w:rsidRDefault="00557A16" w:rsidP="0080711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 w:rsidRPr="00BC1A97">
                        <w:t xml:space="preserve">Figure </w:t>
                      </w:r>
                      <w:r>
                        <w:t>7</w:t>
                      </w:r>
                      <w:r w:rsidRPr="00BC1A97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suite</w:t>
                      </w:r>
                      <w:r w:rsidRPr="00BC1A97">
                        <w:rPr>
                          <w:lang w:val="fr-FR"/>
                        </w:rPr>
                        <w:t>- dans la gestion de</w:t>
                      </w:r>
                      <w:r>
                        <w:rPr>
                          <w:lang w:val="fr-FR"/>
                        </w:rPr>
                        <w:t>s client</w:t>
                      </w:r>
                      <w:r w:rsidRPr="00BC1A97">
                        <w:rPr>
                          <w:lang w:val="fr-FR"/>
                        </w:rPr>
                        <w:t xml:space="preserve"> – dans cas </w:t>
                      </w:r>
                      <w:proofErr w:type="gramStart"/>
                      <w:r>
                        <w:rPr>
                          <w:lang w:val="fr-FR"/>
                        </w:rPr>
                        <w:t>4 :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consultation des données-clients par wilaya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08416" behindDoc="0" locked="0" layoutInCell="1" allowOverlap="1" wp14:anchorId="6C39F589" wp14:editId="068D7A71">
            <wp:simplePos x="0" y="0"/>
            <wp:positionH relativeFrom="margin">
              <wp:align>center</wp:align>
            </wp:positionH>
            <wp:positionV relativeFrom="paragraph">
              <wp:posOffset>3487274</wp:posOffset>
            </wp:positionV>
            <wp:extent cx="4485600" cy="2775600"/>
            <wp:effectExtent l="0" t="0" r="0" b="5715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ste des Clients par wilay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02272" behindDoc="0" locked="0" layoutInCell="1" allowOverlap="1" wp14:anchorId="7C9EE34A" wp14:editId="76828E7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50800" cy="3582000"/>
            <wp:effectExtent l="0" t="0" r="2540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iste des Clients par wilaya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4B" w:rsidRDefault="0029344B" w:rsidP="0029344B">
      <w:pPr>
        <w:rPr>
          <w:noProof/>
          <w:lang w:val="fr-FR"/>
        </w:rPr>
      </w:pPr>
    </w:p>
    <w:p w:rsidR="00BC1A97" w:rsidRDefault="00BC1A97" w:rsidP="0029344B">
      <w:pPr>
        <w:rPr>
          <w:noProof/>
          <w:lang w:val="fr-FR"/>
        </w:rPr>
      </w:pPr>
    </w:p>
    <w:p w:rsidR="00BC1A97" w:rsidRDefault="00807113" w:rsidP="0029344B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02139" wp14:editId="7A0751CF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5497200" cy="396000"/>
                <wp:effectExtent l="0" t="0" r="8255" b="5080"/>
                <wp:wrapTopAndBottom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00" cy="396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A16" w:rsidRPr="00BC1A97" w:rsidRDefault="00557A16" w:rsidP="0080711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</w:pPr>
                            <w:r w:rsidRPr="00BC1A97">
                              <w:t xml:space="preserve">Figure </w:t>
                            </w:r>
                            <w:r>
                              <w:t>8</w:t>
                            </w:r>
                            <w:r w:rsidRPr="00BC1A97">
                              <w:rPr>
                                <w:lang w:val="fr-FR"/>
                              </w:rPr>
                              <w:t>: suite - dans la gestion de</w:t>
                            </w:r>
                            <w:r>
                              <w:rPr>
                                <w:lang w:val="fr-FR"/>
                              </w:rPr>
                              <w:t>s client</w:t>
                            </w:r>
                            <w:r w:rsidRPr="00BC1A97">
                              <w:rPr>
                                <w:lang w:val="fr-FR"/>
                              </w:rPr>
                              <w:t xml:space="preserve"> – dans CAS </w:t>
                            </w:r>
                            <w:r>
                              <w:rPr>
                                <w:lang w:val="fr-FR"/>
                              </w:rPr>
                              <w:t>4: consultation des données- -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clients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bloqué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2139" id="Zone de texte 37" o:spid="_x0000_s1056" type="#_x0000_t202" style="position:absolute;margin-left:0;margin-top:194.25pt;width:432.85pt;height:31.2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" stroked="f">
                <v:textbox style="mso-fit-shape-to-text:t" inset="0,0,0,0">
                  <w:txbxContent>
                    <w:p w:rsidR="00557A16" w:rsidRPr="00BC1A97" w:rsidRDefault="00557A16" w:rsidP="0080711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  <w:sz w:val="20"/>
                        </w:rPr>
                      </w:pPr>
                      <w:r w:rsidRPr="00BC1A97">
                        <w:t xml:space="preserve">Figure </w:t>
                      </w:r>
                      <w:r>
                        <w:t>8</w:t>
                      </w:r>
                      <w:r w:rsidRPr="00BC1A97">
                        <w:rPr>
                          <w:lang w:val="fr-FR"/>
                        </w:rPr>
                        <w:t>: suite - dans la gestion de</w:t>
                      </w:r>
                      <w:r>
                        <w:rPr>
                          <w:lang w:val="fr-FR"/>
                        </w:rPr>
                        <w:t>s client</w:t>
                      </w:r>
                      <w:r w:rsidRPr="00BC1A97">
                        <w:rPr>
                          <w:lang w:val="fr-FR"/>
                        </w:rPr>
                        <w:t xml:space="preserve"> – dans CAS </w:t>
                      </w:r>
                      <w:r>
                        <w:rPr>
                          <w:lang w:val="fr-FR"/>
                        </w:rPr>
                        <w:t>4: consultation des données- -</w:t>
                      </w:r>
                      <w:proofErr w:type="gramStart"/>
                      <w:r>
                        <w:rPr>
                          <w:lang w:val="fr-FR"/>
                        </w:rPr>
                        <w:t>clients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bloqué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05344" behindDoc="0" locked="0" layoutInCell="1" allowOverlap="1" wp14:anchorId="0A084F48" wp14:editId="7BD6255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5796000" cy="2386800"/>
            <wp:effectExtent l="0" t="0" r="0" b="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fficherLesClientsBloqué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97" w:rsidRDefault="00BC1A97" w:rsidP="0029344B">
      <w:pPr>
        <w:rPr>
          <w:noProof/>
          <w:lang w:val="fr-FR"/>
        </w:rPr>
      </w:pPr>
    </w:p>
    <w:p w:rsidR="00BC1A97" w:rsidRDefault="00BC1A97" w:rsidP="0029344B">
      <w:pPr>
        <w:rPr>
          <w:noProof/>
          <w:lang w:val="fr-FR"/>
        </w:rPr>
      </w:pPr>
    </w:p>
    <w:p w:rsidR="00927C2B" w:rsidRDefault="00927C2B" w:rsidP="0029344B">
      <w:pPr>
        <w:rPr>
          <w:noProof/>
          <w:lang w:val="fr-FR"/>
        </w:rPr>
      </w:pPr>
    </w:p>
    <w:p w:rsidR="00927C2B" w:rsidRDefault="00927C2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Default="0029344B" w:rsidP="0029344B">
      <w:pPr>
        <w:rPr>
          <w:noProof/>
          <w:lang w:val="fr-FR"/>
        </w:rPr>
      </w:pPr>
    </w:p>
    <w:p w:rsidR="0029344B" w:rsidRPr="00DD6D53" w:rsidRDefault="0029344B" w:rsidP="0029344B">
      <w:pPr>
        <w:rPr>
          <w:noProof/>
          <w:lang w:val="fr-FR"/>
        </w:rPr>
      </w:pPr>
    </w:p>
    <w:p w:rsidR="001D0924" w:rsidRPr="00DD6D53" w:rsidRDefault="007D0FE8">
      <w:pPr>
        <w:pStyle w:val="Titre1"/>
        <w:rPr>
          <w:noProof/>
          <w:lang w:val="fr-FR"/>
        </w:rPr>
      </w:pPr>
      <w:bookmarkStart w:id="4" w:name="_Toc514579080"/>
      <w:r>
        <w:rPr>
          <w:noProof/>
          <w:lang w:val="fr-FR"/>
        </w:rPr>
        <w:t>Conclusion</w:t>
      </w:r>
      <w:bookmarkEnd w:id="4"/>
    </w:p>
    <w:p w:rsidR="00700872" w:rsidRPr="00700872" w:rsidRDefault="00700872" w:rsidP="00700872">
      <w:pPr>
        <w:rPr>
          <w:noProof/>
          <w:lang w:val="fr-FR"/>
        </w:rPr>
      </w:pPr>
      <w:r>
        <w:rPr>
          <w:noProof/>
          <w:lang w:val="fr-FR"/>
        </w:rPr>
        <w:t xml:space="preserve"> On a utilisé</w:t>
      </w:r>
      <w:r>
        <w:rPr>
          <w:rFonts w:ascii="NimbusRomNo9L-Regu" w:hAnsi="NimbusRomNo9L-Regu" w:cs="NimbusRomNo9L-Regu"/>
          <w:kern w:val="0"/>
          <w:lang w:val="fr-FR"/>
        </w:rPr>
        <w:t xml:space="preserve"> la généricité sur les objets ceci a servi  à gérer les collections.</w:t>
      </w:r>
      <w:r w:rsidRPr="00471A9F">
        <w:rPr>
          <w:rFonts w:ascii="NimbusRomNo9L-Regu" w:hAnsi="NimbusRomNo9L-Regu" w:cs="NimbusRomNo9L-Regu"/>
          <w:kern w:val="0"/>
          <w:lang w:val="fr-FR"/>
        </w:rPr>
        <w:t xml:space="preserve"> </w:t>
      </w:r>
      <w:r>
        <w:rPr>
          <w:rFonts w:ascii="NimbusRomNo9L-Regu" w:hAnsi="NimbusRomNo9L-Regu" w:cs="NimbusRomNo9L-Regu"/>
          <w:kern w:val="0"/>
          <w:lang w:val="fr-FR"/>
        </w:rPr>
        <w:t>Ce concept est très utile pour développer des objets pouvant travailler avec plusieurs types de données</w:t>
      </w:r>
      <w:r w:rsidRPr="00700872">
        <w:rPr>
          <w:noProof/>
          <w:lang w:val="fr-FR"/>
        </w:rPr>
        <w:t xml:space="preserve"> </w:t>
      </w:r>
      <w:r>
        <w:rPr>
          <w:noProof/>
          <w:lang w:val="fr-FR"/>
        </w:rPr>
        <w:t>On a utilisé</w:t>
      </w:r>
      <w:r>
        <w:rPr>
          <w:rFonts w:ascii="NimbusRomNo9L-Regu" w:hAnsi="NimbusRomNo9L-Regu" w:cs="NimbusRomNo9L-Regu"/>
          <w:kern w:val="0"/>
          <w:lang w:val="fr-FR"/>
        </w:rPr>
        <w:t xml:space="preserve"> la généricité sur les objets ceci a servi  à gérer des collections.</w:t>
      </w:r>
      <w:r w:rsidRPr="00471A9F">
        <w:rPr>
          <w:rFonts w:ascii="NimbusRomNo9L-Regu" w:hAnsi="NimbusRomNo9L-Regu" w:cs="NimbusRomNo9L-Regu"/>
          <w:kern w:val="0"/>
          <w:lang w:val="fr-FR"/>
        </w:rPr>
        <w:t xml:space="preserve"> </w:t>
      </w:r>
      <w:r>
        <w:rPr>
          <w:rFonts w:ascii="NimbusRomNo9L-Regu" w:hAnsi="NimbusRomNo9L-Regu" w:cs="NimbusRomNo9L-Regu"/>
          <w:kern w:val="0"/>
          <w:lang w:val="fr-FR"/>
        </w:rPr>
        <w:t>Ce concept est très utile pour développer des objets pouvant travailler avec plusieurs types de données ;</w:t>
      </w:r>
      <w:r w:rsidRPr="00700872">
        <w:rPr>
          <w:rFonts w:ascii="NimbusRomNo9L-Medi" w:hAnsi="NimbusRomNo9L-Medi" w:cs="NimbusRomNo9L-Medi"/>
          <w:kern w:val="0"/>
          <w:lang w:val="fr-FR"/>
        </w:rPr>
        <w:t xml:space="preserve"> </w:t>
      </w:r>
      <w:r>
        <w:rPr>
          <w:rFonts w:ascii="NimbusRomNo9L-Medi" w:hAnsi="NimbusRomNo9L-Medi" w:cs="NimbusRomNo9L-Medi"/>
          <w:kern w:val="0"/>
          <w:lang w:val="fr-FR"/>
        </w:rPr>
        <w:t>pour les tris des collections par type d’abonnement ou wilaya</w:t>
      </w:r>
      <w:r w:rsidRPr="00700872">
        <w:rPr>
          <w:rFonts w:ascii="NimbusRomNo9L-Medi" w:hAnsi="NimbusRomNo9L-Medi" w:cs="NimbusRomNo9L-Medi"/>
          <w:kern w:val="0"/>
          <w:lang w:val="fr-FR"/>
        </w:rPr>
        <w:t xml:space="preserve"> </w:t>
      </w:r>
      <w:r>
        <w:rPr>
          <w:rFonts w:ascii="NimbusRomNo9L-Medi" w:hAnsi="NimbusRomNo9L-Medi" w:cs="NimbusRomNo9L-Medi"/>
          <w:kern w:val="0"/>
          <w:lang w:val="fr-FR"/>
        </w:rPr>
        <w:t xml:space="preserve">définition des autres attributs </w:t>
      </w:r>
      <w:proofErr w:type="gramStart"/>
      <w:r>
        <w:rPr>
          <w:rFonts w:ascii="NimbusRomNo9L-Medi" w:hAnsi="NimbusRomNo9L-Medi" w:cs="NimbusRomNo9L-Medi"/>
          <w:kern w:val="0"/>
          <w:lang w:val="fr-FR"/>
        </w:rPr>
        <w:t>liste</w:t>
      </w:r>
      <w:proofErr w:type="gramEnd"/>
      <w:r>
        <w:rPr>
          <w:rFonts w:ascii="NimbusRomNo9L-Medi" w:hAnsi="NimbusRomNo9L-Medi" w:cs="NimbusRomNo9L-Medi"/>
          <w:kern w:val="0"/>
          <w:lang w:val="fr-FR"/>
        </w:rPr>
        <w:t xml:space="preserve"> des appels, </w:t>
      </w:r>
      <w:proofErr w:type="spellStart"/>
      <w:r>
        <w:rPr>
          <w:rFonts w:ascii="NimbusRomNo9L-Medi" w:hAnsi="NimbusRomNo9L-Medi" w:cs="NimbusRomNo9L-Medi"/>
          <w:kern w:val="0"/>
          <w:lang w:val="fr-FR"/>
        </w:rPr>
        <w:t>sms</w:t>
      </w:r>
      <w:proofErr w:type="spellEnd"/>
      <w:r>
        <w:rPr>
          <w:rFonts w:ascii="NimbusRomNo9L-Medi" w:hAnsi="NimbusRomNo9L-Medi" w:cs="NimbusRomNo9L-Medi"/>
          <w:kern w:val="0"/>
          <w:lang w:val="fr-FR"/>
        </w:rPr>
        <w:t>, client, point de vente…).</w:t>
      </w:r>
    </w:p>
    <w:p w:rsidR="00700872" w:rsidRPr="00DD6D53" w:rsidRDefault="00700872" w:rsidP="00700872">
      <w:pPr>
        <w:rPr>
          <w:noProof/>
          <w:lang w:val="fr-FR"/>
        </w:rPr>
      </w:pPr>
      <w:r>
        <w:rPr>
          <w:rFonts w:ascii="NimbusRomNo9L-Regu" w:hAnsi="NimbusRomNo9L-Regu" w:cs="NimbusRomNo9L-Regu"/>
          <w:kern w:val="0"/>
          <w:lang w:val="fr-FR"/>
        </w:rPr>
        <w:t xml:space="preserve">Voir aussi la </w:t>
      </w:r>
      <w:r>
        <w:rPr>
          <w:rFonts w:ascii="NimbusRomNo9L-Medi" w:hAnsi="NimbusRomNo9L-Medi" w:cs="NimbusRomNo9L-Medi"/>
          <w:kern w:val="0"/>
          <w:lang w:val="fr-FR"/>
        </w:rPr>
        <w:t>réutilisabilité  du polymorphisme sans aucun risque</w:t>
      </w:r>
      <w:r w:rsidR="006A7361">
        <w:rPr>
          <w:rFonts w:ascii="NimbusRomNo9L-Medi" w:hAnsi="NimbusRomNo9L-Medi" w:cs="NimbusRomNo9L-Medi"/>
          <w:kern w:val="0"/>
          <w:lang w:val="fr-FR"/>
        </w:rPr>
        <w:t xml:space="preserve"> </w:t>
      </w:r>
      <w:r w:rsidR="00E51115">
        <w:rPr>
          <w:rFonts w:ascii="NimbusRomNo9L-Medi" w:hAnsi="NimbusRomNo9L-Medi" w:cs="NimbusRomNo9L-Medi"/>
          <w:kern w:val="0"/>
          <w:lang w:val="fr-FR"/>
        </w:rPr>
        <w:t>grâce</w:t>
      </w:r>
      <w:r w:rsidR="006A7361">
        <w:rPr>
          <w:rFonts w:ascii="NimbusRomNo9L-Medi" w:hAnsi="NimbusRomNo9L-Medi" w:cs="NimbusRomNo9L-Medi"/>
          <w:kern w:val="0"/>
          <w:lang w:val="fr-FR"/>
        </w:rPr>
        <w:t xml:space="preserve"> à</w:t>
      </w:r>
      <w:r>
        <w:rPr>
          <w:rFonts w:ascii="NimbusRomNo9L-Medi" w:hAnsi="NimbusRomNo9L-Medi" w:cs="NimbusRomNo9L-Medi"/>
          <w:kern w:val="0"/>
          <w:lang w:val="fr-FR"/>
        </w:rPr>
        <w:t xml:space="preserve"> la notion </w:t>
      </w:r>
      <w:r w:rsidR="008F5C93">
        <w:rPr>
          <w:rFonts w:ascii="NimbusRomNo9L-Medi" w:hAnsi="NimbusRomNo9L-Medi" w:cs="NimbusRomNo9L-Medi"/>
          <w:kern w:val="0"/>
          <w:lang w:val="fr-FR"/>
        </w:rPr>
        <w:t xml:space="preserve">d’héritage. </w:t>
      </w:r>
    </w:p>
    <w:p w:rsidR="001D0924" w:rsidRPr="00DD6D53" w:rsidRDefault="001D0924">
      <w:pPr>
        <w:pStyle w:val="Textedetableau"/>
        <w:spacing w:before="480"/>
        <w:rPr>
          <w:noProof/>
          <w:lang w:val="fr-FR"/>
        </w:rPr>
      </w:pPr>
    </w:p>
    <w:sectPr w:rsidR="001D0924" w:rsidRPr="00DD6D53">
      <w:headerReference w:type="default" r:id="rId25"/>
      <w:footerReference w:type="default" r:id="rId26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FB0" w:rsidRDefault="00D25FB0">
      <w:pPr>
        <w:spacing w:after="0" w:line="240" w:lineRule="auto"/>
      </w:pPr>
      <w:r>
        <w:separator/>
      </w:r>
    </w:p>
  </w:endnote>
  <w:endnote w:type="continuationSeparator" w:id="0">
    <w:p w:rsidR="00D25FB0" w:rsidRDefault="00D2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6" w:rsidRPr="003A3E3E" w:rsidRDefault="00557A16">
    <w:pPr>
      <w:pStyle w:val="Pieddepage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 w:rsidR="00A85B58">
      <w:rPr>
        <w:noProof/>
        <w:lang w:val="fr-FR"/>
      </w:rPr>
      <w:t>1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FB0" w:rsidRDefault="00D25FB0">
      <w:pPr>
        <w:spacing w:after="0" w:line="240" w:lineRule="auto"/>
      </w:pPr>
      <w:r>
        <w:separator/>
      </w:r>
    </w:p>
  </w:footnote>
  <w:footnote w:type="continuationSeparator" w:id="0">
    <w:p w:rsidR="00D25FB0" w:rsidRDefault="00D2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6" w:rsidRDefault="00557A16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6" w:rsidRPr="00DD6D53" w:rsidRDefault="00557A16">
    <w:pPr>
      <w:pStyle w:val="En-tteombr"/>
      <w:rPr>
        <w:noProof/>
        <w:lang w:val="fr-FR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 xml:space="preserve"> STYLEREF “</w:instrText>
    </w:r>
    <w:r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 xml:space="preserve">”  </w:instrText>
    </w:r>
    <w:r w:rsidRPr="00DD6D53">
      <w:rPr>
        <w:noProof/>
        <w:lang w:val="fr-FR"/>
      </w:rPr>
      <w:fldChar w:fldCharType="separate"/>
    </w:r>
    <w:r w:rsidR="00A85B58">
      <w:rPr>
        <w:noProof/>
        <w:lang w:val="fr-FR"/>
      </w:rPr>
      <w:instrText>Introduction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instrText>&lt;&gt; “Error*” “</w:instrText>
    </w:r>
    <w:r w:rsidRPr="00DD6D53">
      <w:rPr>
        <w:noProof/>
        <w:lang w:val="fr-FR"/>
      </w:rPr>
      <w:fldChar w:fldCharType="begin"/>
    </w:r>
    <w:r>
      <w:rPr>
        <w:noProof/>
        <w:lang w:val="fr-FR"/>
      </w:rPr>
      <w:instrText>STYLEREF “</w:instrText>
    </w:r>
    <w:r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>”</w:instrText>
    </w:r>
    <w:r w:rsidRPr="00DD6D53">
      <w:rPr>
        <w:noProof/>
        <w:lang w:val="fr-FR"/>
      </w:rPr>
      <w:fldChar w:fldCharType="separate"/>
    </w:r>
    <w:r w:rsidR="00A85B58">
      <w:rPr>
        <w:noProof/>
        <w:lang w:val="fr-FR"/>
      </w:rPr>
      <w:instrText>Introduction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fldChar w:fldCharType="separate"/>
    </w:r>
    <w:r w:rsidR="00A85B58">
      <w:rPr>
        <w:noProof/>
        <w:lang w:val="fr-FR"/>
      </w:rPr>
      <w:t>Introduction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10">
    <w:nsid w:val="03B32190"/>
    <w:multiLevelType w:val="multilevel"/>
    <w:tmpl w:val="9CA4ABB8"/>
    <w:numStyleLink w:val="Rapportannuel"/>
  </w:abstractNum>
  <w:abstractNum w:abstractNumId="11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D0404F"/>
    <w:multiLevelType w:val="hybridMultilevel"/>
    <w:tmpl w:val="5906C12C"/>
    <w:lvl w:ilvl="0" w:tplc="30B26BC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12"/>
    <w:rsid w:val="00034CB7"/>
    <w:rsid w:val="000834E5"/>
    <w:rsid w:val="00083D07"/>
    <w:rsid w:val="00093043"/>
    <w:rsid w:val="000E26E1"/>
    <w:rsid w:val="00107272"/>
    <w:rsid w:val="00126C27"/>
    <w:rsid w:val="00156EB9"/>
    <w:rsid w:val="00171838"/>
    <w:rsid w:val="00180B90"/>
    <w:rsid w:val="001B1151"/>
    <w:rsid w:val="001C6C07"/>
    <w:rsid w:val="001D0924"/>
    <w:rsid w:val="001D7551"/>
    <w:rsid w:val="00201C95"/>
    <w:rsid w:val="002248DA"/>
    <w:rsid w:val="00275D53"/>
    <w:rsid w:val="0029344B"/>
    <w:rsid w:val="002A50DF"/>
    <w:rsid w:val="002C0B7C"/>
    <w:rsid w:val="00315BD1"/>
    <w:rsid w:val="00326DD4"/>
    <w:rsid w:val="00363D20"/>
    <w:rsid w:val="003A3E3E"/>
    <w:rsid w:val="0040343D"/>
    <w:rsid w:val="00420564"/>
    <w:rsid w:val="00421676"/>
    <w:rsid w:val="00455BD5"/>
    <w:rsid w:val="00471A9F"/>
    <w:rsid w:val="00493A4A"/>
    <w:rsid w:val="004A31AE"/>
    <w:rsid w:val="004D1502"/>
    <w:rsid w:val="004D5987"/>
    <w:rsid w:val="004E6FE3"/>
    <w:rsid w:val="005107C1"/>
    <w:rsid w:val="00542318"/>
    <w:rsid w:val="00557A16"/>
    <w:rsid w:val="00563F80"/>
    <w:rsid w:val="00566C3E"/>
    <w:rsid w:val="00587CBB"/>
    <w:rsid w:val="00597FB7"/>
    <w:rsid w:val="005A7977"/>
    <w:rsid w:val="005B1115"/>
    <w:rsid w:val="005B7610"/>
    <w:rsid w:val="005E722F"/>
    <w:rsid w:val="00611C52"/>
    <w:rsid w:val="00614BF1"/>
    <w:rsid w:val="00614F52"/>
    <w:rsid w:val="00644758"/>
    <w:rsid w:val="00657696"/>
    <w:rsid w:val="006630B4"/>
    <w:rsid w:val="0067755B"/>
    <w:rsid w:val="006A7361"/>
    <w:rsid w:val="006F5C2F"/>
    <w:rsid w:val="00700872"/>
    <w:rsid w:val="00744CD5"/>
    <w:rsid w:val="00773FCD"/>
    <w:rsid w:val="007B3B33"/>
    <w:rsid w:val="007D0FE8"/>
    <w:rsid w:val="007F0813"/>
    <w:rsid w:val="00807113"/>
    <w:rsid w:val="00820C11"/>
    <w:rsid w:val="008319F2"/>
    <w:rsid w:val="008579BB"/>
    <w:rsid w:val="0089232B"/>
    <w:rsid w:val="00895581"/>
    <w:rsid w:val="00896A85"/>
    <w:rsid w:val="008B0484"/>
    <w:rsid w:val="008B2659"/>
    <w:rsid w:val="008D18E6"/>
    <w:rsid w:val="008F5C93"/>
    <w:rsid w:val="00927C2B"/>
    <w:rsid w:val="00943CDE"/>
    <w:rsid w:val="00972002"/>
    <w:rsid w:val="009C035B"/>
    <w:rsid w:val="009D7B12"/>
    <w:rsid w:val="00A04A27"/>
    <w:rsid w:val="00A46EF1"/>
    <w:rsid w:val="00A53AAC"/>
    <w:rsid w:val="00A85B58"/>
    <w:rsid w:val="00AD6DC2"/>
    <w:rsid w:val="00AE0EDC"/>
    <w:rsid w:val="00AF3362"/>
    <w:rsid w:val="00B216C1"/>
    <w:rsid w:val="00B467FF"/>
    <w:rsid w:val="00B90241"/>
    <w:rsid w:val="00B964FD"/>
    <w:rsid w:val="00BA68E9"/>
    <w:rsid w:val="00BC1A97"/>
    <w:rsid w:val="00BC6055"/>
    <w:rsid w:val="00BF0EEB"/>
    <w:rsid w:val="00C1510A"/>
    <w:rsid w:val="00C90A04"/>
    <w:rsid w:val="00CA02B9"/>
    <w:rsid w:val="00D16611"/>
    <w:rsid w:val="00D1681D"/>
    <w:rsid w:val="00D25FB0"/>
    <w:rsid w:val="00D46509"/>
    <w:rsid w:val="00D47765"/>
    <w:rsid w:val="00DA05BF"/>
    <w:rsid w:val="00DD6D53"/>
    <w:rsid w:val="00DF0DBC"/>
    <w:rsid w:val="00E479DE"/>
    <w:rsid w:val="00E51115"/>
    <w:rsid w:val="00EA3B37"/>
    <w:rsid w:val="00EC2734"/>
    <w:rsid w:val="00EE7AC6"/>
    <w:rsid w:val="00F15D10"/>
    <w:rsid w:val="00F35F3F"/>
    <w:rsid w:val="00F872C9"/>
    <w:rsid w:val="00F9262B"/>
    <w:rsid w:val="00FB4BBC"/>
    <w:rsid w:val="00FC729E"/>
    <w:rsid w:val="00FD72EB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ECA28E1-7998-4D8B-9EDF-7AD169E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95B3D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4F81B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4F81B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0504D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F81B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4F81B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0504D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4F81BD" w:themeColor="accent1"/>
        <w:left w:val="single" w:sz="4" w:space="5" w:color="4F81BD" w:themeColor="accent1"/>
        <w:bottom w:val="single" w:sz="4" w:space="10" w:color="4F81BD" w:themeColor="accent1"/>
        <w:right w:val="single" w:sz="4" w:space="5" w:color="4F81BD" w:themeColor="accent1"/>
      </w:pBdr>
      <w:shd w:val="clear" w:color="auto" w:fill="4F81B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4F81B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1" w:color="4F81BD" w:themeColor="accent1"/>
        <w:right w:val="single" w:sz="4" w:space="6" w:color="4F81BD" w:themeColor="accent1"/>
      </w:pBdr>
      <w:shd w:val="clear" w:color="auto" w:fill="4F81B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4F81BD" w:themeColor="accent1"/>
        <w:left w:val="single" w:sz="2" w:space="6" w:color="4F81BD" w:themeColor="accent1"/>
        <w:bottom w:val="single" w:sz="2" w:space="2" w:color="4F81BD" w:themeColor="accent1"/>
        <w:right w:val="single" w:sz="2" w:space="6" w:color="4F81BD" w:themeColor="accent1"/>
      </w:pBdr>
      <w:shd w:val="clear" w:color="auto" w:fill="4F81B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AED6F4C9B84EEB87BE3BCEEB5D0B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EAAAF-B6EB-4563-9CB7-D43FDAB1A5CF}"/>
      </w:docPartPr>
      <w:docPartBody>
        <w:p w:rsidR="00425FBD" w:rsidRDefault="00C47C22">
          <w:pPr>
            <w:pStyle w:val="66AED6F4C9B84EEB87BE3BCEEB5D0BD0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3E037760E87843E7A34DC1B3050A7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90BD3A-7DB7-4637-AC9A-095A304F2615}"/>
      </w:docPartPr>
      <w:docPartBody>
        <w:p w:rsidR="00425FBD" w:rsidRDefault="00C47C22">
          <w:pPr>
            <w:pStyle w:val="3E037760E87843E7A34DC1B3050A7BA1"/>
          </w:pPr>
          <w:r w:rsidRPr="00DD6D53">
            <w:rPr>
              <w:noProof/>
            </w:rPr>
            <w:t>[Année]</w:t>
          </w:r>
        </w:p>
      </w:docPartBody>
    </w:docPart>
    <w:docPart>
      <w:docPartPr>
        <w:name w:val="D7435B0389334515AA2B91A5B1FA3C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23B03-6074-4773-AD29-A0AAEBE68466}"/>
      </w:docPartPr>
      <w:docPartBody>
        <w:p w:rsidR="00425FBD" w:rsidRDefault="00C47C22">
          <w:pPr>
            <w:pStyle w:val="D7435B0389334515AA2B91A5B1FA3CCC"/>
          </w:pPr>
          <w:r w:rsidRPr="00DD6D53">
            <w:rPr>
              <w:noProof/>
            </w:rPr>
            <w:t>[Vous pouvez ajouter un sommaire ou un autre message important. Un sommaire est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22"/>
    <w:rsid w:val="00425FBD"/>
    <w:rsid w:val="00433663"/>
    <w:rsid w:val="007E6242"/>
    <w:rsid w:val="00C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50E057F87A4B4DA2E02724D4DC41F8">
    <w:name w:val="0150E057F87A4B4DA2E02724D4DC41F8"/>
  </w:style>
  <w:style w:type="paragraph" w:customStyle="1" w:styleId="E86552029661477A8BF43F00C30EEC82">
    <w:name w:val="E86552029661477A8BF43F00C30EEC82"/>
  </w:style>
  <w:style w:type="paragraph" w:customStyle="1" w:styleId="795C105747A04919ADE0637971CC86E5">
    <w:name w:val="795C105747A04919ADE0637971CC86E5"/>
  </w:style>
  <w:style w:type="paragraph" w:customStyle="1" w:styleId="37D45A30ECB04BF1803FA33C112A2949">
    <w:name w:val="37D45A30ECB04BF1803FA33C112A2949"/>
  </w:style>
  <w:style w:type="paragraph" w:customStyle="1" w:styleId="FF8534B49F624DF3A031077E862E6CDF">
    <w:name w:val="FF8534B49F624DF3A031077E862E6CDF"/>
  </w:style>
  <w:style w:type="paragraph" w:customStyle="1" w:styleId="235657EFB8C64E549C466F571365107A">
    <w:name w:val="235657EFB8C64E549C466F571365107A"/>
  </w:style>
  <w:style w:type="paragraph" w:customStyle="1" w:styleId="0C85C5A350F749BFAB7E16D4DEE7D5A0">
    <w:name w:val="0C85C5A350F749BFAB7E16D4DEE7D5A0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E70925E176F645C98D736AC685C27F4A">
    <w:name w:val="E70925E176F645C98D736AC685C27F4A"/>
  </w:style>
  <w:style w:type="paragraph" w:customStyle="1" w:styleId="702203DE211A4D8A89F80E757BA4C2BA">
    <w:name w:val="702203DE211A4D8A89F80E757BA4C2BA"/>
  </w:style>
  <w:style w:type="paragraph" w:customStyle="1" w:styleId="9BD274D53E0A412EBB1EEBC2DB49E464">
    <w:name w:val="9BD274D53E0A412EBB1EEBC2DB49E464"/>
  </w:style>
  <w:style w:type="paragraph" w:customStyle="1" w:styleId="E00B8F9BDBAE4ADEBBD6C31BFFDC69FF">
    <w:name w:val="E00B8F9BDBAE4ADEBBD6C31BFFDC69FF"/>
  </w:style>
  <w:style w:type="paragraph" w:customStyle="1" w:styleId="196EA917B1CD448CB818538DC4E7D537">
    <w:name w:val="196EA917B1CD448CB818538DC4E7D537"/>
  </w:style>
  <w:style w:type="paragraph" w:customStyle="1" w:styleId="A59E49E786A8462CBA4C77DCC2C1AAAA">
    <w:name w:val="A59E49E786A8462CBA4C77DCC2C1AAAA"/>
  </w:style>
  <w:style w:type="paragraph" w:customStyle="1" w:styleId="7286EDD3B434482ABE572BB8A9EEBD77">
    <w:name w:val="7286EDD3B434482ABE572BB8A9EEBD77"/>
  </w:style>
  <w:style w:type="paragraph" w:customStyle="1" w:styleId="3EB6AF73A6954BD4832F9794CF96AA98">
    <w:name w:val="3EB6AF73A6954BD4832F9794CF96AA98"/>
  </w:style>
  <w:style w:type="paragraph" w:customStyle="1" w:styleId="225622DB3AD74DB8B56A559B0D01F1E0">
    <w:name w:val="225622DB3AD74DB8B56A559B0D01F1E0"/>
  </w:style>
  <w:style w:type="paragraph" w:customStyle="1" w:styleId="3E69D6CFEFA34724BA84F16E93E302D9">
    <w:name w:val="3E69D6CFEFA34724BA84F16E93E302D9"/>
  </w:style>
  <w:style w:type="paragraph" w:customStyle="1" w:styleId="3B2015CE6B2841C19EED3B8CCCE7FBA8">
    <w:name w:val="3B2015CE6B2841C19EED3B8CCCE7FBA8"/>
  </w:style>
  <w:style w:type="paragraph" w:customStyle="1" w:styleId="9AD12250557149C69915821C67DDCA37">
    <w:name w:val="9AD12250557149C69915821C67DDCA37"/>
  </w:style>
  <w:style w:type="paragraph" w:customStyle="1" w:styleId="085F7C0380E74806A56474F449BF30BB">
    <w:name w:val="085F7C0380E74806A56474F449BF30BB"/>
  </w:style>
  <w:style w:type="paragraph" w:customStyle="1" w:styleId="3EE682564C394E87A5A2A8BE0B4821C6">
    <w:name w:val="3EE682564C394E87A5A2A8BE0B4821C6"/>
  </w:style>
  <w:style w:type="paragraph" w:customStyle="1" w:styleId="D97F18F61CAB476A8FDEFA691FCD76E3">
    <w:name w:val="D97F18F61CAB476A8FDEFA691FCD76E3"/>
  </w:style>
  <w:style w:type="paragraph" w:customStyle="1" w:styleId="02B4D7023A2B448F8C1C6EF05E39D4FA">
    <w:name w:val="02B4D7023A2B448F8C1C6EF05E39D4FA"/>
  </w:style>
  <w:style w:type="paragraph" w:customStyle="1" w:styleId="410E811F8D9B46BDBA6E6AF08AFF8D61">
    <w:name w:val="410E811F8D9B46BDBA6E6AF08AFF8D61"/>
  </w:style>
  <w:style w:type="paragraph" w:customStyle="1" w:styleId="C1D65B9661EA4FD8BC6AA281361C0204">
    <w:name w:val="C1D65B9661EA4FD8BC6AA281361C0204"/>
  </w:style>
  <w:style w:type="paragraph" w:customStyle="1" w:styleId="9E89B4914D104903A6C8125955ABBF13">
    <w:name w:val="9E89B4914D104903A6C8125955ABBF13"/>
  </w:style>
  <w:style w:type="paragraph" w:customStyle="1" w:styleId="561C2972AB5849C1B52F608BC83F9F46">
    <w:name w:val="561C2972AB5849C1B52F608BC83F9F46"/>
  </w:style>
  <w:style w:type="paragraph" w:customStyle="1" w:styleId="48D2C717FD8A4FA58586DF8792E0ECDD">
    <w:name w:val="48D2C717FD8A4FA58586DF8792E0ECDD"/>
  </w:style>
  <w:style w:type="paragraph" w:customStyle="1" w:styleId="BAC220CEC97946398F463B52B26C6CDA">
    <w:name w:val="BAC220CEC97946398F463B52B26C6CDA"/>
  </w:style>
  <w:style w:type="paragraph" w:customStyle="1" w:styleId="35C6C546D68D4ACB8A42F229C2EAAE5D">
    <w:name w:val="35C6C546D68D4ACB8A42F229C2EAAE5D"/>
  </w:style>
  <w:style w:type="paragraph" w:customStyle="1" w:styleId="93724B82A7E348578330597998633D2C">
    <w:name w:val="93724B82A7E348578330597998633D2C"/>
  </w:style>
  <w:style w:type="paragraph" w:customStyle="1" w:styleId="313211BC677A46A1911EA02782948B72">
    <w:name w:val="313211BC677A46A1911EA02782948B72"/>
  </w:style>
  <w:style w:type="paragraph" w:customStyle="1" w:styleId="4C413CBDCC694780893A0CF90D80B8C7">
    <w:name w:val="4C413CBDCC694780893A0CF90D80B8C7"/>
  </w:style>
  <w:style w:type="paragraph" w:customStyle="1" w:styleId="7C5A1FEC9F2642C3A2BD24638C21876E">
    <w:name w:val="7C5A1FEC9F2642C3A2BD24638C21876E"/>
  </w:style>
  <w:style w:type="paragraph" w:customStyle="1" w:styleId="66AED6F4C9B84EEB87BE3BCEEB5D0BD0">
    <w:name w:val="66AED6F4C9B84EEB87BE3BCEEB5D0BD0"/>
  </w:style>
  <w:style w:type="paragraph" w:customStyle="1" w:styleId="3E037760E87843E7A34DC1B3050A7BA1">
    <w:name w:val="3E037760E87843E7A34DC1B3050A7BA1"/>
  </w:style>
  <w:style w:type="paragraph" w:customStyle="1" w:styleId="D7435B0389334515AA2B91A5B1FA3CCC">
    <w:name w:val="D7435B0389334515AA2B91A5B1FA3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>PROJET SUR LA GESTION DES APPELS TELEPHONIQUES DANS UN OPERATEUR TELEPHONIQUE</Abstract>
  <CompanyAddress>Facultée d’él éctronique et d’informatique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842B8-6A51-41CE-80B3-32AEA69E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3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11" baseType="lpstr">
      <vt:lpstr>RAPPORT SEMESTRIEL N°2 : POO</vt:lpstr>
      <vt:lpstr>Introduction	 </vt:lpstr>
      <vt:lpstr>Description des classes avec leurs shéma</vt:lpstr>
      <vt:lpstr>    Shéma conceptuel des classes implementee :</vt:lpstr>
      <vt:lpstr>    Description des classes</vt:lpstr>
      <vt:lpstr>Présntation de l’application</vt:lpstr>
      <vt:lpstr>    /programme principale</vt:lpstr>
      <vt:lpstr>    capture d ecran</vt:lpstr>
      <vt:lpstr>Conclusion</vt:lpstr>
      <vt:lpstr/>
      <vt:lpstr/>
    </vt:vector>
  </TitlesOfParts>
  <Company>USTHB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SEMESTRIEL N°2 : POO</dc:title>
  <dc:creator>USER</dc:creator>
  <cp:keywords/>
  <cp:lastModifiedBy>USER</cp:lastModifiedBy>
  <cp:revision>4</cp:revision>
  <cp:lastPrinted>2018-05-20T14:23:00Z</cp:lastPrinted>
  <dcterms:created xsi:type="dcterms:W3CDTF">2018-05-20T14:21:00Z</dcterms:created>
  <dcterms:modified xsi:type="dcterms:W3CDTF">2018-05-20T14:24:00Z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